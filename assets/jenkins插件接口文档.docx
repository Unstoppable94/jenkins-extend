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66" w:rsidRDefault="005E5A66" w:rsidP="005E5A66">
      <w:pPr>
        <w:pStyle w:val="-d"/>
      </w:pPr>
      <w:bookmarkStart w:id="0" w:name="OLE_LINK3"/>
      <w:bookmarkStart w:id="1" w:name="OLE_LINK4"/>
      <w:bookmarkStart w:id="2" w:name="OLE_LINK5"/>
      <w:bookmarkStart w:id="3" w:name="_Toc173653175"/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Pr="005E5A66" w:rsidRDefault="00297102" w:rsidP="006A1DFA">
      <w:pPr>
        <w:pStyle w:val="-16"/>
      </w:pPr>
      <w:bookmarkStart w:id="4" w:name="_Toc493839164"/>
      <w:r>
        <w:rPr>
          <w:noProof/>
        </w:rPr>
        <w:pict>
          <v:line id="_x0000_s1060" style="position:absolute;left:0;text-align:left;z-index:251675648" from="-23pt,670.8pt" to="459pt,670.8pt" strokecolor="none" strokeweight="1pt">
            <w10:wrap type="square"/>
          </v:line>
        </w:pict>
      </w:r>
      <w:r>
        <w:rPr>
          <w:noProof/>
        </w:rPr>
        <w:pict>
          <v:line id="_x0000_s1059" style="position:absolute;left:0;text-align:left;z-index:251674624" from="-6.95pt,170.75pt" to="475.05pt,170.75pt" strokecolor="none" strokeweight="1pt">
            <w10:wrap type="square"/>
          </v:line>
        </w:pict>
      </w:r>
      <w:r w:rsidR="001D4BFB" w:rsidRPr="001D4BFB">
        <w:rPr>
          <w:rFonts w:hint="eastAsia"/>
        </w:rPr>
        <w:t>Jenkins插件接口说明</w:t>
      </w:r>
      <w:bookmarkEnd w:id="4"/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  <w:r w:rsidR="00265F2F">
        <w:rPr>
          <w:rFonts w:hint="eastAsia"/>
          <w:vanish/>
        </w:rPr>
        <w:pgNum/>
      </w:r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P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Default="005E5A66" w:rsidP="005E5A66">
      <w:pPr>
        <w:pStyle w:val="-d"/>
      </w:pPr>
    </w:p>
    <w:p w:rsidR="005E5A66" w:rsidRDefault="005E5A66" w:rsidP="00174694">
      <w:pPr>
        <w:pStyle w:val="-d"/>
        <w:ind w:firstLine="640"/>
        <w:rPr>
          <w:sz w:val="32"/>
          <w:szCs w:val="32"/>
        </w:rPr>
      </w:pPr>
    </w:p>
    <w:p w:rsidR="00582B05" w:rsidRPr="006C774C" w:rsidRDefault="00297102" w:rsidP="006C774C">
      <w:r>
        <w:pict>
          <v:line id="_x0000_s1034" style="position:absolute;left:0;text-align:left;z-index:251666432" from="-23pt,670.8pt" to="459pt,670.8pt" strokecolor="none" strokeweight="1pt">
            <w10:wrap type="square"/>
          </v:line>
        </w:pict>
      </w:r>
      <w:r>
        <w:pict>
          <v:line id="_x0000_s1033" style="position:absolute;left:0;text-align:left;z-index:251665408" from="-6.95pt,170.75pt" to="475.05pt,170.75pt" strokecolor="none" strokeweight="1pt">
            <w10:wrap type="square"/>
          </v:line>
        </w:pict>
      </w:r>
      <w:bookmarkEnd w:id="0"/>
      <w:bookmarkEnd w:id="1"/>
      <w:bookmarkEnd w:id="2"/>
    </w:p>
    <w:p w:rsidR="00F7441A" w:rsidRPr="00104272" w:rsidRDefault="00F7441A" w:rsidP="006C774C">
      <w:pPr>
        <w:sectPr w:rsidR="00F7441A" w:rsidRPr="00104272" w:rsidSect="002C127A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18" w:right="1134" w:bottom="1418" w:left="1134" w:header="851" w:footer="851" w:gutter="0"/>
          <w:cols w:space="425"/>
          <w:docGrid w:linePitch="312"/>
        </w:sectPr>
      </w:pPr>
    </w:p>
    <w:p w:rsidR="00F759C2" w:rsidRPr="00EB212A" w:rsidRDefault="00F759C2" w:rsidP="00E2053F">
      <w:pPr>
        <w:pStyle w:val="-23"/>
      </w:pPr>
      <w:bookmarkStart w:id="5" w:name="_Toc493839165"/>
      <w:r w:rsidRPr="00EB212A">
        <w:t>目</w:t>
      </w:r>
      <w:r w:rsidR="003914A1" w:rsidRPr="00EB212A">
        <w:rPr>
          <w:rFonts w:hint="eastAsia"/>
        </w:rPr>
        <w:t xml:space="preserve">    </w:t>
      </w:r>
      <w:r w:rsidRPr="00EB212A">
        <w:t>录</w:t>
      </w:r>
      <w:bookmarkEnd w:id="5"/>
    </w:p>
    <w:p w:rsidR="00DD3181" w:rsidRDefault="008F22C3">
      <w:pPr>
        <w:pStyle w:val="11"/>
        <w:rPr>
          <w:b w:val="0"/>
          <w:noProof/>
          <w:sz w:val="21"/>
          <w:szCs w:val="22"/>
        </w:rPr>
      </w:pPr>
      <w:r w:rsidRPr="006C774C">
        <w:fldChar w:fldCharType="begin"/>
      </w:r>
      <w:r w:rsidR="00F759C2" w:rsidRPr="006C774C">
        <w:instrText xml:space="preserve"> TOC \o "1-3" \h \z \u </w:instrText>
      </w:r>
      <w:r w:rsidRPr="006C774C">
        <w:fldChar w:fldCharType="separate"/>
      </w:r>
      <w:hyperlink w:anchor="_Toc493839164" w:history="1">
        <w:r w:rsidR="00DD3181" w:rsidRPr="00097AA7">
          <w:rPr>
            <w:rStyle w:val="aa"/>
            <w:noProof/>
          </w:rPr>
          <w:t>Jenkins</w:t>
        </w:r>
        <w:r w:rsidR="00DD3181" w:rsidRPr="00097AA7">
          <w:rPr>
            <w:rStyle w:val="aa"/>
            <w:rFonts w:hint="eastAsia"/>
            <w:noProof/>
          </w:rPr>
          <w:t>插件接口说明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_Toc493839164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1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11"/>
        <w:rPr>
          <w:b w:val="0"/>
          <w:noProof/>
          <w:sz w:val="21"/>
          <w:szCs w:val="22"/>
        </w:rPr>
      </w:pPr>
      <w:hyperlink w:anchor="_Toc493839165" w:history="1">
        <w:r w:rsidR="00DD3181" w:rsidRPr="00097AA7">
          <w:rPr>
            <w:rStyle w:val="aa"/>
            <w:rFonts w:hint="eastAsia"/>
            <w:noProof/>
          </w:rPr>
          <w:t>目</w:t>
        </w:r>
        <w:r w:rsidR="00DD3181" w:rsidRPr="00097AA7">
          <w:rPr>
            <w:rStyle w:val="aa"/>
            <w:noProof/>
          </w:rPr>
          <w:t xml:space="preserve">    </w:t>
        </w:r>
        <w:r w:rsidR="00DD3181" w:rsidRPr="00097AA7">
          <w:rPr>
            <w:rStyle w:val="aa"/>
            <w:rFonts w:hint="eastAsia"/>
            <w:noProof/>
          </w:rPr>
          <w:t>录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_Toc493839165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2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11"/>
        <w:rPr>
          <w:b w:val="0"/>
          <w:noProof/>
          <w:sz w:val="21"/>
          <w:szCs w:val="22"/>
        </w:rPr>
      </w:pPr>
      <w:hyperlink w:anchor="_Toc493839166" w:history="1">
        <w:r w:rsidR="00DD3181" w:rsidRPr="00097AA7">
          <w:rPr>
            <w:rStyle w:val="aa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第一章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文档概述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_Toc493839166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3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67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编写目的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_Toc493839167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3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68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背景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_Toc493839168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3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69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定义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_Toc493839169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3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70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参考资料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_Toc493839170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3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11"/>
        <w:rPr>
          <w:b w:val="0"/>
          <w:noProof/>
          <w:sz w:val="21"/>
          <w:szCs w:val="22"/>
        </w:rPr>
      </w:pPr>
      <w:hyperlink w:anchor="_Toc493839171" w:history="1">
        <w:r w:rsidR="00DD3181" w:rsidRPr="00097AA7">
          <w:rPr>
            <w:rStyle w:val="aa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第二章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接口概述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_Toc493839171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72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DD3181" w:rsidRPr="00097AA7">
          <w:rPr>
            <w:rStyle w:val="aa"/>
            <w:noProof/>
          </w:rPr>
          <w:t xml:space="preserve"> Resful</w:t>
        </w:r>
        <w:r w:rsidR="00DD3181" w:rsidRPr="00097AA7">
          <w:rPr>
            <w:rStyle w:val="aa"/>
            <w:rFonts w:hint="eastAsia"/>
            <w:noProof/>
          </w:rPr>
          <w:t>接口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_Toc493839172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73" w:history="1">
        <w:r w:rsidR="00DD3181" w:rsidRPr="00097AA7">
          <w:rPr>
            <w:rStyle w:val="aa"/>
            <w:noProof/>
          </w:rPr>
          <w:t>2.1.1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接口框架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_Toc493839173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74" w:history="1">
        <w:r w:rsidR="00DD3181" w:rsidRPr="00097AA7">
          <w:rPr>
            <w:rStyle w:val="aa"/>
            <w:noProof/>
          </w:rPr>
          <w:t>2.1.2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输入与输出说明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_Toc493839174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75" w:history="1">
        <w:r w:rsidR="00DD3181" w:rsidRPr="00097AA7">
          <w:rPr>
            <w:rStyle w:val="aa"/>
            <w:noProof/>
          </w:rPr>
          <w:t>2.1.3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公共应答码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_Toc493839175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76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通用查询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_Toc493839176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4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77" w:history="1">
        <w:r w:rsidR="00DD3181" w:rsidRPr="00097AA7">
          <w:rPr>
            <w:rStyle w:val="aa"/>
            <w:noProof/>
          </w:rPr>
          <w:t>2.2.1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请求参数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_Toc493839177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5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78" w:history="1">
        <w:r w:rsidR="00DD3181" w:rsidRPr="00097AA7">
          <w:rPr>
            <w:rStyle w:val="aa"/>
            <w:noProof/>
          </w:rPr>
          <w:t>2.2.2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查询返回结果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_Toc493839178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5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11"/>
        <w:rPr>
          <w:b w:val="0"/>
          <w:noProof/>
          <w:sz w:val="21"/>
          <w:szCs w:val="22"/>
        </w:rPr>
      </w:pPr>
      <w:hyperlink w:anchor="_Toc493839179" w:history="1">
        <w:r w:rsidR="00DD3181" w:rsidRPr="00097AA7">
          <w:rPr>
            <w:rStyle w:val="aa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第三章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统计与查询接口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_Toc493839179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7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80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项目查询接口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_Toc493839180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7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1" w:history="1">
        <w:r w:rsidR="00DD3181" w:rsidRPr="00097AA7">
          <w:rPr>
            <w:rStyle w:val="aa"/>
            <w:noProof/>
          </w:rPr>
          <w:t>3.1.1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请求参数说明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_Toc493839181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8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2" w:history="1">
        <w:r w:rsidR="00DD3181" w:rsidRPr="00097AA7">
          <w:rPr>
            <w:rStyle w:val="aa"/>
            <w:noProof/>
          </w:rPr>
          <w:t>3.1.2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返回参数说明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_Toc493839182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8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83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构建查询接口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_Toc493839183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4" w:history="1">
        <w:r w:rsidR="00DD3181" w:rsidRPr="00097AA7">
          <w:rPr>
            <w:rStyle w:val="aa"/>
            <w:noProof/>
          </w:rPr>
          <w:t>3.2.1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请求参数说明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_Toc493839184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5" w:history="1">
        <w:r w:rsidR="00DD3181" w:rsidRPr="00097AA7">
          <w:rPr>
            <w:rStyle w:val="aa"/>
            <w:noProof/>
          </w:rPr>
          <w:t>3.2.2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返回参数说明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_Toc493839185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22"/>
        <w:tabs>
          <w:tab w:val="right" w:leader="dot" w:pos="9628"/>
        </w:tabs>
        <w:rPr>
          <w:noProof/>
          <w:szCs w:val="22"/>
        </w:rPr>
      </w:pPr>
      <w:hyperlink w:anchor="_Toc493839186" w:history="1">
        <w:r w:rsidR="00DD3181" w:rsidRPr="00097AA7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视图查询接口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_Toc493839186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7" w:history="1">
        <w:r w:rsidR="00DD3181" w:rsidRPr="00097AA7">
          <w:rPr>
            <w:rStyle w:val="aa"/>
            <w:noProof/>
          </w:rPr>
          <w:t>3.3.1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请求参数说明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_Toc493839187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DD3181" w:rsidRDefault="00297102">
      <w:pPr>
        <w:pStyle w:val="32"/>
        <w:tabs>
          <w:tab w:val="right" w:leader="dot" w:pos="9628"/>
        </w:tabs>
        <w:rPr>
          <w:noProof/>
          <w:szCs w:val="22"/>
        </w:rPr>
      </w:pPr>
      <w:hyperlink w:anchor="_Toc493839188" w:history="1">
        <w:r w:rsidR="00DD3181" w:rsidRPr="00097AA7">
          <w:rPr>
            <w:rStyle w:val="aa"/>
            <w:noProof/>
          </w:rPr>
          <w:t>3.3.2</w:t>
        </w:r>
        <w:r w:rsidR="00DD3181" w:rsidRPr="00097AA7">
          <w:rPr>
            <w:rStyle w:val="aa"/>
            <w:rFonts w:hint="eastAsia"/>
            <w:noProof/>
          </w:rPr>
          <w:t xml:space="preserve"> </w:t>
        </w:r>
        <w:r w:rsidR="00DD3181" w:rsidRPr="00097AA7">
          <w:rPr>
            <w:rStyle w:val="aa"/>
            <w:rFonts w:hint="eastAsia"/>
            <w:noProof/>
          </w:rPr>
          <w:t>返回参数说明</w:t>
        </w:r>
        <w:r w:rsidR="00DD3181">
          <w:rPr>
            <w:noProof/>
            <w:webHidden/>
          </w:rPr>
          <w:tab/>
        </w:r>
        <w:r w:rsidR="00DD3181">
          <w:rPr>
            <w:noProof/>
            <w:webHidden/>
          </w:rPr>
          <w:fldChar w:fldCharType="begin"/>
        </w:r>
        <w:r w:rsidR="00DD3181">
          <w:rPr>
            <w:noProof/>
            <w:webHidden/>
          </w:rPr>
          <w:instrText xml:space="preserve"> PAGEREF _Toc493839188 \h </w:instrText>
        </w:r>
        <w:r w:rsidR="00DD3181">
          <w:rPr>
            <w:noProof/>
            <w:webHidden/>
          </w:rPr>
        </w:r>
        <w:r w:rsidR="00DD3181">
          <w:rPr>
            <w:noProof/>
            <w:webHidden/>
          </w:rPr>
          <w:fldChar w:fldCharType="separate"/>
        </w:r>
        <w:r w:rsidR="00DD3181">
          <w:rPr>
            <w:noProof/>
            <w:webHidden/>
          </w:rPr>
          <w:t>9</w:t>
        </w:r>
        <w:r w:rsidR="00DD3181">
          <w:rPr>
            <w:noProof/>
            <w:webHidden/>
          </w:rPr>
          <w:fldChar w:fldCharType="end"/>
        </w:r>
      </w:hyperlink>
    </w:p>
    <w:p w:rsidR="00F16AFA" w:rsidRDefault="008F22C3" w:rsidP="00BC1862">
      <w:pPr>
        <w:sectPr w:rsidR="00F16AFA" w:rsidSect="009B29E4">
          <w:pgSz w:w="11906" w:h="16838" w:code="9"/>
          <w:pgMar w:top="1418" w:right="1134" w:bottom="1418" w:left="1134" w:header="850" w:footer="851" w:gutter="0"/>
          <w:cols w:space="425"/>
          <w:docGrid w:linePitch="312"/>
        </w:sectPr>
      </w:pPr>
      <w:r w:rsidRPr="006C774C">
        <w:fldChar w:fldCharType="end"/>
      </w:r>
    </w:p>
    <w:p w:rsidR="00EA639C" w:rsidRDefault="00FF5CBF" w:rsidP="0049267E">
      <w:pPr>
        <w:pStyle w:val="-11"/>
      </w:pPr>
      <w:bookmarkStart w:id="6" w:name="_Toc493839166"/>
      <w:bookmarkEnd w:id="3"/>
      <w:r>
        <w:rPr>
          <w:rFonts w:hint="eastAsia"/>
        </w:rPr>
        <w:t>文档</w:t>
      </w:r>
      <w:r>
        <w:t>概述</w:t>
      </w:r>
      <w:bookmarkEnd w:id="6"/>
    </w:p>
    <w:p w:rsidR="00FF5CBF" w:rsidRDefault="00FF5CBF" w:rsidP="00FF5CBF">
      <w:pPr>
        <w:pStyle w:val="-21"/>
      </w:pPr>
      <w:bookmarkStart w:id="7" w:name="_Toc493839167"/>
      <w:r>
        <w:rPr>
          <w:rFonts w:hint="eastAsia"/>
        </w:rPr>
        <w:t>编写</w:t>
      </w:r>
      <w:r>
        <w:t>目的</w:t>
      </w:r>
      <w:bookmarkEnd w:id="7"/>
    </w:p>
    <w:p w:rsidR="00FF5CBF" w:rsidRPr="00FF5CBF" w:rsidRDefault="00FF5CBF" w:rsidP="00FF5CBF">
      <w:pPr>
        <w:pStyle w:val="-d"/>
      </w:pPr>
      <w:r>
        <w:rPr>
          <w:rFonts w:hint="eastAsia"/>
        </w:rPr>
        <w:t>编写本文档的主要目的是确保后续的开发活动中软件计划、产品和开发活动与需求保持一致。该文档将作为设计及实现阶段的主要依据</w:t>
      </w:r>
      <w:r w:rsidRPr="00CB62D0">
        <w:rPr>
          <w:rStyle w:val="-Char"/>
          <w:rFonts w:hint="eastAsia"/>
          <w:color w:val="auto"/>
        </w:rPr>
        <w:t>。</w:t>
      </w:r>
    </w:p>
    <w:p w:rsidR="00FF5CBF" w:rsidRDefault="00FF5CBF" w:rsidP="00FF5CBF">
      <w:pPr>
        <w:pStyle w:val="-21"/>
      </w:pPr>
      <w:bookmarkStart w:id="8" w:name="_Toc493839168"/>
      <w:r>
        <w:rPr>
          <w:rFonts w:hint="eastAsia"/>
        </w:rPr>
        <w:t>背景</w:t>
      </w:r>
      <w:bookmarkEnd w:id="8"/>
    </w:p>
    <w:p w:rsidR="00490BC5" w:rsidRDefault="00490BC5" w:rsidP="00490BC5">
      <w:pPr>
        <w:pStyle w:val="-d"/>
      </w:pPr>
      <w:r>
        <w:rPr>
          <w:rFonts w:hint="eastAsia"/>
        </w:rPr>
        <w:t>通过</w:t>
      </w:r>
      <w:r>
        <w:t>Jenkins</w:t>
      </w:r>
      <w:r>
        <w:t>插件对外</w:t>
      </w:r>
      <w:r>
        <w:rPr>
          <w:rFonts w:hint="eastAsia"/>
        </w:rPr>
        <w:t>提供</w:t>
      </w:r>
      <w:r>
        <w:rPr>
          <w:rFonts w:hint="eastAsia"/>
        </w:rPr>
        <w:t>Jenkins</w:t>
      </w:r>
      <w:r>
        <w:t>上</w:t>
      </w:r>
      <w:r>
        <w:rPr>
          <w:rFonts w:hint="eastAsia"/>
        </w:rPr>
        <w:t>各</w:t>
      </w:r>
      <w:r>
        <w:t>种</w:t>
      </w:r>
      <w:r>
        <w:rPr>
          <w:rFonts w:hint="eastAsia"/>
        </w:rPr>
        <w:t>作业</w:t>
      </w:r>
      <w:r>
        <w:t>及构建</w:t>
      </w:r>
      <w:r w:rsidR="000D1ED8">
        <w:rPr>
          <w:rFonts w:hint="eastAsia"/>
        </w:rPr>
        <w:t>信息</w:t>
      </w:r>
      <w:r>
        <w:t>的</w:t>
      </w:r>
      <w:r>
        <w:rPr>
          <w:rFonts w:hint="eastAsia"/>
        </w:rPr>
        <w:t>统计与查询接口</w:t>
      </w:r>
    </w:p>
    <w:p w:rsidR="00FF5CBF" w:rsidRDefault="00FF5CBF" w:rsidP="00FF5CBF">
      <w:pPr>
        <w:pStyle w:val="-21"/>
      </w:pPr>
      <w:bookmarkStart w:id="9" w:name="_Toc493839169"/>
      <w:r>
        <w:rPr>
          <w:rFonts w:hint="eastAsia"/>
        </w:rPr>
        <w:t>定义</w:t>
      </w:r>
      <w:bookmarkEnd w:id="9"/>
    </w:p>
    <w:p w:rsidR="00234374" w:rsidRDefault="00234374" w:rsidP="00234374">
      <w:pPr>
        <w:pStyle w:val="-6"/>
        <w:spacing w:after="120"/>
      </w:pPr>
      <w:r>
        <w:rPr>
          <w:rFonts w:hint="eastAsia"/>
        </w:rPr>
        <w:t>术语</w:t>
      </w:r>
      <w:r>
        <w:t>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548"/>
        <w:gridCol w:w="6146"/>
      </w:tblGrid>
      <w:tr w:rsidR="00234374" w:rsidRPr="00C2023F" w:rsidTr="000F43AA">
        <w:trPr>
          <w:cantSplit/>
          <w:tblHeader/>
          <w:jc w:val="center"/>
        </w:trPr>
        <w:tc>
          <w:tcPr>
            <w:tcW w:w="8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 w:rsidRPr="00C2023F">
              <w:rPr>
                <w:rFonts w:hint="eastAsia"/>
              </w:rPr>
              <w:t>序号</w:t>
            </w:r>
          </w:p>
        </w:tc>
        <w:tc>
          <w:tcPr>
            <w:tcW w:w="154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 w:rsidRPr="00C2023F">
              <w:rPr>
                <w:rFonts w:hint="eastAsia"/>
              </w:rPr>
              <w:t>术语名称</w:t>
            </w:r>
          </w:p>
        </w:tc>
        <w:tc>
          <w:tcPr>
            <w:tcW w:w="614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 w:rsidRPr="00C2023F">
              <w:rPr>
                <w:rFonts w:hint="eastAsia"/>
              </w:rPr>
              <w:t>术语定义</w:t>
            </w:r>
          </w:p>
        </w:tc>
      </w:tr>
      <w:tr w:rsidR="00234374" w:rsidRPr="00CF2B70" w:rsidTr="000F43AA">
        <w:trPr>
          <w:cantSplit/>
          <w:jc w:val="center"/>
        </w:trPr>
        <w:tc>
          <w:tcPr>
            <w:tcW w:w="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F2B70" w:rsidRDefault="00234374" w:rsidP="000F43AA">
            <w:pPr>
              <w:pStyle w:val="af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A76B1C" w:rsidRDefault="00234374" w:rsidP="000F43AA">
            <w:r>
              <w:rPr>
                <w:rFonts w:hint="eastAsia"/>
              </w:rPr>
              <w:t>Jenkins</w:t>
            </w:r>
          </w:p>
        </w:tc>
        <w:tc>
          <w:tcPr>
            <w:tcW w:w="6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A76B1C" w:rsidRDefault="00234374" w:rsidP="000F43AA"/>
        </w:tc>
      </w:tr>
      <w:tr w:rsidR="00234374" w:rsidRPr="00CF2B70" w:rsidTr="000F43AA">
        <w:trPr>
          <w:cantSplit/>
          <w:jc w:val="center"/>
        </w:trPr>
        <w:tc>
          <w:tcPr>
            <w:tcW w:w="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Default="00234374" w:rsidP="000F43AA">
            <w:pPr>
              <w:pStyle w:val="af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Default="00234374" w:rsidP="000F43AA">
            <w:r>
              <w:rPr>
                <w:rFonts w:hint="eastAsia"/>
              </w:rPr>
              <w:t>Jenkins Plugin</w:t>
            </w:r>
          </w:p>
        </w:tc>
        <w:tc>
          <w:tcPr>
            <w:tcW w:w="6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A76B1C" w:rsidRDefault="00234374" w:rsidP="000F43AA"/>
        </w:tc>
      </w:tr>
    </w:tbl>
    <w:p w:rsidR="00234374" w:rsidRPr="00234374" w:rsidRDefault="00234374" w:rsidP="00234374"/>
    <w:p w:rsidR="00234374" w:rsidRDefault="00234374" w:rsidP="00234374">
      <w:pPr>
        <w:pStyle w:val="-6"/>
        <w:spacing w:after="120"/>
      </w:pPr>
      <w:r>
        <w:rPr>
          <w:rFonts w:hint="eastAsia"/>
        </w:rPr>
        <w:t>缩略</w:t>
      </w:r>
      <w:r>
        <w:t>语表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224"/>
        <w:gridCol w:w="6146"/>
      </w:tblGrid>
      <w:tr w:rsidR="00234374" w:rsidRPr="00C2023F" w:rsidTr="000F43AA">
        <w:trPr>
          <w:cantSplit/>
          <w:tblHeader/>
          <w:jc w:val="center"/>
        </w:trPr>
        <w:tc>
          <w:tcPr>
            <w:tcW w:w="113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>
              <w:rPr>
                <w:rFonts w:hint="eastAsia"/>
              </w:rPr>
              <w:t>缩略语</w:t>
            </w:r>
          </w:p>
        </w:tc>
        <w:tc>
          <w:tcPr>
            <w:tcW w:w="122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614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2023F" w:rsidRDefault="00234374" w:rsidP="000F43AA">
            <w:pPr>
              <w:pStyle w:val="af1"/>
            </w:pPr>
            <w:r>
              <w:rPr>
                <w:rFonts w:hint="eastAsia"/>
              </w:rPr>
              <w:t>中文含义</w:t>
            </w:r>
          </w:p>
        </w:tc>
      </w:tr>
      <w:tr w:rsidR="00234374" w:rsidRPr="00CF2B70" w:rsidTr="000F43AA">
        <w:trPr>
          <w:cantSplit/>
          <w:jc w:val="center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CF2B70" w:rsidRDefault="00234374" w:rsidP="000F43AA">
            <w:pPr>
              <w:pStyle w:val="af1"/>
              <w:rPr>
                <w:szCs w:val="21"/>
              </w:rPr>
            </w:pPr>
          </w:p>
        </w:tc>
        <w:tc>
          <w:tcPr>
            <w:tcW w:w="12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A76B1C" w:rsidRDefault="00234374" w:rsidP="000F43AA"/>
        </w:tc>
        <w:tc>
          <w:tcPr>
            <w:tcW w:w="6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374" w:rsidRPr="00A76B1C" w:rsidRDefault="00234374" w:rsidP="000F43AA"/>
        </w:tc>
      </w:tr>
    </w:tbl>
    <w:p w:rsidR="00234374" w:rsidRPr="00234374" w:rsidRDefault="00234374" w:rsidP="00234374"/>
    <w:p w:rsidR="00FF5CBF" w:rsidRDefault="00FF5CBF" w:rsidP="00FF5CBF">
      <w:pPr>
        <w:pStyle w:val="-21"/>
      </w:pPr>
      <w:bookmarkStart w:id="10" w:name="_Toc493839170"/>
      <w:r>
        <w:rPr>
          <w:rFonts w:hint="eastAsia"/>
        </w:rPr>
        <w:t>参考</w:t>
      </w:r>
      <w:r>
        <w:t>资料</w:t>
      </w:r>
      <w:bookmarkEnd w:id="10"/>
    </w:p>
    <w:p w:rsidR="00A86878" w:rsidRDefault="00A86878" w:rsidP="00A86878">
      <w:pPr>
        <w:pStyle w:val="-d"/>
      </w:pPr>
      <w:r>
        <w:rPr>
          <w:rFonts w:hint="eastAsia"/>
        </w:rPr>
        <w:t>N/A</w:t>
      </w:r>
    </w:p>
    <w:p w:rsidR="00FF5CBF" w:rsidRDefault="00FF5CBF" w:rsidP="0049267E">
      <w:pPr>
        <w:pStyle w:val="-11"/>
      </w:pPr>
      <w:bookmarkStart w:id="11" w:name="_Toc493839171"/>
      <w:r>
        <w:rPr>
          <w:rFonts w:hint="eastAsia"/>
        </w:rPr>
        <w:t>接口概述</w:t>
      </w:r>
      <w:bookmarkEnd w:id="11"/>
    </w:p>
    <w:p w:rsidR="00FF5CBF" w:rsidRDefault="00FF5CBF" w:rsidP="00FF5CBF">
      <w:pPr>
        <w:pStyle w:val="-21"/>
      </w:pPr>
      <w:bookmarkStart w:id="12" w:name="_Toc493839172"/>
      <w:r>
        <w:rPr>
          <w:rFonts w:hint="eastAsia"/>
        </w:rPr>
        <w:t>Resful</w:t>
      </w:r>
      <w:r>
        <w:t>接口</w:t>
      </w:r>
      <w:bookmarkEnd w:id="12"/>
    </w:p>
    <w:p w:rsidR="00E82B95" w:rsidRDefault="00E82B95" w:rsidP="00E82B95">
      <w:pPr>
        <w:pStyle w:val="-31"/>
      </w:pPr>
      <w:bookmarkStart w:id="13" w:name="_Toc493839173"/>
      <w:r>
        <w:rPr>
          <w:rFonts w:hint="eastAsia"/>
        </w:rPr>
        <w:t>接口</w:t>
      </w:r>
      <w:r>
        <w:t>框架</w:t>
      </w:r>
      <w:bookmarkEnd w:id="13"/>
    </w:p>
    <w:p w:rsidR="001C7080" w:rsidRDefault="00C3615C" w:rsidP="00795AB9">
      <w:pPr>
        <w:pStyle w:val="-d"/>
      </w:pPr>
      <w:r w:rsidRPr="00C3615C">
        <w:rPr>
          <w:rFonts w:hint="eastAsia"/>
        </w:rPr>
        <w:t>统一通过</w:t>
      </w:r>
      <w:r w:rsidRPr="00C3615C">
        <w:rPr>
          <w:rFonts w:hint="eastAsia"/>
        </w:rPr>
        <w:t>REST</w:t>
      </w:r>
      <w:r w:rsidRPr="00C3615C">
        <w:rPr>
          <w:rFonts w:hint="eastAsia"/>
        </w:rPr>
        <w:t>接口的方式对外提供服务。</w:t>
      </w:r>
    </w:p>
    <w:p w:rsidR="00795AB9" w:rsidRDefault="00795AB9" w:rsidP="00795AB9">
      <w:pPr>
        <w:pStyle w:val="-d"/>
      </w:pPr>
      <w:r>
        <w:rPr>
          <w:rFonts w:hint="eastAsia"/>
        </w:rPr>
        <w:t>标准</w:t>
      </w:r>
      <w:r>
        <w:t>化资源</w:t>
      </w:r>
      <w:r>
        <w:rPr>
          <w:rFonts w:hint="eastAsia"/>
        </w:rPr>
        <w:t>增</w:t>
      </w:r>
      <w:r>
        <w:t>删改查的</w:t>
      </w:r>
      <w:r>
        <w:rPr>
          <w:rFonts w:hint="eastAsia"/>
        </w:rPr>
        <w:t xml:space="preserve"> </w:t>
      </w:r>
      <w:r>
        <w:t>restful</w:t>
      </w:r>
      <w:r>
        <w:rPr>
          <w:rFonts w:hint="eastAsia"/>
        </w:rPr>
        <w:t>接口</w:t>
      </w:r>
      <w:r>
        <w:t>，</w:t>
      </w:r>
      <w:r w:rsidR="000A6487">
        <w:rPr>
          <w:rFonts w:hint="eastAsia"/>
        </w:rPr>
        <w:t>基础</w:t>
      </w:r>
      <w:r>
        <w:t>约定如下：</w:t>
      </w:r>
    </w:p>
    <w:p w:rsidR="00795AB9" w:rsidRDefault="00795AB9" w:rsidP="00795AB9">
      <w:pPr>
        <w:pStyle w:val="-10"/>
      </w:pPr>
      <w:r>
        <w:rPr>
          <w:rFonts w:hint="eastAsia"/>
        </w:rPr>
        <w:t>新增资源</w:t>
      </w:r>
      <w:r>
        <w:t>接口：使用</w:t>
      </w:r>
      <w:r>
        <w:t>HTTP POST</w:t>
      </w:r>
      <w:r>
        <w:rPr>
          <w:rFonts w:hint="eastAsia"/>
        </w:rPr>
        <w:t>请求，</w:t>
      </w:r>
      <w:r>
        <w:t>请求体为</w:t>
      </w:r>
      <w:r>
        <w:rPr>
          <w:rFonts w:hint="eastAsia"/>
        </w:rPr>
        <w:t>json</w:t>
      </w:r>
      <w:r>
        <w:rPr>
          <w:rFonts w:hint="eastAsia"/>
        </w:rPr>
        <w:t>格式数据</w:t>
      </w:r>
      <w:r>
        <w:t>。</w:t>
      </w:r>
    </w:p>
    <w:p w:rsidR="00795AB9" w:rsidRDefault="00795AB9" w:rsidP="00795AB9">
      <w:pPr>
        <w:pStyle w:val="-10"/>
      </w:pPr>
      <w:r>
        <w:rPr>
          <w:rFonts w:hint="eastAsia"/>
        </w:rPr>
        <w:t>删除</w:t>
      </w:r>
      <w:r>
        <w:t>资源接口：</w:t>
      </w:r>
      <w:r>
        <w:rPr>
          <w:rFonts w:hint="eastAsia"/>
        </w:rPr>
        <w:t>使用</w:t>
      </w:r>
      <w:r>
        <w:rPr>
          <w:rFonts w:hint="eastAsia"/>
        </w:rPr>
        <w:t>HTTP DELETE</w:t>
      </w:r>
      <w:r>
        <w:rPr>
          <w:rFonts w:hint="eastAsia"/>
        </w:rPr>
        <w:t>请求，</w:t>
      </w:r>
      <w:r>
        <w:t>请求体为</w:t>
      </w:r>
      <w:r w:rsidR="00A459BF">
        <w:rPr>
          <w:rFonts w:hint="eastAsia"/>
        </w:rPr>
        <w:t>json</w:t>
      </w:r>
      <w:r w:rsidR="000A6487">
        <w:rPr>
          <w:rFonts w:hint="eastAsia"/>
        </w:rPr>
        <w:t>格式</w:t>
      </w:r>
      <w:r w:rsidR="000A6487">
        <w:t>数据。</w:t>
      </w:r>
    </w:p>
    <w:p w:rsidR="00795AB9" w:rsidRDefault="00795AB9" w:rsidP="00795AB9">
      <w:pPr>
        <w:pStyle w:val="-10"/>
      </w:pPr>
      <w:r>
        <w:rPr>
          <w:rFonts w:hint="eastAsia"/>
        </w:rPr>
        <w:t>修改</w:t>
      </w:r>
      <w:r>
        <w:t>资源接口：</w:t>
      </w:r>
      <w:r w:rsidR="000A6487">
        <w:rPr>
          <w:rFonts w:hint="eastAsia"/>
        </w:rPr>
        <w:t>使用</w:t>
      </w:r>
      <w:r w:rsidR="000A6487">
        <w:rPr>
          <w:rFonts w:hint="eastAsia"/>
        </w:rPr>
        <w:t xml:space="preserve">HTTP </w:t>
      </w:r>
      <w:r w:rsidR="000A6487">
        <w:t>PUT</w:t>
      </w:r>
      <w:r w:rsidR="000A6487">
        <w:rPr>
          <w:rFonts w:hint="eastAsia"/>
        </w:rPr>
        <w:t>请求，</w:t>
      </w:r>
      <w:r w:rsidR="000A6487">
        <w:t>请求体为</w:t>
      </w:r>
      <w:r w:rsidR="000A6487">
        <w:rPr>
          <w:rFonts w:hint="eastAsia"/>
        </w:rPr>
        <w:t>json</w:t>
      </w:r>
      <w:r w:rsidR="000A6487">
        <w:rPr>
          <w:rFonts w:hint="eastAsia"/>
        </w:rPr>
        <w:t>格式</w:t>
      </w:r>
      <w:r w:rsidR="000A6487">
        <w:t>数据</w:t>
      </w:r>
    </w:p>
    <w:p w:rsidR="00795AB9" w:rsidRPr="00795AB9" w:rsidRDefault="00795AB9" w:rsidP="00795AB9">
      <w:pPr>
        <w:pStyle w:val="-10"/>
      </w:pPr>
      <w:r>
        <w:rPr>
          <w:rFonts w:hint="eastAsia"/>
        </w:rPr>
        <w:t>查询</w:t>
      </w:r>
      <w:r>
        <w:t>资源接口</w:t>
      </w:r>
      <w:r>
        <w:rPr>
          <w:rFonts w:hint="eastAsia"/>
        </w:rPr>
        <w:t>：</w:t>
      </w:r>
      <w:r w:rsidR="000A6487">
        <w:t>使用</w:t>
      </w:r>
      <w:r w:rsidR="000A6487">
        <w:t>HTTP POST</w:t>
      </w:r>
      <w:r w:rsidR="000A6487">
        <w:rPr>
          <w:rFonts w:hint="eastAsia"/>
        </w:rPr>
        <w:t>请求，</w:t>
      </w:r>
      <w:r w:rsidR="000A6487">
        <w:t>请求体为</w:t>
      </w:r>
      <w:r w:rsidR="000A6487">
        <w:rPr>
          <w:rFonts w:hint="eastAsia"/>
        </w:rPr>
        <w:t>json</w:t>
      </w:r>
      <w:r w:rsidR="000A6487">
        <w:rPr>
          <w:rFonts w:hint="eastAsia"/>
        </w:rPr>
        <w:t>格式数据</w:t>
      </w:r>
      <w:r w:rsidR="000A6487">
        <w:t>。</w:t>
      </w:r>
    </w:p>
    <w:p w:rsidR="00E82B95" w:rsidRDefault="00E82B95" w:rsidP="00E82B95">
      <w:pPr>
        <w:pStyle w:val="-31"/>
      </w:pPr>
      <w:bookmarkStart w:id="14" w:name="_Toc493839174"/>
      <w:r>
        <w:rPr>
          <w:rFonts w:hint="eastAsia"/>
        </w:rPr>
        <w:t>输入</w:t>
      </w:r>
      <w:r>
        <w:t>与输出说明</w:t>
      </w:r>
      <w:bookmarkEnd w:id="14"/>
    </w:p>
    <w:p w:rsidR="00E82B95" w:rsidRDefault="00E82B95" w:rsidP="00E82B95">
      <w:pPr>
        <w:pStyle w:val="-31"/>
      </w:pPr>
      <w:bookmarkStart w:id="15" w:name="_Toc493839175"/>
      <w:r>
        <w:rPr>
          <w:rFonts w:hint="eastAsia"/>
        </w:rPr>
        <w:t>公共</w:t>
      </w:r>
      <w:r>
        <w:t>应答码</w:t>
      </w:r>
      <w:bookmarkEnd w:id="15"/>
    </w:p>
    <w:p w:rsidR="00D77BFD" w:rsidRDefault="00D77BFD" w:rsidP="00D77BFD">
      <w:pPr>
        <w:pStyle w:val="-d"/>
      </w:pPr>
      <w:r>
        <w:rPr>
          <w:rFonts w:hint="eastAsia"/>
        </w:rPr>
        <w:t>下表</w:t>
      </w:r>
      <w:r>
        <w:rPr>
          <w:rFonts w:hint="eastAsia"/>
        </w:rPr>
        <w:t>REST</w:t>
      </w:r>
      <w:r>
        <w:rPr>
          <w:rFonts w:hint="eastAsia"/>
        </w:rPr>
        <w:t>接口采用的公共应答状态码：</w:t>
      </w:r>
    </w:p>
    <w:p w:rsidR="00D77BFD" w:rsidRDefault="00D77BFD" w:rsidP="00D77BFD">
      <w:pPr>
        <w:pStyle w:val="-6"/>
        <w:spacing w:after="120"/>
      </w:pPr>
      <w:r>
        <w:rPr>
          <w:rFonts w:hint="eastAsia"/>
        </w:rPr>
        <w:t>公共</w:t>
      </w:r>
      <w:r>
        <w:t>应答</w:t>
      </w:r>
      <w:r>
        <w:rPr>
          <w:rFonts w:hint="eastAsia"/>
        </w:rPr>
        <w:t>编码</w:t>
      </w:r>
    </w:p>
    <w:tbl>
      <w:tblPr>
        <w:tblW w:w="7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6"/>
      </w:tblGrid>
      <w:tr w:rsidR="00D77BFD" w:rsidTr="000F43AA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D77BFD" w:rsidRPr="009C2EB4" w:rsidRDefault="00D77BFD" w:rsidP="000F43AA">
            <w:pPr>
              <w:pStyle w:val="14-E3-"/>
            </w:pPr>
            <w:r>
              <w:rPr>
                <w:rFonts w:hint="eastAsia"/>
              </w:rPr>
              <w:t>状态码</w:t>
            </w:r>
          </w:p>
        </w:tc>
        <w:tc>
          <w:tcPr>
            <w:tcW w:w="5386" w:type="dxa"/>
            <w:shd w:val="clear" w:color="auto" w:fill="E6E6E6"/>
            <w:vAlign w:val="center"/>
          </w:tcPr>
          <w:p w:rsidR="00D77BFD" w:rsidRPr="009C2EB4" w:rsidRDefault="00D77BFD" w:rsidP="000F43AA">
            <w:pPr>
              <w:pStyle w:val="14-E3-"/>
            </w:pPr>
            <w:r w:rsidRPr="009C2EB4">
              <w:rPr>
                <w:rFonts w:hint="eastAsia"/>
              </w:rPr>
              <w:t>说明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841A7E" w:rsidRDefault="00D77BFD" w:rsidP="000F43AA">
            <w:pPr>
              <w:pStyle w:val="14-E3-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5386" w:type="dxa"/>
            <w:vAlign w:val="center"/>
          </w:tcPr>
          <w:p w:rsidR="00D77BFD" w:rsidRPr="00F44BC6" w:rsidRDefault="00D77BFD" w:rsidP="000F43AA">
            <w:pPr>
              <w:pStyle w:val="14-E3-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841A7E" w:rsidRDefault="00D77BFD" w:rsidP="000F43AA">
            <w:pPr>
              <w:pStyle w:val="14-E3-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5386" w:type="dxa"/>
            <w:vAlign w:val="center"/>
          </w:tcPr>
          <w:p w:rsidR="00D77BFD" w:rsidRPr="00F44BC6" w:rsidRDefault="00D77BFD" w:rsidP="000F43AA">
            <w:pPr>
              <w:pStyle w:val="14-E3-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已创建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841A7E" w:rsidRDefault="00D77BFD" w:rsidP="000F43AA">
            <w:pPr>
              <w:pStyle w:val="14-E3-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5386" w:type="dxa"/>
            <w:vAlign w:val="center"/>
          </w:tcPr>
          <w:p w:rsidR="00D77BFD" w:rsidRPr="00841A7E" w:rsidRDefault="00D77BFD" w:rsidP="000F43AA">
            <w:pPr>
              <w:pStyle w:val="14-E3-0"/>
            </w:pPr>
            <w:r>
              <w:rPr>
                <w:rFonts w:hint="eastAsia"/>
              </w:rPr>
              <w:t>已受理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400</w:t>
            </w:r>
          </w:p>
        </w:tc>
        <w:tc>
          <w:tcPr>
            <w:tcW w:w="5386" w:type="dxa"/>
            <w:vAlign w:val="center"/>
          </w:tcPr>
          <w:p w:rsidR="00D77BFD" w:rsidRPr="002404F8" w:rsidRDefault="00D77BFD" w:rsidP="000F43AA">
            <w:pPr>
              <w:pStyle w:val="14-E3-0"/>
            </w:pPr>
            <w:r>
              <w:rPr>
                <w:rFonts w:hint="eastAsia"/>
              </w:rPr>
              <w:t>无法请求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401</w:t>
            </w:r>
          </w:p>
        </w:tc>
        <w:tc>
          <w:tcPr>
            <w:tcW w:w="5386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hint="eastAsia"/>
              </w:rPr>
              <w:t>未授权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2C61EC" w:rsidRDefault="00D77BFD" w:rsidP="000F43AA">
            <w:pPr>
              <w:pStyle w:val="14-E3-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404</w:t>
            </w:r>
          </w:p>
        </w:tc>
        <w:tc>
          <w:tcPr>
            <w:tcW w:w="5386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hint="eastAsia"/>
              </w:rPr>
              <w:t>找不到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2C61EC" w:rsidRDefault="00D77BFD" w:rsidP="000F43AA">
            <w:pPr>
              <w:pStyle w:val="14-E3-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61E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5386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hint="eastAsia"/>
              </w:rPr>
              <w:t>服务器内部错误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Pr="002C61EC" w:rsidRDefault="00D77BFD" w:rsidP="000F43AA">
            <w:pPr>
              <w:pStyle w:val="14-E3-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6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hint="eastAsia"/>
              </w:rPr>
              <w:t>业务处理成功</w:t>
            </w:r>
          </w:p>
        </w:tc>
      </w:tr>
      <w:tr w:rsidR="00D77BFD" w:rsidTr="000F43AA">
        <w:trPr>
          <w:jc w:val="center"/>
        </w:trPr>
        <w:tc>
          <w:tcPr>
            <w:tcW w:w="2410" w:type="dxa"/>
            <w:vAlign w:val="center"/>
          </w:tcPr>
          <w:p w:rsidR="00D77BFD" w:rsidRDefault="00D77BFD" w:rsidP="000F43AA">
            <w:pPr>
              <w:pStyle w:val="14-E3-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5386" w:type="dxa"/>
            <w:vAlign w:val="center"/>
          </w:tcPr>
          <w:p w:rsidR="00D77BFD" w:rsidRDefault="00D77BFD" w:rsidP="000F43AA">
            <w:pPr>
              <w:pStyle w:val="14-E3-0"/>
            </w:pPr>
            <w:r>
              <w:rPr>
                <w:rFonts w:hint="eastAsia"/>
              </w:rPr>
              <w:t>业务处理发生错误</w:t>
            </w:r>
          </w:p>
        </w:tc>
      </w:tr>
    </w:tbl>
    <w:p w:rsidR="00D77BFD" w:rsidRPr="00D77BFD" w:rsidRDefault="00D77BFD" w:rsidP="00D77BFD"/>
    <w:p w:rsidR="004F0B04" w:rsidRDefault="004F0B04">
      <w:pPr>
        <w:pStyle w:val="-21"/>
      </w:pPr>
      <w:bookmarkStart w:id="16" w:name="_Toc493839176"/>
      <w:r>
        <w:rPr>
          <w:rFonts w:hint="eastAsia"/>
        </w:rPr>
        <w:t>通用</w:t>
      </w:r>
      <w:r>
        <w:t>查询</w:t>
      </w:r>
      <w:bookmarkEnd w:id="16"/>
    </w:p>
    <w:p w:rsidR="00E82BE4" w:rsidRDefault="00E82BE4" w:rsidP="00E82BE4">
      <w:pPr>
        <w:pStyle w:val="-d"/>
      </w:pPr>
      <w:r>
        <w:rPr>
          <w:rFonts w:hint="eastAsia"/>
        </w:rPr>
        <w:t>针对</w:t>
      </w:r>
      <w:r>
        <w:t>结构化查询，</w:t>
      </w:r>
      <w:r>
        <w:rPr>
          <w:rFonts w:hint="eastAsia"/>
        </w:rPr>
        <w:t>提供</w:t>
      </w:r>
      <w:r>
        <w:t>通用的查询条件解析。</w:t>
      </w:r>
    </w:p>
    <w:p w:rsidR="00E82B95" w:rsidRDefault="00E82B95" w:rsidP="00E82B95">
      <w:pPr>
        <w:pStyle w:val="-31"/>
      </w:pPr>
      <w:bookmarkStart w:id="17" w:name="_Toc493839177"/>
      <w:r>
        <w:rPr>
          <w:rFonts w:hint="eastAsia"/>
        </w:rPr>
        <w:t>请求</w:t>
      </w:r>
      <w:r>
        <w:t>参数</w:t>
      </w:r>
      <w:bookmarkEnd w:id="17"/>
    </w:p>
    <w:p w:rsidR="00C24AC4" w:rsidRPr="00C24AC4" w:rsidRDefault="00C24AC4" w:rsidP="00C24AC4">
      <w:pPr>
        <w:pStyle w:val="-code"/>
      </w:pPr>
      <w:r w:rsidRPr="00C24AC4">
        <w:t>{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"pageNo":1,      // </w:t>
      </w:r>
      <w:r w:rsidRPr="00C24AC4">
        <w:rPr>
          <w:rFonts w:hint="eastAsia"/>
        </w:rPr>
        <w:t>第一页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"pageSize":20,    // </w:t>
      </w:r>
      <w:r w:rsidRPr="00C24AC4">
        <w:rPr>
          <w:rFonts w:hint="eastAsia"/>
        </w:rPr>
        <w:t>每页</w:t>
      </w:r>
      <w:r w:rsidRPr="00C24AC4">
        <w:rPr>
          <w:rFonts w:hint="eastAsia"/>
        </w:rPr>
        <w:t>20</w:t>
      </w:r>
      <w:r w:rsidRPr="00C24AC4">
        <w:rPr>
          <w:rFonts w:hint="eastAsia"/>
        </w:rPr>
        <w:t>条记录，可配置指定。为</w:t>
      </w:r>
      <w:r w:rsidRPr="00C24AC4">
        <w:rPr>
          <w:rFonts w:hint="eastAsia"/>
        </w:rPr>
        <w:t>0</w:t>
      </w:r>
      <w:r w:rsidRPr="00C24AC4">
        <w:rPr>
          <w:rFonts w:hint="eastAsia"/>
        </w:rPr>
        <w:t>代表不分页，将获取所有数据。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"queryConditions": // </w:t>
      </w:r>
      <w:r w:rsidRPr="00C24AC4">
        <w:rPr>
          <w:rFonts w:hint="eastAsia"/>
        </w:rPr>
        <w:t>查询条件，</w:t>
      </w:r>
      <w:r w:rsidRPr="00C24AC4">
        <w:rPr>
          <w:rFonts w:hint="eastAsia"/>
        </w:rPr>
        <w:t>querycondition</w:t>
      </w:r>
      <w:r w:rsidRPr="00C24AC4">
        <w:rPr>
          <w:rFonts w:hint="eastAsia"/>
        </w:rPr>
        <w:t>对象数组，数组元素为</w:t>
      </w:r>
      <w:r w:rsidRPr="00C24AC4">
        <w:rPr>
          <w:rFonts w:hint="eastAsia"/>
        </w:rPr>
        <w:t>or</w:t>
      </w:r>
      <w:r w:rsidRPr="00C24AC4">
        <w:rPr>
          <w:rFonts w:hint="eastAsia"/>
        </w:rPr>
        <w:t>的关系。</w:t>
      </w:r>
    </w:p>
    <w:p w:rsidR="00C24AC4" w:rsidRPr="00C24AC4" w:rsidRDefault="00C24AC4" w:rsidP="00C24AC4">
      <w:pPr>
        <w:pStyle w:val="-code"/>
      </w:pPr>
      <w:r w:rsidRPr="00C24AC4">
        <w:tab/>
        <w:t xml:space="preserve">    [</w:t>
      </w:r>
    </w:p>
    <w:p w:rsidR="00C24AC4" w:rsidRPr="00C24AC4" w:rsidRDefault="00C24AC4" w:rsidP="00C24AC4">
      <w:pPr>
        <w:pStyle w:val="-code"/>
      </w:pPr>
      <w:r w:rsidRPr="00C24AC4">
        <w:tab/>
        <w:t xml:space="preserve">    </w:t>
      </w:r>
      <w:r w:rsidRPr="00C24AC4">
        <w:tab/>
        <w:t>{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    </w:t>
      </w:r>
      <w:r w:rsidRPr="00C24AC4">
        <w:rPr>
          <w:rFonts w:hint="eastAsia"/>
        </w:rPr>
        <w:tab/>
      </w:r>
      <w:r w:rsidRPr="00C24AC4">
        <w:rPr>
          <w:rFonts w:hint="eastAsia"/>
        </w:rPr>
        <w:tab/>
        <w:t>"key":"value",//key</w:t>
      </w:r>
      <w:r w:rsidRPr="00C24AC4">
        <w:rPr>
          <w:rFonts w:hint="eastAsia"/>
        </w:rPr>
        <w:t>为查询参数，</w:t>
      </w:r>
      <w:r w:rsidRPr="00C24AC4">
        <w:rPr>
          <w:rFonts w:hint="eastAsia"/>
        </w:rPr>
        <w:t>value</w:t>
      </w:r>
      <w:r w:rsidRPr="00C24AC4">
        <w:rPr>
          <w:rFonts w:hint="eastAsia"/>
        </w:rPr>
        <w:t>为查询参数的值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    </w:t>
      </w:r>
      <w:r w:rsidRPr="00C24AC4">
        <w:rPr>
          <w:rFonts w:hint="eastAsia"/>
        </w:rPr>
        <w:tab/>
      </w:r>
      <w:r w:rsidRPr="00C24AC4">
        <w:rPr>
          <w:rFonts w:hint="eastAsia"/>
        </w:rPr>
        <w:tab/>
        <w:t>"_ne_id":1, //</w:t>
      </w:r>
      <w:r w:rsidRPr="00C24AC4">
        <w:rPr>
          <w:rFonts w:hint="eastAsia"/>
        </w:rPr>
        <w:t>查询条件为：</w:t>
      </w:r>
      <w:r w:rsidRPr="00C24AC4">
        <w:rPr>
          <w:rFonts w:hint="eastAsia"/>
        </w:rPr>
        <w:t>id=1,id</w:t>
      </w:r>
      <w:r w:rsidRPr="00C24AC4">
        <w:rPr>
          <w:rFonts w:hint="eastAsia"/>
        </w:rPr>
        <w:t>为数值类型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    </w:t>
      </w:r>
      <w:r w:rsidRPr="00C24AC4">
        <w:rPr>
          <w:rFonts w:hint="eastAsia"/>
        </w:rPr>
        <w:tab/>
      </w:r>
      <w:r w:rsidRPr="00C24AC4">
        <w:rPr>
          <w:rFonts w:hint="eastAsia"/>
        </w:rPr>
        <w:tab/>
        <w:t>"_sk_name":"</w:t>
      </w:r>
      <w:r w:rsidRPr="00C24AC4">
        <w:rPr>
          <w:rFonts w:hint="eastAsia"/>
        </w:rPr>
        <w:t>李</w:t>
      </w:r>
      <w:r w:rsidRPr="00C24AC4">
        <w:rPr>
          <w:rFonts w:hint="eastAsia"/>
        </w:rPr>
        <w:t>",//</w:t>
      </w:r>
      <w:r w:rsidRPr="00C24AC4">
        <w:rPr>
          <w:rFonts w:hint="eastAsia"/>
        </w:rPr>
        <w:t>查询条件为：</w:t>
      </w:r>
      <w:r w:rsidRPr="00C24AC4">
        <w:rPr>
          <w:rFonts w:hint="eastAsia"/>
        </w:rPr>
        <w:t>name like '%</w:t>
      </w:r>
      <w:r w:rsidRPr="00C24AC4">
        <w:rPr>
          <w:rFonts w:hint="eastAsia"/>
        </w:rPr>
        <w:t>李</w:t>
      </w:r>
      <w:r w:rsidRPr="00C24AC4">
        <w:rPr>
          <w:rFonts w:hint="eastAsia"/>
        </w:rPr>
        <w:t>%'</w:t>
      </w:r>
      <w:r w:rsidRPr="00C24AC4">
        <w:rPr>
          <w:rFonts w:hint="eastAsia"/>
        </w:rPr>
        <w:t>，</w:t>
      </w:r>
      <w:r w:rsidRPr="00C24AC4">
        <w:rPr>
          <w:rFonts w:hint="eastAsia"/>
        </w:rPr>
        <w:t>name</w:t>
      </w:r>
      <w:r w:rsidRPr="00C24AC4">
        <w:rPr>
          <w:rFonts w:hint="eastAsia"/>
        </w:rPr>
        <w:t>为字符串类型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 xml:space="preserve">    </w:t>
      </w:r>
      <w:r w:rsidRPr="00C24AC4">
        <w:rPr>
          <w:rFonts w:hint="eastAsia"/>
        </w:rPr>
        <w:tab/>
      </w:r>
      <w:r w:rsidRPr="00C24AC4">
        <w:rPr>
          <w:rFonts w:hint="eastAsia"/>
        </w:rPr>
        <w:tab/>
        <w:t>"_de_birthday":"2017-01-02 12:22:22"//</w:t>
      </w:r>
      <w:r w:rsidRPr="00C24AC4">
        <w:rPr>
          <w:rFonts w:hint="eastAsia"/>
        </w:rPr>
        <w:t>查询条件为</w:t>
      </w:r>
      <w:r w:rsidRPr="00C24AC4">
        <w:rPr>
          <w:rFonts w:hint="eastAsia"/>
        </w:rPr>
        <w:t>:birthday="2017-01-02 12:22:22"</w:t>
      </w:r>
      <w:r w:rsidRPr="00C24AC4">
        <w:rPr>
          <w:rFonts w:hint="eastAsia"/>
        </w:rPr>
        <w:t>，</w:t>
      </w:r>
      <w:r w:rsidRPr="00C24AC4">
        <w:rPr>
          <w:rFonts w:hint="eastAsia"/>
        </w:rPr>
        <w:t>brithday</w:t>
      </w:r>
      <w:r w:rsidRPr="00C24AC4">
        <w:rPr>
          <w:rFonts w:hint="eastAsia"/>
        </w:rPr>
        <w:t>为</w:t>
      </w:r>
      <w:r w:rsidRPr="00C24AC4">
        <w:rPr>
          <w:rFonts w:hint="eastAsia"/>
        </w:rPr>
        <w:t>java.util.Date</w:t>
      </w:r>
      <w:r w:rsidRPr="00C24AC4">
        <w:rPr>
          <w:rFonts w:hint="eastAsia"/>
        </w:rPr>
        <w:t>类型</w:t>
      </w:r>
    </w:p>
    <w:p w:rsidR="00C24AC4" w:rsidRPr="00C24AC4" w:rsidRDefault="00C24AC4" w:rsidP="00C24AC4">
      <w:pPr>
        <w:pStyle w:val="-code"/>
      </w:pPr>
      <w:r w:rsidRPr="00C24AC4">
        <w:tab/>
        <w:t xml:space="preserve">    </w:t>
      </w:r>
      <w:r w:rsidRPr="00C24AC4">
        <w:tab/>
        <w:t>},</w:t>
      </w:r>
    </w:p>
    <w:p w:rsidR="00C24AC4" w:rsidRPr="00C24AC4" w:rsidRDefault="00C24AC4" w:rsidP="00C24AC4">
      <w:pPr>
        <w:pStyle w:val="-code"/>
      </w:pPr>
      <w:r w:rsidRPr="00C24AC4">
        <w:tab/>
        <w:t xml:space="preserve">    </w:t>
      </w:r>
      <w:r w:rsidRPr="00C24AC4">
        <w:tab/>
        <w:t>{</w:t>
      </w:r>
    </w:p>
    <w:p w:rsidR="00C24AC4" w:rsidRPr="00C24AC4" w:rsidRDefault="00C24AC4" w:rsidP="00C24AC4">
      <w:pPr>
        <w:pStyle w:val="-code"/>
      </w:pPr>
    </w:p>
    <w:p w:rsidR="00C24AC4" w:rsidRPr="00C24AC4" w:rsidRDefault="00C24AC4" w:rsidP="00C24AC4">
      <w:pPr>
        <w:pStyle w:val="-code"/>
      </w:pPr>
      <w:r w:rsidRPr="00C24AC4">
        <w:tab/>
        <w:t xml:space="preserve">    </w:t>
      </w:r>
      <w:r w:rsidRPr="00C24AC4">
        <w:tab/>
        <w:t>}</w:t>
      </w:r>
    </w:p>
    <w:p w:rsidR="00C24AC4" w:rsidRPr="00C24AC4" w:rsidRDefault="00C24AC4" w:rsidP="00C24AC4">
      <w:pPr>
        <w:pStyle w:val="-code"/>
      </w:pPr>
      <w:r w:rsidRPr="00C24AC4">
        <w:tab/>
        <w:t xml:space="preserve">    ],</w:t>
      </w:r>
    </w:p>
    <w:p w:rsidR="00C24AC4" w:rsidRPr="00C24AC4" w:rsidRDefault="00C24AC4" w:rsidP="00C24AC4">
      <w:pPr>
        <w:pStyle w:val="-code"/>
      </w:pPr>
      <w:r w:rsidRPr="00C24AC4">
        <w:rPr>
          <w:rFonts w:hint="eastAsia"/>
        </w:rPr>
        <w:tab/>
        <w:t>"orderBy":"id desc" //</w:t>
      </w:r>
      <w:r w:rsidRPr="00C24AC4">
        <w:rPr>
          <w:rFonts w:hint="eastAsia"/>
        </w:rPr>
        <w:t>排序</w:t>
      </w:r>
    </w:p>
    <w:p w:rsidR="00C24AC4" w:rsidRDefault="00C24AC4" w:rsidP="00C24AC4">
      <w:pPr>
        <w:pStyle w:val="-code"/>
      </w:pPr>
      <w:r w:rsidRPr="00C24AC4">
        <w:t>}</w:t>
      </w:r>
    </w:p>
    <w:p w:rsidR="00D77BFD" w:rsidRDefault="00D77BFD" w:rsidP="00D77BFD">
      <w:pPr>
        <w:pStyle w:val="-1"/>
      </w:pPr>
      <w:r>
        <w:rPr>
          <w:rFonts w:hint="eastAsia"/>
        </w:rPr>
        <w:t>参数说明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1091"/>
        <w:gridCol w:w="1177"/>
        <w:gridCol w:w="1071"/>
        <w:gridCol w:w="882"/>
        <w:gridCol w:w="457"/>
        <w:gridCol w:w="3547"/>
      </w:tblGrid>
      <w:tr w:rsidR="00D77BFD" w:rsidRPr="00243CF5" w:rsidTr="000F43AA">
        <w:trPr>
          <w:trHeight w:val="270"/>
          <w:jc w:val="center"/>
        </w:trPr>
        <w:tc>
          <w:tcPr>
            <w:tcW w:w="737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565" w:type="pct"/>
            <w:shd w:val="clear" w:color="auto" w:fill="E5DFEC" w:themeFill="accent4" w:themeFillTint="33"/>
          </w:tcPr>
          <w:p w:rsidR="00D77BFD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610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555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457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237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  <w:tc>
          <w:tcPr>
            <w:tcW w:w="1838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D77BFD" w:rsidRPr="00243CF5" w:rsidTr="000F43AA">
        <w:trPr>
          <w:trHeight w:val="236"/>
          <w:jc w:val="center"/>
        </w:trPr>
        <w:tc>
          <w:tcPr>
            <w:tcW w:w="737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565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查询页码</w:t>
            </w:r>
          </w:p>
        </w:tc>
        <w:tc>
          <w:tcPr>
            <w:tcW w:w="610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5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数值</w:t>
            </w:r>
          </w:p>
        </w:tc>
        <w:tc>
          <w:tcPr>
            <w:tcW w:w="457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237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838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指定查询第几页记录</w:t>
            </w:r>
          </w:p>
        </w:tc>
      </w:tr>
      <w:tr w:rsidR="00D77BFD" w:rsidRPr="00243CF5" w:rsidTr="000F43AA">
        <w:trPr>
          <w:trHeight w:val="236"/>
          <w:jc w:val="center"/>
        </w:trPr>
        <w:tc>
          <w:tcPr>
            <w:tcW w:w="737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565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610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5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数值</w:t>
            </w:r>
          </w:p>
        </w:tc>
        <w:tc>
          <w:tcPr>
            <w:tcW w:w="457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20</w:t>
            </w:r>
          </w:p>
        </w:tc>
        <w:tc>
          <w:tcPr>
            <w:tcW w:w="237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838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指定每页多少记录</w:t>
            </w:r>
          </w:p>
        </w:tc>
      </w:tr>
      <w:tr w:rsidR="00D77BFD" w:rsidRPr="00243CF5" w:rsidTr="000F43AA">
        <w:trPr>
          <w:trHeight w:val="236"/>
          <w:jc w:val="center"/>
        </w:trPr>
        <w:tc>
          <w:tcPr>
            <w:tcW w:w="737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queryCondition</w:t>
            </w:r>
            <w:r w:rsidR="00A073DD">
              <w:t>s</w:t>
            </w:r>
          </w:p>
        </w:tc>
        <w:tc>
          <w:tcPr>
            <w:tcW w:w="565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610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55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数组</w:t>
            </w:r>
          </w:p>
        </w:tc>
        <w:tc>
          <w:tcPr>
            <w:tcW w:w="457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237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838" w:type="pct"/>
          </w:tcPr>
          <w:p w:rsidR="00D77BFD" w:rsidRPr="00243CF5" w:rsidRDefault="00A073DD" w:rsidP="00A073DD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详见</w:t>
            </w:r>
            <w:r>
              <w:rPr>
                <w:sz w:val="21"/>
                <w:szCs w:val="24"/>
              </w:rPr>
              <w:t>查询项字段说明</w:t>
            </w:r>
          </w:p>
        </w:tc>
      </w:tr>
      <w:tr w:rsidR="00D77BFD" w:rsidRPr="00243CF5" w:rsidTr="000F43AA">
        <w:trPr>
          <w:trHeight w:val="236"/>
          <w:jc w:val="center"/>
        </w:trPr>
        <w:tc>
          <w:tcPr>
            <w:tcW w:w="737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orderBy</w:t>
            </w:r>
          </w:p>
        </w:tc>
        <w:tc>
          <w:tcPr>
            <w:tcW w:w="565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610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55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字符串</w:t>
            </w:r>
          </w:p>
        </w:tc>
        <w:tc>
          <w:tcPr>
            <w:tcW w:w="457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237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838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可指定一个或多个排序条件，</w:t>
            </w:r>
          </w:p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如：</w:t>
            </w:r>
            <w:r>
              <w:rPr>
                <w:rFonts w:hint="eastAsia"/>
                <w:sz w:val="21"/>
                <w:szCs w:val="24"/>
              </w:rPr>
              <w:t>id desc,name desc</w:t>
            </w:r>
            <w:r>
              <w:rPr>
                <w:rFonts w:hint="eastAsia"/>
                <w:sz w:val="21"/>
                <w:szCs w:val="24"/>
              </w:rPr>
              <w:t>指定根据</w:t>
            </w:r>
            <w:r>
              <w:rPr>
                <w:rFonts w:hint="eastAsia"/>
                <w:sz w:val="21"/>
                <w:szCs w:val="24"/>
              </w:rPr>
              <w:t>id</w:t>
            </w:r>
            <w:r>
              <w:rPr>
                <w:rFonts w:hint="eastAsia"/>
                <w:sz w:val="21"/>
                <w:szCs w:val="24"/>
              </w:rPr>
              <w:t>降序、名称降序，对查询结果进行排序。</w:t>
            </w:r>
          </w:p>
        </w:tc>
      </w:tr>
    </w:tbl>
    <w:p w:rsidR="00D77BFD" w:rsidRDefault="00A073DD" w:rsidP="00A073DD">
      <w:pPr>
        <w:pStyle w:val="-1"/>
      </w:pPr>
      <w:r>
        <w:rPr>
          <w:rFonts w:hint="eastAsia"/>
        </w:rPr>
        <w:t>查询项字段</w:t>
      </w:r>
      <w:r>
        <w:t>说明</w:t>
      </w:r>
    </w:p>
    <w:p w:rsidR="00A073DD" w:rsidRPr="00D77BFD" w:rsidRDefault="000360E3" w:rsidP="00B749F1">
      <w:pPr>
        <w:pStyle w:val="-d"/>
        <w:ind w:firstLineChars="0" w:firstLine="0"/>
      </w:pPr>
      <w:r>
        <w:rPr>
          <w:noProof/>
          <w:lang w:bidi="ar-SA"/>
        </w:rPr>
        <w:drawing>
          <wp:inline distT="0" distB="0" distL="0" distR="0" wp14:anchorId="6CDBD4A0" wp14:editId="22D572E7">
            <wp:extent cx="6287770" cy="1612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3889" cy="16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95" w:rsidRDefault="00E82B95" w:rsidP="00E82B95">
      <w:pPr>
        <w:pStyle w:val="-31"/>
      </w:pPr>
      <w:bookmarkStart w:id="18" w:name="_Toc493839178"/>
      <w:r>
        <w:rPr>
          <w:rFonts w:hint="eastAsia"/>
        </w:rPr>
        <w:t>查询</w:t>
      </w:r>
      <w:r>
        <w:t>结果</w:t>
      </w:r>
      <w:bookmarkEnd w:id="18"/>
    </w:p>
    <w:p w:rsidR="00D77BFD" w:rsidRDefault="00D77BFD" w:rsidP="00D77BFD">
      <w:pPr>
        <w:pStyle w:val="16-E3-"/>
      </w:pPr>
      <w:r>
        <w:t>{</w:t>
      </w:r>
    </w:p>
    <w:p w:rsidR="00D77BFD" w:rsidRDefault="00D77BFD" w:rsidP="00D77BFD">
      <w:pPr>
        <w:pStyle w:val="16-E3-"/>
      </w:pPr>
      <w:r>
        <w:tab/>
        <w:t>"data":{</w:t>
      </w:r>
    </w:p>
    <w:p w:rsidR="00D77BFD" w:rsidRDefault="00D77BFD" w:rsidP="00D77BFD">
      <w:pPr>
        <w:pStyle w:val="16-E3-"/>
      </w:pPr>
      <w:r>
        <w:tab/>
      </w:r>
      <w:r>
        <w:tab/>
        <w:t>"pageSize":1,</w:t>
      </w:r>
    </w:p>
    <w:p w:rsidR="00D77BFD" w:rsidRDefault="00D77BFD" w:rsidP="00D77BFD">
      <w:pPr>
        <w:pStyle w:val="16-E3-"/>
      </w:pPr>
      <w:r>
        <w:tab/>
      </w:r>
      <w:r>
        <w:tab/>
        <w:t>"pageNo":2,</w:t>
      </w:r>
    </w:p>
    <w:p w:rsidR="00D77BFD" w:rsidRDefault="00D77BFD" w:rsidP="00D77BFD">
      <w:pPr>
        <w:pStyle w:val="16-E3-"/>
      </w:pPr>
      <w:r>
        <w:tab/>
      </w:r>
      <w:r>
        <w:tab/>
        <w:t>"total":100,</w:t>
      </w:r>
    </w:p>
    <w:p w:rsidR="00D77BFD" w:rsidRDefault="00D77BFD" w:rsidP="00D77BFD">
      <w:pPr>
        <w:pStyle w:val="16-E3-"/>
      </w:pPr>
      <w:r>
        <w:tab/>
      </w:r>
      <w:r>
        <w:tab/>
        <w:t>"rows":[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  <w:t>{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createtime:"1427109654000",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"id":1,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"orgcode":"orgcode_01",</w:t>
      </w:r>
    </w:p>
    <w:p w:rsidR="00D77BFD" w:rsidRDefault="00D77BFD" w:rsidP="00D77BFD">
      <w:pPr>
        <w:pStyle w:val="16-E3-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orgname</w:t>
      </w:r>
      <w:r>
        <w:t>"</w:t>
      </w:r>
      <w:r>
        <w:rPr>
          <w:rFonts w:hint="eastAsia"/>
        </w:rPr>
        <w:t>:</w:t>
      </w:r>
      <w:r>
        <w:t>"</w:t>
      </w:r>
      <w:r w:rsidR="00296465">
        <w:rPr>
          <w:rFonts w:hint="eastAsia"/>
        </w:rPr>
        <w:t>创建</w:t>
      </w:r>
      <w:r w:rsidR="00296465">
        <w:t>业务部</w:t>
      </w:r>
      <w:r>
        <w:t>"</w:t>
      </w:r>
      <w:r>
        <w:rPr>
          <w:rFonts w:hint="eastAsia"/>
        </w:rPr>
        <w:t>,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rolecode:"roleCode_01",</w:t>
      </w:r>
    </w:p>
    <w:p w:rsidR="00D77BFD" w:rsidRDefault="00D77BFD" w:rsidP="00D77BFD">
      <w:pPr>
        <w:pStyle w:val="16-E3-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rolename:</w:t>
      </w:r>
      <w:r>
        <w:t>"</w:t>
      </w:r>
      <w:r w:rsidR="00296465">
        <w:rPr>
          <w:rFonts w:hint="eastAsia"/>
        </w:rPr>
        <w:t>部门</w:t>
      </w:r>
      <w:r w:rsidR="00296465">
        <w:t>经理</w:t>
      </w:r>
      <w:r>
        <w:t>"</w:t>
      </w:r>
      <w:r>
        <w:rPr>
          <w:rFonts w:hint="eastAsia"/>
        </w:rPr>
        <w:t>,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rolestate:true,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</w:r>
      <w:r>
        <w:tab/>
        <w:t>role"type":1</w:t>
      </w:r>
    </w:p>
    <w:p w:rsidR="00D77BFD" w:rsidRDefault="00D77BFD" w:rsidP="00D77BFD">
      <w:pPr>
        <w:pStyle w:val="16-E3-"/>
      </w:pPr>
      <w:r>
        <w:tab/>
      </w:r>
      <w:r>
        <w:tab/>
      </w:r>
      <w:r>
        <w:tab/>
        <w:t>}</w:t>
      </w:r>
    </w:p>
    <w:p w:rsidR="00D77BFD" w:rsidRDefault="00D77BFD" w:rsidP="00D77BFD">
      <w:pPr>
        <w:pStyle w:val="16-E3-"/>
      </w:pPr>
      <w:r>
        <w:tab/>
      </w:r>
      <w:r>
        <w:tab/>
        <w:t>]</w:t>
      </w:r>
    </w:p>
    <w:p w:rsidR="00D77BFD" w:rsidRDefault="00D77BFD" w:rsidP="00D77BFD">
      <w:pPr>
        <w:pStyle w:val="16-E3-"/>
      </w:pPr>
      <w:r>
        <w:tab/>
        <w:t>},</w:t>
      </w:r>
    </w:p>
    <w:p w:rsidR="00D77BFD" w:rsidRDefault="00D77BFD" w:rsidP="00D77BFD">
      <w:pPr>
        <w:pStyle w:val="16-E3-"/>
      </w:pPr>
      <w:r>
        <w:tab/>
        <w:t>"msg":"success",</w:t>
      </w:r>
      <w:r w:rsidR="00D83227">
        <w:t xml:space="preserve"> //</w:t>
      </w:r>
      <w:r w:rsidR="00D83227">
        <w:rPr>
          <w:rFonts w:hint="eastAsia"/>
        </w:rPr>
        <w:t>结果</w:t>
      </w:r>
      <w:r w:rsidR="00D83227">
        <w:t>描述</w:t>
      </w:r>
    </w:p>
    <w:p w:rsidR="00D77BFD" w:rsidRDefault="00D77BFD" w:rsidP="00D77BFD">
      <w:pPr>
        <w:pStyle w:val="16-E3-"/>
      </w:pPr>
      <w:r>
        <w:tab/>
        <w:t>"rc":1</w:t>
      </w:r>
      <w:r w:rsidR="00D83227">
        <w:t xml:space="preserve"> //</w:t>
      </w:r>
      <w:r w:rsidR="00D83227">
        <w:rPr>
          <w:rFonts w:hint="eastAsia"/>
        </w:rPr>
        <w:t>状态</w:t>
      </w:r>
      <w:r w:rsidR="00D83227">
        <w:t>码</w:t>
      </w:r>
    </w:p>
    <w:p w:rsidR="00D77BFD" w:rsidRDefault="00D77BFD" w:rsidP="00D77BFD">
      <w:pPr>
        <w:pStyle w:val="16-E3-"/>
      </w:pPr>
      <w:r>
        <w:t>}</w:t>
      </w:r>
    </w:p>
    <w:p w:rsidR="00D77BFD" w:rsidRDefault="00D77BFD" w:rsidP="00D77BFD">
      <w:pPr>
        <w:pStyle w:val="-1"/>
        <w:numPr>
          <w:ilvl w:val="0"/>
          <w:numId w:val="55"/>
        </w:numPr>
      </w:pPr>
      <w:r>
        <w:rPr>
          <w:rFonts w:hint="eastAsia"/>
        </w:rPr>
        <w:t>data</w:t>
      </w:r>
      <w:r>
        <w:rPr>
          <w:rFonts w:hint="eastAsia"/>
        </w:rPr>
        <w:t>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980"/>
        <w:gridCol w:w="980"/>
        <w:gridCol w:w="1057"/>
        <w:gridCol w:w="963"/>
        <w:gridCol w:w="793"/>
        <w:gridCol w:w="768"/>
        <w:gridCol w:w="2827"/>
      </w:tblGrid>
      <w:tr w:rsidR="00D77BFD" w:rsidRPr="00243CF5" w:rsidTr="00D77BFD">
        <w:trPr>
          <w:trHeight w:val="270"/>
          <w:jc w:val="center"/>
        </w:trPr>
        <w:tc>
          <w:tcPr>
            <w:tcW w:w="663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508" w:type="pct"/>
            <w:shd w:val="clear" w:color="auto" w:fill="E5DFEC" w:themeFill="accent4" w:themeFillTint="33"/>
          </w:tcPr>
          <w:p w:rsidR="00D77BFD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</w:p>
        </w:tc>
        <w:tc>
          <w:tcPr>
            <w:tcW w:w="508" w:type="pct"/>
            <w:shd w:val="clear" w:color="auto" w:fill="E5DFEC" w:themeFill="accent4" w:themeFillTint="33"/>
          </w:tcPr>
          <w:p w:rsidR="00D77BFD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8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99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411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398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  <w:tc>
          <w:tcPr>
            <w:tcW w:w="1465" w:type="pct"/>
            <w:shd w:val="clear" w:color="auto" w:fill="E5DFEC" w:themeFill="accent4" w:themeFillTint="33"/>
          </w:tcPr>
          <w:p w:rsidR="00D77BFD" w:rsidRPr="00CB6848" w:rsidRDefault="00D77BFD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D77BFD" w:rsidRPr="00243CF5" w:rsidTr="00D77BFD">
        <w:trPr>
          <w:trHeight w:val="236"/>
          <w:jc w:val="center"/>
        </w:trPr>
        <w:tc>
          <w:tcPr>
            <w:tcW w:w="663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查询页码</w:t>
            </w:r>
          </w:p>
        </w:tc>
        <w:tc>
          <w:tcPr>
            <w:tcW w:w="548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9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数值</w:t>
            </w:r>
          </w:p>
        </w:tc>
        <w:tc>
          <w:tcPr>
            <w:tcW w:w="411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398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465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指定查询第几页记录</w:t>
            </w:r>
          </w:p>
        </w:tc>
      </w:tr>
      <w:tr w:rsidR="00D77BFD" w:rsidRPr="00243CF5" w:rsidTr="00D77BFD">
        <w:trPr>
          <w:trHeight w:val="236"/>
          <w:jc w:val="center"/>
        </w:trPr>
        <w:tc>
          <w:tcPr>
            <w:tcW w:w="663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548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9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数值</w:t>
            </w:r>
          </w:p>
        </w:tc>
        <w:tc>
          <w:tcPr>
            <w:tcW w:w="411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20</w:t>
            </w:r>
          </w:p>
        </w:tc>
        <w:tc>
          <w:tcPr>
            <w:tcW w:w="398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465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指定每页多少记录</w:t>
            </w:r>
          </w:p>
        </w:tc>
      </w:tr>
      <w:tr w:rsidR="00D77BFD" w:rsidRPr="00243CF5" w:rsidTr="00D77BFD">
        <w:trPr>
          <w:trHeight w:val="236"/>
          <w:jc w:val="center"/>
        </w:trPr>
        <w:tc>
          <w:tcPr>
            <w:tcW w:w="663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</w:p>
        </w:tc>
        <w:tc>
          <w:tcPr>
            <w:tcW w:w="508" w:type="pct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记录总数</w:t>
            </w:r>
          </w:p>
        </w:tc>
        <w:tc>
          <w:tcPr>
            <w:tcW w:w="548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9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数值</w:t>
            </w:r>
          </w:p>
        </w:tc>
        <w:tc>
          <w:tcPr>
            <w:tcW w:w="411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398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465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符合查询条件的记录总数</w:t>
            </w:r>
          </w:p>
        </w:tc>
      </w:tr>
      <w:tr w:rsidR="00D77BFD" w:rsidRPr="00243CF5" w:rsidTr="00D77BFD">
        <w:trPr>
          <w:trHeight w:val="236"/>
          <w:jc w:val="center"/>
        </w:trPr>
        <w:tc>
          <w:tcPr>
            <w:tcW w:w="663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08" w:type="pct"/>
          </w:tcPr>
          <w:p w:rsidR="00D77BFD" w:rsidRDefault="00D77BFD" w:rsidP="000F43AA"/>
        </w:tc>
        <w:tc>
          <w:tcPr>
            <w:tcW w:w="508" w:type="pct"/>
          </w:tcPr>
          <w:p w:rsidR="00D77BFD" w:rsidRDefault="00D77BFD" w:rsidP="000F43AA">
            <w:r>
              <w:rPr>
                <w:rFonts w:hint="eastAsia"/>
              </w:rPr>
              <w:t>查询记录集合</w:t>
            </w:r>
          </w:p>
        </w:tc>
        <w:tc>
          <w:tcPr>
            <w:tcW w:w="548" w:type="pct"/>
            <w:vAlign w:val="center"/>
          </w:tcPr>
          <w:p w:rsidR="00D77BFD" w:rsidRDefault="00D77BFD" w:rsidP="000F43A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9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数组</w:t>
            </w:r>
          </w:p>
        </w:tc>
        <w:tc>
          <w:tcPr>
            <w:tcW w:w="411" w:type="pct"/>
          </w:tcPr>
          <w:p w:rsidR="00D77BFD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398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/</w:t>
            </w:r>
          </w:p>
        </w:tc>
        <w:tc>
          <w:tcPr>
            <w:tcW w:w="1465" w:type="pct"/>
          </w:tcPr>
          <w:p w:rsidR="00D77BFD" w:rsidRPr="00243CF5" w:rsidRDefault="00D77BFD" w:rsidP="000F43AA">
            <w:pPr>
              <w:pStyle w:val="afffff"/>
              <w:spacing w:after="12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查询结果集合</w:t>
            </w:r>
          </w:p>
        </w:tc>
      </w:tr>
    </w:tbl>
    <w:p w:rsidR="00D77BFD" w:rsidRDefault="00D77BFD" w:rsidP="00D77BFD">
      <w:pPr>
        <w:pStyle w:val="-d"/>
      </w:pPr>
    </w:p>
    <w:p w:rsidR="00FF5CBF" w:rsidRDefault="00FF5CBF" w:rsidP="0049267E">
      <w:pPr>
        <w:pStyle w:val="-11"/>
      </w:pPr>
      <w:bookmarkStart w:id="19" w:name="_Toc493839179"/>
      <w:r>
        <w:rPr>
          <w:rFonts w:hint="eastAsia"/>
        </w:rPr>
        <w:t>统计</w:t>
      </w:r>
      <w:r>
        <w:t>与查询接口</w:t>
      </w:r>
      <w:bookmarkEnd w:id="19"/>
    </w:p>
    <w:p w:rsidR="003F057D" w:rsidRDefault="003F057D" w:rsidP="003F057D">
      <w:pPr>
        <w:pStyle w:val="-21"/>
      </w:pPr>
      <w:bookmarkStart w:id="20" w:name="_Toc493839180"/>
      <w:r>
        <w:rPr>
          <w:rFonts w:hint="eastAsia"/>
        </w:rPr>
        <w:t>项目统计</w:t>
      </w:r>
      <w:r>
        <w:t>接口</w:t>
      </w:r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1377"/>
        <w:gridCol w:w="3302"/>
        <w:gridCol w:w="1417"/>
        <w:gridCol w:w="3832"/>
      </w:tblGrid>
      <w:tr w:rsidR="003F057D" w:rsidRPr="003C787C" w:rsidTr="006F0F33">
        <w:trPr>
          <w:trHeight w:val="49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3F057D" w:rsidRPr="008C221C" w:rsidRDefault="003F057D" w:rsidP="00C07CAA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编号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hint="eastAsia"/>
              </w:rPr>
              <w:t>Wingarden-CICD-J</w:t>
            </w:r>
            <w:r>
              <w:t>EN</w:t>
            </w:r>
            <w:r w:rsidR="00176BA9">
              <w:rPr>
                <w:rFonts w:hint="eastAsia"/>
              </w:rPr>
              <w:t>0001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3F057D" w:rsidRPr="008C221C" w:rsidRDefault="003F057D" w:rsidP="00C07CAA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3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项目统计</w:t>
            </w:r>
            <w:r>
              <w:rPr>
                <w:rFonts w:ascii="宋体" w:hAnsi="宋体" w:cs="宋体"/>
                <w:bCs/>
                <w:color w:val="000000"/>
              </w:rPr>
              <w:t>接口</w:t>
            </w:r>
          </w:p>
        </w:tc>
      </w:tr>
      <w:tr w:rsidR="003F057D" w:rsidRPr="003C787C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触发条件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6A51FB" w:rsidRDefault="003F057D" w:rsidP="00C07CAA">
            <w:pPr>
              <w:widowControl/>
              <w:jc w:val="left"/>
              <w:rPr>
                <w:noProof/>
              </w:rPr>
            </w:pPr>
          </w:p>
        </w:tc>
      </w:tr>
      <w:tr w:rsidR="003F057D" w:rsidRPr="00767FFD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 w:rsidRPr="003C787C">
              <w:rPr>
                <w:rFonts w:ascii="宋体" w:hAnsi="宋体" w:cs="宋体" w:hint="eastAsia"/>
                <w:bCs/>
                <w:color w:val="000000"/>
              </w:rPr>
              <w:t>使用场景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FC19ED" w:rsidRDefault="003F057D" w:rsidP="00C07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状态、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范围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项目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组）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维度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统计项目数量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同时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指定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状态与范围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统计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同时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满足</w:t>
            </w:r>
            <w:r w:rsidR="00BC24D8">
              <w:rPr>
                <w:rFonts w:ascii="Consolas" w:hAnsi="Consolas" w:cs="Consolas"/>
                <w:kern w:val="0"/>
                <w:sz w:val="20"/>
                <w:szCs w:val="20"/>
              </w:rPr>
              <w:t>该两个条件的项目</w:t>
            </w:r>
            <w:r w:rsidR="00BC24D8">
              <w:rPr>
                <w:rFonts w:ascii="Consolas" w:hAnsi="Consolas" w:cs="Consolas" w:hint="eastAsia"/>
                <w:kern w:val="0"/>
                <w:sz w:val="20"/>
                <w:szCs w:val="20"/>
              </w:rPr>
              <w:t>记录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。</w:t>
            </w:r>
          </w:p>
        </w:tc>
      </w:tr>
      <w:tr w:rsidR="003F057D" w:rsidRPr="003C787C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接口路径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23078A" w:rsidRDefault="008E017A" w:rsidP="00E07DD4">
            <w:pPr>
              <w:widowControl/>
              <w:jc w:val="left"/>
            </w:pPr>
            <w:r>
              <w:t xml:space="preserve">http://JENKINS_URL:PORT </w:t>
            </w:r>
            <w:r w:rsidR="003F057D">
              <w:t>/</w:t>
            </w:r>
            <w:r>
              <w:t>statistics</w:t>
            </w:r>
            <w:r w:rsidR="003F057D">
              <w:t>/</w:t>
            </w:r>
            <w:r>
              <w:t>project</w:t>
            </w:r>
            <w:r w:rsidR="00E07DD4">
              <w:t>S</w:t>
            </w:r>
            <w:r>
              <w:t>tat</w:t>
            </w:r>
          </w:p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请求类型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23078A" w:rsidRDefault="003F057D" w:rsidP="00C07CAA">
            <w:pPr>
              <w:widowControl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3F057D" w:rsidRPr="00C360B6" w:rsidTr="00C07CAA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3F057D" w:rsidRDefault="003F057D" w:rsidP="00C07CAA">
                  <w:pPr>
                    <w:pStyle w:val="16-E3-"/>
                  </w:pPr>
                  <w:r>
                    <w:t>{</w:t>
                  </w:r>
                </w:p>
                <w:p w:rsidR="004C5F5C" w:rsidRDefault="003F057D" w:rsidP="00C07CAA">
                  <w:pPr>
                    <w:pStyle w:val="16-E3-"/>
                  </w:pPr>
                  <w:r>
                    <w:tab/>
                    <w:t>"groupId</w:t>
                  </w:r>
                  <w:r w:rsidR="00D64343">
                    <w:t>s</w:t>
                  </w:r>
                  <w:r w:rsidR="004C5F5C">
                    <w:t>":["id1","id2"]</w:t>
                  </w:r>
                </w:p>
                <w:p w:rsidR="003F057D" w:rsidRPr="00840529" w:rsidRDefault="003F057D" w:rsidP="00C07CAA">
                  <w:pPr>
                    <w:pStyle w:val="16-E3-"/>
                  </w:pPr>
                  <w:r>
                    <w:t>}</w:t>
                  </w:r>
                </w:p>
              </w:tc>
            </w:tr>
            <w:tr w:rsidR="003F057D" w:rsidRPr="000A426D" w:rsidTr="00C07CAA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3F057D" w:rsidRPr="0023078A" w:rsidRDefault="003F057D" w:rsidP="00C07CAA">
                  <w:pPr>
                    <w:widowControl/>
                    <w:jc w:val="left"/>
                  </w:pPr>
                </w:p>
              </w:tc>
            </w:tr>
          </w:tbl>
          <w:p w:rsidR="003F057D" w:rsidRPr="0023078A" w:rsidRDefault="003F057D" w:rsidP="00C07CAA"/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C07C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返回参数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374B" w:rsidRDefault="0083374B" w:rsidP="0083374B">
            <w:pPr>
              <w:pStyle w:val="-code"/>
            </w:pPr>
            <w:r>
              <w:t>{</w:t>
            </w:r>
          </w:p>
          <w:p w:rsidR="0083374B" w:rsidRDefault="0083374B" w:rsidP="0083374B">
            <w:pPr>
              <w:pStyle w:val="-code"/>
            </w:pPr>
            <w:r>
              <w:tab/>
              <w:t>"data":{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"total":10,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"failed":5,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"running":0,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"inqueue":0,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"nobuilt":1,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"success":2,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"aborted":2,</w:t>
            </w:r>
          </w:p>
          <w:p w:rsidR="0083374B" w:rsidRDefault="0083374B" w:rsidP="0083374B">
            <w:pPr>
              <w:pStyle w:val="-code"/>
            </w:pPr>
            <w:r>
              <w:tab/>
            </w:r>
            <w:r>
              <w:tab/>
              <w:t>"disabled":0</w:t>
            </w:r>
          </w:p>
          <w:p w:rsidR="0083374B" w:rsidRDefault="0083374B" w:rsidP="0083374B">
            <w:pPr>
              <w:pStyle w:val="-code"/>
            </w:pPr>
            <w:r>
              <w:tab/>
              <w:t>},</w:t>
            </w:r>
          </w:p>
          <w:p w:rsidR="0083374B" w:rsidRDefault="0083374B" w:rsidP="0083374B">
            <w:pPr>
              <w:pStyle w:val="-code"/>
            </w:pPr>
            <w:r>
              <w:tab/>
              <w:t>"msg":"success",</w:t>
            </w:r>
          </w:p>
          <w:p w:rsidR="0083374B" w:rsidRDefault="0083374B" w:rsidP="0083374B">
            <w:pPr>
              <w:pStyle w:val="-code"/>
            </w:pPr>
            <w:r>
              <w:tab/>
              <w:t>"rc":1</w:t>
            </w:r>
          </w:p>
          <w:p w:rsidR="003F057D" w:rsidRPr="00C664F3" w:rsidRDefault="0083374B" w:rsidP="0083374B">
            <w:pPr>
              <w:pStyle w:val="-code"/>
            </w:pPr>
            <w:r>
              <w:t>}</w:t>
            </w:r>
          </w:p>
        </w:tc>
      </w:tr>
    </w:tbl>
    <w:p w:rsidR="003F057D" w:rsidRDefault="003F057D" w:rsidP="003F057D">
      <w:pPr>
        <w:pStyle w:val="-d"/>
      </w:pPr>
    </w:p>
    <w:p w:rsidR="003F057D" w:rsidRDefault="003F057D" w:rsidP="003F057D">
      <w:pPr>
        <w:pStyle w:val="-31"/>
      </w:pPr>
      <w:r>
        <w:rPr>
          <w:rFonts w:hint="eastAsia"/>
        </w:rPr>
        <w:t>请求</w:t>
      </w:r>
      <w:r>
        <w:t>参数说明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3236"/>
        <w:gridCol w:w="1918"/>
        <w:gridCol w:w="1918"/>
        <w:gridCol w:w="1719"/>
        <w:gridCol w:w="1375"/>
        <w:gridCol w:w="1326"/>
        <w:gridCol w:w="6232"/>
      </w:tblGrid>
      <w:tr w:rsidR="003F057D" w:rsidRPr="00243CF5" w:rsidTr="004C5F5C">
        <w:trPr>
          <w:trHeight w:val="236"/>
          <w:jc w:val="center"/>
        </w:trPr>
        <w:tc>
          <w:tcPr>
            <w:tcW w:w="913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F057D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388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374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  <w:tc>
          <w:tcPr>
            <w:tcW w:w="1758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3F057D" w:rsidRPr="00243CF5" w:rsidTr="004C5F5C">
        <w:trPr>
          <w:trHeight w:val="236"/>
          <w:jc w:val="center"/>
        </w:trPr>
        <w:tc>
          <w:tcPr>
            <w:tcW w:w="913" w:type="pct"/>
            <w:vAlign w:val="center"/>
          </w:tcPr>
          <w:p w:rsidR="003F057D" w:rsidRDefault="003F057D" w:rsidP="00C07CAA">
            <w:pPr>
              <w:pStyle w:val="-8"/>
            </w:pPr>
            <w:r>
              <w:t>groupId</w:t>
            </w:r>
            <w:r w:rsidR="000E46EE">
              <w:t>s</w:t>
            </w:r>
          </w:p>
        </w:tc>
        <w:tc>
          <w:tcPr>
            <w:tcW w:w="541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项目</w:t>
            </w:r>
            <w:r>
              <w:t>组标识</w:t>
            </w:r>
          </w:p>
        </w:tc>
        <w:tc>
          <w:tcPr>
            <w:tcW w:w="541" w:type="pct"/>
            <w:vAlign w:val="center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85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字符</w:t>
            </w:r>
            <w:r>
              <w:t>数组</w:t>
            </w:r>
          </w:p>
        </w:tc>
        <w:tc>
          <w:tcPr>
            <w:tcW w:w="388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空</w:t>
            </w:r>
          </w:p>
        </w:tc>
        <w:tc>
          <w:tcPr>
            <w:tcW w:w="374" w:type="pct"/>
          </w:tcPr>
          <w:p w:rsidR="003F057D" w:rsidRPr="00243CF5" w:rsidRDefault="003F057D" w:rsidP="00C07CAA">
            <w:pPr>
              <w:pStyle w:val="-8"/>
            </w:pPr>
            <w:r>
              <w:t>/</w:t>
            </w:r>
          </w:p>
        </w:tc>
        <w:tc>
          <w:tcPr>
            <w:tcW w:w="1758" w:type="pct"/>
          </w:tcPr>
          <w:p w:rsidR="003F057D" w:rsidRPr="00C80EBF" w:rsidRDefault="003F057D" w:rsidP="00C07CAA">
            <w:pPr>
              <w:pStyle w:val="-8"/>
            </w:pPr>
            <w:r>
              <w:rPr>
                <w:rFonts w:hint="eastAsia"/>
              </w:rPr>
              <w:t>获取</w:t>
            </w:r>
            <w:r>
              <w:t>指定项目组的项目进行数量统计。</w:t>
            </w:r>
            <w:r>
              <w:rPr>
                <w:rFonts w:hint="eastAsia"/>
              </w:rPr>
              <w:t>不</w:t>
            </w:r>
            <w:r>
              <w:t>指定</w:t>
            </w:r>
            <w:r>
              <w:rPr>
                <w:rFonts w:hint="eastAsia"/>
              </w:rPr>
              <w:t>时</w:t>
            </w:r>
            <w:r>
              <w:t>默认</w:t>
            </w:r>
            <w:r>
              <w:rPr>
                <w:rFonts w:hint="eastAsia"/>
              </w:rPr>
              <w:t>获取</w:t>
            </w:r>
            <w:r>
              <w:t>所有项目组的项目。</w:t>
            </w:r>
          </w:p>
        </w:tc>
      </w:tr>
    </w:tbl>
    <w:p w:rsidR="003F057D" w:rsidRDefault="003F057D" w:rsidP="003F057D">
      <w:pPr>
        <w:pStyle w:val="-d"/>
      </w:pPr>
    </w:p>
    <w:p w:rsidR="003F057D" w:rsidRDefault="003F057D" w:rsidP="003F057D">
      <w:pPr>
        <w:pStyle w:val="-31"/>
      </w:pPr>
      <w:r>
        <w:rPr>
          <w:rFonts w:hint="eastAsia"/>
        </w:rPr>
        <w:t>返回</w:t>
      </w:r>
      <w:r>
        <w:t>参数说明</w:t>
      </w:r>
    </w:p>
    <w:tbl>
      <w:tblPr>
        <w:tblW w:w="48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2930"/>
        <w:gridCol w:w="3538"/>
        <w:gridCol w:w="1871"/>
        <w:gridCol w:w="1534"/>
        <w:gridCol w:w="1482"/>
        <w:gridCol w:w="5685"/>
      </w:tblGrid>
      <w:tr w:rsidR="003F057D" w:rsidRPr="00243CF5" w:rsidTr="0083374B">
        <w:trPr>
          <w:trHeight w:val="236"/>
          <w:jc w:val="center"/>
        </w:trPr>
        <w:tc>
          <w:tcPr>
            <w:tcW w:w="860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1038" w:type="pct"/>
            <w:shd w:val="clear" w:color="auto" w:fill="BFBFBF" w:themeFill="background1" w:themeFillShade="BF"/>
          </w:tcPr>
          <w:p w:rsidR="003F057D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9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50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435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1668" w:type="pct"/>
            <w:shd w:val="clear" w:color="auto" w:fill="BFBFBF" w:themeFill="background1" w:themeFillShade="BF"/>
          </w:tcPr>
          <w:p w:rsidR="003F057D" w:rsidRPr="00CB6848" w:rsidRDefault="003F057D" w:rsidP="00C07CAA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  <w:vAlign w:val="center"/>
          </w:tcPr>
          <w:p w:rsidR="003F057D" w:rsidRDefault="003F057D" w:rsidP="00C07CAA">
            <w:pPr>
              <w:pStyle w:val="-8"/>
            </w:pPr>
            <w:r w:rsidRPr="00EF77CF">
              <w:t>total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项目</w:t>
            </w:r>
            <w:r>
              <w:t>总数</w:t>
            </w:r>
          </w:p>
        </w:tc>
        <w:tc>
          <w:tcPr>
            <w:tcW w:w="549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是</w:t>
            </w:r>
          </w:p>
        </w:tc>
        <w:tc>
          <w:tcPr>
            <w:tcW w:w="450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  <w:vAlign w:val="center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fail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构建失败</w:t>
            </w:r>
            <w:r>
              <w:t>的项目数</w:t>
            </w:r>
          </w:p>
        </w:tc>
        <w:tc>
          <w:tcPr>
            <w:tcW w:w="549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C07CAA">
            <w:pPr>
              <w:jc w:val="center"/>
            </w:pPr>
            <w:r w:rsidRPr="004573AE">
              <w:t>running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运行</w:t>
            </w:r>
            <w:r>
              <w:t>中的项目数</w:t>
            </w:r>
          </w:p>
        </w:tc>
        <w:tc>
          <w:tcPr>
            <w:tcW w:w="549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C07CAA">
            <w:pPr>
              <w:jc w:val="center"/>
            </w:pPr>
            <w:r w:rsidRPr="004573AE">
              <w:t>inqueue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待构建</w:t>
            </w:r>
            <w:r>
              <w:t>的项目数</w:t>
            </w:r>
          </w:p>
        </w:tc>
        <w:tc>
          <w:tcPr>
            <w:tcW w:w="549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C07CAA">
            <w:pPr>
              <w:jc w:val="center"/>
            </w:pPr>
            <w:r w:rsidRPr="004573AE">
              <w:t>nobuilt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未开始</w:t>
            </w:r>
            <w:r>
              <w:t>构建的项目数</w:t>
            </w:r>
          </w:p>
        </w:tc>
        <w:tc>
          <w:tcPr>
            <w:tcW w:w="549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Pr="00243CF5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C07CAA">
            <w:pPr>
              <w:jc w:val="center"/>
            </w:pPr>
            <w:r w:rsidRPr="004573AE">
              <w:t>success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构建成功</w:t>
            </w:r>
            <w:r>
              <w:t>的项目数</w:t>
            </w:r>
          </w:p>
        </w:tc>
        <w:tc>
          <w:tcPr>
            <w:tcW w:w="549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83374B">
        <w:trPr>
          <w:trHeight w:val="236"/>
          <w:jc w:val="center"/>
        </w:trPr>
        <w:tc>
          <w:tcPr>
            <w:tcW w:w="860" w:type="pct"/>
          </w:tcPr>
          <w:p w:rsidR="003F057D" w:rsidRDefault="003F057D" w:rsidP="00C07CAA">
            <w:pPr>
              <w:jc w:val="center"/>
            </w:pPr>
            <w:r w:rsidRPr="004573AE">
              <w:t>aborted</w:t>
            </w:r>
          </w:p>
        </w:tc>
        <w:tc>
          <w:tcPr>
            <w:tcW w:w="103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最</w:t>
            </w:r>
            <w:r>
              <w:t>新构建已取消的项目数</w:t>
            </w:r>
          </w:p>
        </w:tc>
        <w:tc>
          <w:tcPr>
            <w:tcW w:w="549" w:type="pct"/>
          </w:tcPr>
          <w:p w:rsidR="003F057D" w:rsidRPr="00EF77CF" w:rsidRDefault="003F057D" w:rsidP="00C07CAA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C07CAA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83374B" w:rsidRPr="00243CF5" w:rsidTr="0083374B">
        <w:trPr>
          <w:trHeight w:val="236"/>
          <w:jc w:val="center"/>
        </w:trPr>
        <w:tc>
          <w:tcPr>
            <w:tcW w:w="860" w:type="pct"/>
          </w:tcPr>
          <w:p w:rsidR="0083374B" w:rsidRPr="004573AE" w:rsidRDefault="0083374B" w:rsidP="0083374B">
            <w:pPr>
              <w:jc w:val="center"/>
            </w:pPr>
            <w:r>
              <w:rPr>
                <w:rFonts w:hint="eastAsia"/>
              </w:rPr>
              <w:t>disabled</w:t>
            </w:r>
          </w:p>
        </w:tc>
        <w:tc>
          <w:tcPr>
            <w:tcW w:w="1038" w:type="pct"/>
          </w:tcPr>
          <w:p w:rsidR="0083374B" w:rsidRDefault="0083374B" w:rsidP="0083374B">
            <w:pPr>
              <w:pStyle w:val="-8"/>
            </w:pPr>
            <w:r>
              <w:rPr>
                <w:rFonts w:hint="eastAsia"/>
              </w:rPr>
              <w:t>禁</w:t>
            </w:r>
            <w:r>
              <w:t>用的项目数量</w:t>
            </w:r>
          </w:p>
        </w:tc>
        <w:tc>
          <w:tcPr>
            <w:tcW w:w="549" w:type="pct"/>
          </w:tcPr>
          <w:p w:rsidR="0083374B" w:rsidRDefault="0083374B" w:rsidP="0083374B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83374B" w:rsidRDefault="0083374B" w:rsidP="0083374B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83374B" w:rsidRDefault="0083374B" w:rsidP="0083374B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83374B" w:rsidRDefault="0083374B" w:rsidP="0083374B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</w:tbl>
    <w:p w:rsidR="003F057D" w:rsidRDefault="003F057D" w:rsidP="003F057D">
      <w:pPr>
        <w:pStyle w:val="-d"/>
      </w:pPr>
    </w:p>
    <w:p w:rsidR="003C3F49" w:rsidRDefault="0053316D" w:rsidP="003C3F49">
      <w:pPr>
        <w:pStyle w:val="-21"/>
      </w:pPr>
      <w:bookmarkStart w:id="21" w:name="_GoBack"/>
      <w:bookmarkEnd w:id="21"/>
      <w:r>
        <w:rPr>
          <w:rFonts w:hint="eastAsia"/>
        </w:rPr>
        <w:t>项目</w:t>
      </w:r>
      <w:r w:rsidR="003C3F49">
        <w:t>查询接口</w:t>
      </w:r>
      <w:bookmarkEnd w:id="20"/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1377"/>
        <w:gridCol w:w="3302"/>
        <w:gridCol w:w="1417"/>
        <w:gridCol w:w="3832"/>
      </w:tblGrid>
      <w:tr w:rsidR="00BB708B" w:rsidRPr="003C787C" w:rsidTr="003A5228">
        <w:trPr>
          <w:trHeight w:val="49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BB708B" w:rsidRPr="008C221C" w:rsidRDefault="00BB708B" w:rsidP="000F43AA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编号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Pr="003C787C" w:rsidRDefault="002727CD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hint="eastAsia"/>
              </w:rPr>
              <w:t>Wingarden-CICD-J</w:t>
            </w:r>
            <w:r w:rsidR="007E3A42">
              <w:t>EN</w:t>
            </w:r>
            <w:r w:rsidR="00176BA9">
              <w:rPr>
                <w:rFonts w:hint="eastAsia"/>
              </w:rPr>
              <w:t>0002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BB708B" w:rsidRPr="008C221C" w:rsidRDefault="00BB708B" w:rsidP="000F43AA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3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Pr="003C787C" w:rsidRDefault="007E3A42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项目</w:t>
            </w:r>
            <w:r>
              <w:rPr>
                <w:rFonts w:ascii="宋体" w:hAnsi="宋体" w:cs="宋体"/>
                <w:bCs/>
                <w:color w:val="000000"/>
              </w:rPr>
              <w:t>查询接口</w:t>
            </w:r>
          </w:p>
        </w:tc>
      </w:tr>
      <w:tr w:rsidR="00BB708B" w:rsidRPr="003C787C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触发条件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708B" w:rsidRPr="006A51FB" w:rsidRDefault="00BB708B" w:rsidP="000F43AA">
            <w:pPr>
              <w:widowControl/>
              <w:jc w:val="left"/>
              <w:rPr>
                <w:noProof/>
              </w:rPr>
            </w:pPr>
          </w:p>
        </w:tc>
      </w:tr>
      <w:tr w:rsidR="00BB708B" w:rsidRPr="00767FFD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Pr="003C787C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 w:rsidRPr="003C787C">
              <w:rPr>
                <w:rFonts w:ascii="宋体" w:hAnsi="宋体" w:cs="宋体" w:hint="eastAsia"/>
                <w:bCs/>
                <w:color w:val="000000"/>
              </w:rPr>
              <w:t>使用场景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708B" w:rsidRPr="00FC19ED" w:rsidRDefault="007E3A42" w:rsidP="000F43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根据项目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属性的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条件值，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返回匹配的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项目信息。</w:t>
            </w:r>
          </w:p>
        </w:tc>
      </w:tr>
      <w:tr w:rsidR="00BB708B" w:rsidRPr="003C787C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接口路径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708B" w:rsidRPr="0023078A" w:rsidRDefault="00303B8B" w:rsidP="00F87038">
            <w:pPr>
              <w:widowControl/>
              <w:jc w:val="left"/>
            </w:pPr>
            <w:r>
              <w:t>http://JENKINS_URL:PORT/</w:t>
            </w:r>
            <w:r w:rsidR="003A5228">
              <w:t>statistics/project</w:t>
            </w:r>
          </w:p>
        </w:tc>
      </w:tr>
      <w:tr w:rsidR="00BB708B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Pr="003C787C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请求类型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708B" w:rsidRPr="0023078A" w:rsidRDefault="00303B8B" w:rsidP="000F43AA">
            <w:pPr>
              <w:widowControl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B708B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B708B" w:rsidRPr="00C360B6" w:rsidTr="000F43AA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BB708B" w:rsidRPr="00840529" w:rsidRDefault="00BB708B" w:rsidP="000F43AA">
                  <w:pPr>
                    <w:pStyle w:val="16-E3-"/>
                  </w:pPr>
                </w:p>
              </w:tc>
            </w:tr>
            <w:tr w:rsidR="00BB708B" w:rsidRPr="000A426D" w:rsidTr="000F43AA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BB708B" w:rsidRPr="0023078A" w:rsidRDefault="00BB708B" w:rsidP="000F43AA">
                  <w:pPr>
                    <w:widowControl/>
                    <w:jc w:val="left"/>
                  </w:pPr>
                </w:p>
              </w:tc>
            </w:tr>
          </w:tbl>
          <w:p w:rsidR="00BB708B" w:rsidRPr="0023078A" w:rsidRDefault="00BB708B" w:rsidP="000F43AA"/>
        </w:tc>
      </w:tr>
      <w:tr w:rsidR="00BB708B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708B" w:rsidRPr="003C787C" w:rsidRDefault="00BB708B" w:rsidP="000F43AA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返回参数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708B" w:rsidRPr="00C664F3" w:rsidRDefault="00BB708B" w:rsidP="00D04B5D">
            <w:pPr>
              <w:pStyle w:val="16-E3-"/>
            </w:pPr>
          </w:p>
        </w:tc>
      </w:tr>
    </w:tbl>
    <w:p w:rsidR="00BB708B" w:rsidRDefault="00BB708B" w:rsidP="00BB708B">
      <w:pPr>
        <w:pStyle w:val="-d"/>
      </w:pPr>
    </w:p>
    <w:p w:rsidR="00BB708B" w:rsidRDefault="00BB708B" w:rsidP="00BB708B">
      <w:pPr>
        <w:pStyle w:val="-31"/>
      </w:pPr>
      <w:bookmarkStart w:id="22" w:name="_Toc493839181"/>
      <w:r>
        <w:rPr>
          <w:rFonts w:hint="eastAsia"/>
        </w:rPr>
        <w:t>请求</w:t>
      </w:r>
      <w:r>
        <w:t>参数说明</w:t>
      </w:r>
      <w:bookmarkEnd w:id="2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1044"/>
        <w:gridCol w:w="1044"/>
        <w:gridCol w:w="936"/>
        <w:gridCol w:w="749"/>
        <w:gridCol w:w="722"/>
        <w:gridCol w:w="3392"/>
      </w:tblGrid>
      <w:tr w:rsidR="003A21E6" w:rsidRPr="00243CF5" w:rsidTr="000F43AA">
        <w:trPr>
          <w:trHeight w:val="236"/>
          <w:jc w:val="center"/>
        </w:trPr>
        <w:tc>
          <w:tcPr>
            <w:tcW w:w="913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A21E6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388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374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  <w:tc>
          <w:tcPr>
            <w:tcW w:w="1758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3A21E6" w:rsidRPr="00243CF5" w:rsidTr="000F43AA">
        <w:trPr>
          <w:trHeight w:val="236"/>
          <w:jc w:val="center"/>
        </w:trPr>
        <w:tc>
          <w:tcPr>
            <w:tcW w:w="913" w:type="pct"/>
            <w:vAlign w:val="center"/>
          </w:tcPr>
          <w:p w:rsidR="003A21E6" w:rsidRDefault="003A21E6" w:rsidP="000B1B31">
            <w:pPr>
              <w:pStyle w:val="-8"/>
            </w:pPr>
          </w:p>
        </w:tc>
        <w:tc>
          <w:tcPr>
            <w:tcW w:w="541" w:type="pct"/>
          </w:tcPr>
          <w:p w:rsidR="003A21E6" w:rsidRDefault="003A21E6" w:rsidP="000B1B31">
            <w:pPr>
              <w:pStyle w:val="-8"/>
            </w:pPr>
          </w:p>
        </w:tc>
        <w:tc>
          <w:tcPr>
            <w:tcW w:w="541" w:type="pct"/>
            <w:vAlign w:val="center"/>
          </w:tcPr>
          <w:p w:rsidR="003A21E6" w:rsidRDefault="003A21E6" w:rsidP="000B1B31">
            <w:pPr>
              <w:pStyle w:val="-8"/>
            </w:pPr>
          </w:p>
        </w:tc>
        <w:tc>
          <w:tcPr>
            <w:tcW w:w="485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388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374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1758" w:type="pct"/>
          </w:tcPr>
          <w:p w:rsidR="003A21E6" w:rsidRPr="00243CF5" w:rsidRDefault="003A21E6" w:rsidP="000B1B31">
            <w:pPr>
              <w:pStyle w:val="-8"/>
            </w:pPr>
          </w:p>
        </w:tc>
      </w:tr>
    </w:tbl>
    <w:p w:rsidR="003A21E6" w:rsidRDefault="003A21E6" w:rsidP="003A21E6">
      <w:pPr>
        <w:pStyle w:val="-d"/>
      </w:pPr>
    </w:p>
    <w:p w:rsidR="00BB708B" w:rsidRDefault="00BB708B" w:rsidP="00BB708B">
      <w:pPr>
        <w:pStyle w:val="-31"/>
      </w:pPr>
      <w:bookmarkStart w:id="23" w:name="_Toc493839182"/>
      <w:r>
        <w:rPr>
          <w:rFonts w:hint="eastAsia"/>
        </w:rPr>
        <w:t>返回</w:t>
      </w:r>
      <w:r>
        <w:t>参数说明</w:t>
      </w:r>
      <w:bookmarkEnd w:id="23"/>
    </w:p>
    <w:tbl>
      <w:tblPr>
        <w:tblW w:w="48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595"/>
        <w:gridCol w:w="1926"/>
        <w:gridCol w:w="1019"/>
        <w:gridCol w:w="835"/>
        <w:gridCol w:w="807"/>
        <w:gridCol w:w="3094"/>
      </w:tblGrid>
      <w:tr w:rsidR="003A21E6" w:rsidRPr="00243CF5" w:rsidTr="000F43AA">
        <w:trPr>
          <w:trHeight w:val="236"/>
          <w:jc w:val="center"/>
        </w:trPr>
        <w:tc>
          <w:tcPr>
            <w:tcW w:w="860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1038" w:type="pct"/>
            <w:shd w:val="clear" w:color="auto" w:fill="BFBFBF" w:themeFill="background1" w:themeFillShade="BF"/>
          </w:tcPr>
          <w:p w:rsidR="003A21E6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9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50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435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1668" w:type="pct"/>
            <w:shd w:val="clear" w:color="auto" w:fill="BFBFBF" w:themeFill="background1" w:themeFillShade="BF"/>
          </w:tcPr>
          <w:p w:rsidR="003A21E6" w:rsidRPr="00CB6848" w:rsidRDefault="003A21E6" w:rsidP="000F43AA">
            <w:pPr>
              <w:pStyle w:val="afffff"/>
              <w:spacing w:after="120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</w:tr>
      <w:tr w:rsidR="003A21E6" w:rsidRPr="00243CF5" w:rsidTr="000F43AA">
        <w:trPr>
          <w:trHeight w:val="236"/>
          <w:jc w:val="center"/>
        </w:trPr>
        <w:tc>
          <w:tcPr>
            <w:tcW w:w="860" w:type="pct"/>
            <w:vAlign w:val="center"/>
          </w:tcPr>
          <w:p w:rsidR="003A21E6" w:rsidRDefault="003A21E6" w:rsidP="000B1B31">
            <w:pPr>
              <w:pStyle w:val="-8"/>
            </w:pPr>
          </w:p>
        </w:tc>
        <w:tc>
          <w:tcPr>
            <w:tcW w:w="1038" w:type="pct"/>
          </w:tcPr>
          <w:p w:rsidR="003A21E6" w:rsidRDefault="003A21E6" w:rsidP="000B1B31">
            <w:pPr>
              <w:pStyle w:val="-8"/>
            </w:pPr>
          </w:p>
        </w:tc>
        <w:tc>
          <w:tcPr>
            <w:tcW w:w="549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450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435" w:type="pct"/>
          </w:tcPr>
          <w:p w:rsidR="003A21E6" w:rsidRPr="00243CF5" w:rsidRDefault="003A21E6" w:rsidP="000B1B31">
            <w:pPr>
              <w:pStyle w:val="-8"/>
            </w:pPr>
          </w:p>
        </w:tc>
        <w:tc>
          <w:tcPr>
            <w:tcW w:w="1668" w:type="pct"/>
          </w:tcPr>
          <w:p w:rsidR="003A21E6" w:rsidRPr="00243CF5" w:rsidRDefault="003A21E6" w:rsidP="000B1B31">
            <w:pPr>
              <w:pStyle w:val="-8"/>
            </w:pPr>
          </w:p>
        </w:tc>
      </w:tr>
    </w:tbl>
    <w:p w:rsidR="003A21E6" w:rsidRDefault="003A21E6" w:rsidP="003A21E6">
      <w:pPr>
        <w:pStyle w:val="-d"/>
      </w:pPr>
    </w:p>
    <w:p w:rsidR="00975D73" w:rsidRDefault="00975D73" w:rsidP="003A21E6">
      <w:pPr>
        <w:pStyle w:val="-d"/>
        <w:rPr>
          <w:rFonts w:hint="eastAsia"/>
        </w:rPr>
      </w:pPr>
    </w:p>
    <w:p w:rsidR="003F057D" w:rsidRDefault="003F057D" w:rsidP="003F057D">
      <w:pPr>
        <w:pStyle w:val="-21"/>
      </w:pPr>
      <w:bookmarkStart w:id="24" w:name="_Toc493839183"/>
      <w:r>
        <w:rPr>
          <w:rFonts w:hint="eastAsia"/>
        </w:rPr>
        <w:t>构建统计</w:t>
      </w:r>
      <w:r>
        <w:t>接口</w:t>
      </w:r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1377"/>
        <w:gridCol w:w="3302"/>
        <w:gridCol w:w="1417"/>
        <w:gridCol w:w="3832"/>
      </w:tblGrid>
      <w:tr w:rsidR="003F057D" w:rsidRPr="003C787C" w:rsidTr="006F0F33">
        <w:trPr>
          <w:trHeight w:val="49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3F057D" w:rsidRPr="008C221C" w:rsidRDefault="003F057D" w:rsidP="00181895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编号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hint="eastAsia"/>
              </w:rPr>
              <w:t>Wingarden-CICD-J</w:t>
            </w:r>
            <w:r>
              <w:t>EN</w:t>
            </w:r>
            <w:r w:rsidR="00176BA9">
              <w:rPr>
                <w:rFonts w:hint="eastAsia"/>
              </w:rPr>
              <w:t>0003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3F057D" w:rsidRPr="008C221C" w:rsidRDefault="003F057D" w:rsidP="00181895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3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构建统计</w:t>
            </w:r>
            <w:r>
              <w:rPr>
                <w:rFonts w:ascii="宋体" w:hAnsi="宋体" w:cs="宋体"/>
                <w:bCs/>
                <w:color w:val="000000"/>
              </w:rPr>
              <w:t>接口</w:t>
            </w:r>
          </w:p>
        </w:tc>
      </w:tr>
      <w:tr w:rsidR="003F057D" w:rsidRPr="003C787C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触发条件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6A51FB" w:rsidRDefault="003F057D" w:rsidP="00181895">
            <w:pPr>
              <w:widowControl/>
              <w:jc w:val="left"/>
              <w:rPr>
                <w:noProof/>
              </w:rPr>
            </w:pPr>
          </w:p>
        </w:tc>
      </w:tr>
      <w:tr w:rsidR="003F057D" w:rsidRPr="00767FFD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 w:rsidRPr="003C787C">
              <w:rPr>
                <w:rFonts w:ascii="宋体" w:hAnsi="宋体" w:cs="宋体" w:hint="eastAsia"/>
                <w:bCs/>
                <w:color w:val="000000"/>
              </w:rPr>
              <w:t>使用场景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FC19ED" w:rsidRDefault="003F057D" w:rsidP="001818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时间、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范围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项目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组、项目）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维度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统计项目数量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同时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指定范围与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时间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统计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同时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满足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该两个条件的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构建</w:t>
            </w:r>
            <w:r w:rsidR="00BC24D8">
              <w:rPr>
                <w:rFonts w:ascii="Consolas" w:hAnsi="Consolas" w:cs="Consolas" w:hint="eastAsia"/>
                <w:kern w:val="0"/>
                <w:sz w:val="20"/>
                <w:szCs w:val="20"/>
              </w:rPr>
              <w:t>记录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。</w:t>
            </w:r>
          </w:p>
        </w:tc>
      </w:tr>
      <w:tr w:rsidR="003F057D" w:rsidRPr="003C787C" w:rsidTr="006F0F33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接口路径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23078A" w:rsidRDefault="003F057D" w:rsidP="00E07DD4">
            <w:pPr>
              <w:widowControl/>
              <w:jc w:val="left"/>
            </w:pPr>
            <w:r>
              <w:t>http://JENKINS_URL:PORT/</w:t>
            </w:r>
            <w:r w:rsidR="008E017A">
              <w:t>statistics/build</w:t>
            </w:r>
            <w:r w:rsidR="00E07DD4">
              <w:t>S</w:t>
            </w:r>
            <w:r w:rsidR="008E017A">
              <w:t>tat</w:t>
            </w:r>
          </w:p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请求类型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057D" w:rsidRPr="0023078A" w:rsidRDefault="003F057D" w:rsidP="00181895">
            <w:pPr>
              <w:widowControl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3F057D" w:rsidRPr="00C360B6" w:rsidTr="0018189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3F057D" w:rsidRDefault="003F057D" w:rsidP="00181895">
                  <w:pPr>
                    <w:pStyle w:val="16-E3-"/>
                  </w:pPr>
                  <w:r>
                    <w:t>{</w:t>
                  </w:r>
                </w:p>
                <w:p w:rsidR="003F057D" w:rsidRDefault="003F057D" w:rsidP="00181895">
                  <w:pPr>
                    <w:pStyle w:val="16-E3-"/>
                  </w:pPr>
                  <w:r>
                    <w:tab/>
                    <w:t>"groupIds":["id1","id2"],</w:t>
                  </w:r>
                </w:p>
                <w:p w:rsidR="003F057D" w:rsidRDefault="003F057D" w:rsidP="00181895">
                  <w:pPr>
                    <w:pStyle w:val="16-E3-"/>
                  </w:pPr>
                  <w:r>
                    <w:tab/>
                    <w:t>"projectIds":["prj1","prj2"],</w:t>
                  </w:r>
                </w:p>
                <w:p w:rsidR="003F057D" w:rsidRDefault="003F057D" w:rsidP="00181895">
                  <w:pPr>
                    <w:pStyle w:val="16-E3-"/>
                  </w:pPr>
                  <w:r>
                    <w:tab/>
                    <w:t>"beginTime":"2017-02-01 02:02:02",</w:t>
                  </w:r>
                </w:p>
                <w:p w:rsidR="003F057D" w:rsidRDefault="003F057D" w:rsidP="00181895">
                  <w:pPr>
                    <w:pStyle w:val="16-E3-"/>
                  </w:pPr>
                  <w:r>
                    <w:tab/>
                    <w:t>"endTime":"2017-07-01 02:22:04"</w:t>
                  </w:r>
                </w:p>
                <w:p w:rsidR="003F057D" w:rsidRPr="00840529" w:rsidRDefault="003F057D" w:rsidP="00181895">
                  <w:pPr>
                    <w:pStyle w:val="16-E3-"/>
                  </w:pPr>
                  <w:r>
                    <w:t>}</w:t>
                  </w:r>
                </w:p>
              </w:tc>
            </w:tr>
            <w:tr w:rsidR="003F057D" w:rsidRPr="000A426D" w:rsidTr="0018189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:rsidR="003F057D" w:rsidRPr="0023078A" w:rsidRDefault="003F057D" w:rsidP="00181895">
                  <w:pPr>
                    <w:widowControl/>
                    <w:jc w:val="left"/>
                  </w:pPr>
                </w:p>
              </w:tc>
            </w:tr>
          </w:tbl>
          <w:p w:rsidR="003F057D" w:rsidRPr="0023078A" w:rsidRDefault="003F057D" w:rsidP="00181895"/>
        </w:tc>
      </w:tr>
      <w:tr w:rsidR="003F057D" w:rsidRPr="003C787C" w:rsidTr="006F0F33">
        <w:trPr>
          <w:trHeight w:val="31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57D" w:rsidRPr="003C787C" w:rsidRDefault="003F057D" w:rsidP="00181895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返回参数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F0F33" w:rsidRDefault="006F0F33" w:rsidP="006F0F33">
            <w:pPr>
              <w:pStyle w:val="-code"/>
            </w:pPr>
            <w:r>
              <w:t>{</w:t>
            </w:r>
          </w:p>
          <w:p w:rsidR="006F0F33" w:rsidRDefault="006F0F33" w:rsidP="006F0F33">
            <w:pPr>
              <w:pStyle w:val="-code"/>
            </w:pPr>
            <w:r>
              <w:tab/>
              <w:t>"data":{</w:t>
            </w:r>
          </w:p>
          <w:p w:rsidR="006F0F33" w:rsidRDefault="006F0F33" w:rsidP="006F0F33">
            <w:pPr>
              <w:pStyle w:val="-code"/>
            </w:pPr>
            <w:r>
              <w:tab/>
            </w:r>
            <w:r>
              <w:tab/>
              <w:t>"total":12,</w:t>
            </w:r>
          </w:p>
          <w:p w:rsidR="006F0F33" w:rsidRDefault="006F0F33" w:rsidP="006F0F33">
            <w:pPr>
              <w:pStyle w:val="-code"/>
            </w:pPr>
            <w:r>
              <w:tab/>
            </w:r>
            <w:r>
              <w:tab/>
              <w:t>"failed":5,</w:t>
            </w:r>
          </w:p>
          <w:p w:rsidR="006F0F33" w:rsidRDefault="006F0F33" w:rsidP="006F0F33">
            <w:pPr>
              <w:pStyle w:val="-code"/>
            </w:pPr>
            <w:r>
              <w:tab/>
            </w:r>
            <w:r>
              <w:tab/>
              <w:t>"running":1,</w:t>
            </w:r>
          </w:p>
          <w:p w:rsidR="006F0F33" w:rsidRDefault="006F0F33" w:rsidP="006F0F33">
            <w:pPr>
              <w:pStyle w:val="-code"/>
            </w:pPr>
            <w:r>
              <w:tab/>
            </w:r>
            <w:r>
              <w:tab/>
              <w:t>"success":2,</w:t>
            </w:r>
          </w:p>
          <w:p w:rsidR="006F0F33" w:rsidRDefault="006F0F33" w:rsidP="006F0F33">
            <w:pPr>
              <w:pStyle w:val="-code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"aborted":2</w:t>
            </w:r>
            <w:r>
              <w:rPr>
                <w:rFonts w:hint="eastAsia"/>
              </w:rPr>
              <w:t>，</w:t>
            </w:r>
          </w:p>
          <w:p w:rsidR="006F0F33" w:rsidRDefault="006F0F33" w:rsidP="006F0F33">
            <w:pPr>
              <w:pStyle w:val="-code"/>
            </w:pPr>
            <w:r>
              <w:tab/>
            </w:r>
            <w:r>
              <w:tab/>
              <w:t>"pending":2</w:t>
            </w:r>
          </w:p>
          <w:p w:rsidR="006F0F33" w:rsidRDefault="006F0F33" w:rsidP="006F0F33">
            <w:pPr>
              <w:pStyle w:val="-code"/>
            </w:pPr>
            <w:r>
              <w:tab/>
              <w:t>},</w:t>
            </w:r>
          </w:p>
          <w:p w:rsidR="006F0F33" w:rsidRDefault="006F0F33" w:rsidP="006F0F33">
            <w:pPr>
              <w:pStyle w:val="-code"/>
            </w:pPr>
            <w:r>
              <w:tab/>
              <w:t>"msg":"success",</w:t>
            </w:r>
          </w:p>
          <w:p w:rsidR="006F0F33" w:rsidRDefault="006F0F33" w:rsidP="006F0F33">
            <w:pPr>
              <w:pStyle w:val="-code"/>
            </w:pPr>
            <w:r>
              <w:tab/>
              <w:t>"rc":1</w:t>
            </w:r>
          </w:p>
          <w:p w:rsidR="003F057D" w:rsidRPr="00C664F3" w:rsidRDefault="006F0F33" w:rsidP="006F0F33">
            <w:pPr>
              <w:pStyle w:val="-code"/>
            </w:pPr>
            <w:r>
              <w:t>}</w:t>
            </w:r>
          </w:p>
        </w:tc>
      </w:tr>
    </w:tbl>
    <w:p w:rsidR="003F057D" w:rsidRDefault="003F057D" w:rsidP="003F057D">
      <w:pPr>
        <w:pStyle w:val="-d"/>
      </w:pPr>
    </w:p>
    <w:p w:rsidR="003F057D" w:rsidRDefault="003F057D" w:rsidP="003F057D">
      <w:pPr>
        <w:pStyle w:val="-31"/>
      </w:pPr>
      <w:r>
        <w:rPr>
          <w:rFonts w:hint="eastAsia"/>
        </w:rPr>
        <w:t>请求</w:t>
      </w:r>
      <w:r>
        <w:t>参数说明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1044"/>
        <w:gridCol w:w="1044"/>
        <w:gridCol w:w="936"/>
        <w:gridCol w:w="749"/>
        <w:gridCol w:w="722"/>
        <w:gridCol w:w="3392"/>
      </w:tblGrid>
      <w:tr w:rsidR="003F057D" w:rsidRPr="00243CF5" w:rsidTr="00181895">
        <w:trPr>
          <w:trHeight w:val="236"/>
          <w:jc w:val="center"/>
        </w:trPr>
        <w:tc>
          <w:tcPr>
            <w:tcW w:w="913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F057D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1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388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374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长度</w:t>
            </w:r>
          </w:p>
        </w:tc>
        <w:tc>
          <w:tcPr>
            <w:tcW w:w="1758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913" w:type="pct"/>
            <w:vAlign w:val="center"/>
          </w:tcPr>
          <w:p w:rsidR="003F057D" w:rsidRDefault="003F057D" w:rsidP="00181895">
            <w:pPr>
              <w:pStyle w:val="-8"/>
            </w:pPr>
            <w:r>
              <w:t>groupIds</w:t>
            </w:r>
          </w:p>
        </w:tc>
        <w:tc>
          <w:tcPr>
            <w:tcW w:w="541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项目</w:t>
            </w:r>
            <w:r>
              <w:t>组标识</w:t>
            </w:r>
          </w:p>
        </w:tc>
        <w:tc>
          <w:tcPr>
            <w:tcW w:w="541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85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字符</w:t>
            </w:r>
            <w:r>
              <w:t>数组</w:t>
            </w:r>
          </w:p>
        </w:tc>
        <w:tc>
          <w:tcPr>
            <w:tcW w:w="388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空</w:t>
            </w:r>
          </w:p>
        </w:tc>
        <w:tc>
          <w:tcPr>
            <w:tcW w:w="374" w:type="pct"/>
          </w:tcPr>
          <w:p w:rsidR="003F057D" w:rsidRPr="00243CF5" w:rsidRDefault="003F057D" w:rsidP="00181895">
            <w:pPr>
              <w:pStyle w:val="-8"/>
            </w:pPr>
            <w:r>
              <w:t>/</w:t>
            </w:r>
          </w:p>
        </w:tc>
        <w:tc>
          <w:tcPr>
            <w:tcW w:w="1758" w:type="pct"/>
          </w:tcPr>
          <w:p w:rsidR="003F057D" w:rsidRPr="00C80EBF" w:rsidRDefault="003F057D" w:rsidP="00181895">
            <w:pPr>
              <w:pStyle w:val="-8"/>
            </w:pPr>
            <w:r>
              <w:rPr>
                <w:rFonts w:hint="eastAsia"/>
              </w:rPr>
              <w:t>获取</w:t>
            </w:r>
            <w:r>
              <w:t>指定项目组的项目进行</w:t>
            </w:r>
            <w:r>
              <w:rPr>
                <w:rFonts w:hint="eastAsia"/>
              </w:rPr>
              <w:t>构建</w:t>
            </w:r>
            <w:r>
              <w:t>数量统计。</w:t>
            </w:r>
            <w:r>
              <w:rPr>
                <w:rFonts w:hint="eastAsia"/>
              </w:rPr>
              <w:t>不</w:t>
            </w:r>
            <w:r>
              <w:t>指定</w:t>
            </w:r>
            <w:r>
              <w:rPr>
                <w:rFonts w:hint="eastAsia"/>
              </w:rPr>
              <w:t>时</w:t>
            </w:r>
            <w:r>
              <w:t>默认</w:t>
            </w:r>
            <w:r>
              <w:rPr>
                <w:rFonts w:hint="eastAsia"/>
              </w:rPr>
              <w:t>获取</w:t>
            </w:r>
            <w:r>
              <w:t>所有项目组的项目。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913" w:type="pct"/>
            <w:vAlign w:val="center"/>
          </w:tcPr>
          <w:p w:rsidR="003F057D" w:rsidRDefault="003F057D" w:rsidP="00181895">
            <w:pPr>
              <w:pStyle w:val="-8"/>
            </w:pPr>
            <w:r>
              <w:t>projectIds</w:t>
            </w:r>
          </w:p>
        </w:tc>
        <w:tc>
          <w:tcPr>
            <w:tcW w:w="541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项目</w:t>
            </w:r>
            <w:r>
              <w:t>标识</w:t>
            </w:r>
          </w:p>
        </w:tc>
        <w:tc>
          <w:tcPr>
            <w:tcW w:w="541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8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字符</w:t>
            </w:r>
            <w:r>
              <w:t>数组</w:t>
            </w:r>
          </w:p>
        </w:tc>
        <w:tc>
          <w:tcPr>
            <w:tcW w:w="38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空</w:t>
            </w:r>
          </w:p>
        </w:tc>
        <w:tc>
          <w:tcPr>
            <w:tcW w:w="374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75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统计</w:t>
            </w:r>
            <w:r>
              <w:t>指定项目的构建数量。</w:t>
            </w:r>
            <w:r>
              <w:rPr>
                <w:rFonts w:hint="eastAsia"/>
              </w:rPr>
              <w:t>不</w:t>
            </w:r>
            <w:r>
              <w:t>指定</w:t>
            </w:r>
            <w:r>
              <w:rPr>
                <w:rFonts w:hint="eastAsia"/>
              </w:rPr>
              <w:t>时</w:t>
            </w:r>
            <w:r>
              <w:t>默认</w:t>
            </w:r>
            <w:r>
              <w:rPr>
                <w:rFonts w:hint="eastAsia"/>
              </w:rPr>
              <w:t>获取</w:t>
            </w:r>
            <w:r>
              <w:t>所有项目。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913" w:type="pct"/>
            <w:vAlign w:val="center"/>
          </w:tcPr>
          <w:p w:rsidR="003F057D" w:rsidRDefault="003F057D" w:rsidP="00181895">
            <w:pPr>
              <w:pStyle w:val="-8"/>
            </w:pPr>
            <w:r>
              <w:t>beginTime</w:t>
            </w:r>
          </w:p>
        </w:tc>
        <w:tc>
          <w:tcPr>
            <w:tcW w:w="541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541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85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88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空</w:t>
            </w:r>
          </w:p>
        </w:tc>
        <w:tc>
          <w:tcPr>
            <w:tcW w:w="374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75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日期</w:t>
            </w:r>
            <w:r>
              <w:t>字符串</w:t>
            </w:r>
          </w:p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</w:rPr>
              <w:t>yyy</w:t>
            </w:r>
            <w:r>
              <w:t>y</w:t>
            </w:r>
            <w:r>
              <w:rPr>
                <w:rFonts w:hint="eastAsia"/>
              </w:rPr>
              <w:t>-MM-dd hi:mm:ss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913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endTime</w:t>
            </w:r>
          </w:p>
        </w:tc>
        <w:tc>
          <w:tcPr>
            <w:tcW w:w="541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541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8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38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空</w:t>
            </w:r>
          </w:p>
        </w:tc>
        <w:tc>
          <w:tcPr>
            <w:tcW w:w="374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75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日期</w:t>
            </w:r>
            <w:r>
              <w:t>字符串</w:t>
            </w:r>
          </w:p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</w:rPr>
              <w:t>yyyy</w:t>
            </w:r>
            <w:r>
              <w:t>-MM-dd hi:mm:ss</w:t>
            </w:r>
          </w:p>
        </w:tc>
      </w:tr>
    </w:tbl>
    <w:p w:rsidR="003F057D" w:rsidRDefault="003F057D" w:rsidP="003F057D">
      <w:pPr>
        <w:pStyle w:val="-d"/>
      </w:pPr>
    </w:p>
    <w:p w:rsidR="003F057D" w:rsidRDefault="003F057D" w:rsidP="003F057D">
      <w:pPr>
        <w:pStyle w:val="-31"/>
      </w:pPr>
      <w:r>
        <w:rPr>
          <w:rFonts w:hint="eastAsia"/>
        </w:rPr>
        <w:t>返回</w:t>
      </w:r>
      <w:r>
        <w:t>参数说明</w:t>
      </w:r>
    </w:p>
    <w:tbl>
      <w:tblPr>
        <w:tblW w:w="48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1595"/>
        <w:gridCol w:w="1926"/>
        <w:gridCol w:w="1019"/>
        <w:gridCol w:w="835"/>
        <w:gridCol w:w="807"/>
        <w:gridCol w:w="3094"/>
      </w:tblGrid>
      <w:tr w:rsidR="003F057D" w:rsidRPr="00243CF5" w:rsidTr="00181895">
        <w:trPr>
          <w:trHeight w:val="236"/>
          <w:jc w:val="center"/>
        </w:trPr>
        <w:tc>
          <w:tcPr>
            <w:tcW w:w="860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</w:t>
            </w:r>
          </w:p>
        </w:tc>
        <w:tc>
          <w:tcPr>
            <w:tcW w:w="1038" w:type="pct"/>
            <w:shd w:val="clear" w:color="auto" w:fill="BFBFBF" w:themeFill="background1" w:themeFillShade="BF"/>
          </w:tcPr>
          <w:p w:rsidR="003F057D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参数名称</w:t>
            </w:r>
          </w:p>
        </w:tc>
        <w:tc>
          <w:tcPr>
            <w:tcW w:w="549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是否必须</w:t>
            </w:r>
          </w:p>
        </w:tc>
        <w:tc>
          <w:tcPr>
            <w:tcW w:w="450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数据类型</w:t>
            </w:r>
          </w:p>
        </w:tc>
        <w:tc>
          <w:tcPr>
            <w:tcW w:w="435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 w:rsidRPr="00CB6848">
              <w:rPr>
                <w:rFonts w:hint="eastAsia"/>
                <w:b/>
                <w:sz w:val="21"/>
              </w:rPr>
              <w:t>默认值</w:t>
            </w:r>
          </w:p>
        </w:tc>
        <w:tc>
          <w:tcPr>
            <w:tcW w:w="1668" w:type="pct"/>
            <w:shd w:val="clear" w:color="auto" w:fill="BFBFBF" w:themeFill="background1" w:themeFillShade="BF"/>
          </w:tcPr>
          <w:p w:rsidR="003F057D" w:rsidRPr="00CB6848" w:rsidRDefault="003F057D" w:rsidP="00181895">
            <w:pPr>
              <w:pStyle w:val="afffff"/>
              <w:spacing w:after="12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描述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860" w:type="pct"/>
            <w:vAlign w:val="center"/>
          </w:tcPr>
          <w:p w:rsidR="003F057D" w:rsidRDefault="003F057D" w:rsidP="00181895">
            <w:pPr>
              <w:pStyle w:val="-8"/>
            </w:pPr>
            <w:r w:rsidRPr="00EF77CF">
              <w:t>total</w:t>
            </w:r>
          </w:p>
        </w:tc>
        <w:tc>
          <w:tcPr>
            <w:tcW w:w="103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构建</w:t>
            </w:r>
            <w:r>
              <w:t>总数</w:t>
            </w:r>
          </w:p>
        </w:tc>
        <w:tc>
          <w:tcPr>
            <w:tcW w:w="549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是</w:t>
            </w:r>
          </w:p>
        </w:tc>
        <w:tc>
          <w:tcPr>
            <w:tcW w:w="450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Pr="00243CF5" w:rsidRDefault="003F057D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860" w:type="pct"/>
            <w:vAlign w:val="center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fail</w:t>
            </w:r>
          </w:p>
        </w:tc>
        <w:tc>
          <w:tcPr>
            <w:tcW w:w="103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失败</w:t>
            </w:r>
            <w:r>
              <w:t>的构建数</w:t>
            </w:r>
          </w:p>
        </w:tc>
        <w:tc>
          <w:tcPr>
            <w:tcW w:w="549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181895">
            <w:pPr>
              <w:jc w:val="center"/>
            </w:pPr>
            <w:r w:rsidRPr="004573AE">
              <w:t>running</w:t>
            </w:r>
          </w:p>
        </w:tc>
        <w:tc>
          <w:tcPr>
            <w:tcW w:w="103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运行中</w:t>
            </w:r>
            <w:r>
              <w:t>的构建</w:t>
            </w:r>
            <w:r>
              <w:rPr>
                <w:rFonts w:hint="eastAsia"/>
              </w:rPr>
              <w:t>数</w:t>
            </w:r>
          </w:p>
        </w:tc>
        <w:tc>
          <w:tcPr>
            <w:tcW w:w="549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860" w:type="pct"/>
          </w:tcPr>
          <w:p w:rsidR="003F057D" w:rsidRPr="004573AE" w:rsidRDefault="003F057D" w:rsidP="00181895">
            <w:pPr>
              <w:jc w:val="center"/>
            </w:pPr>
            <w:r w:rsidRPr="004573AE">
              <w:t>success</w:t>
            </w:r>
          </w:p>
        </w:tc>
        <w:tc>
          <w:tcPr>
            <w:tcW w:w="103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成功</w:t>
            </w:r>
            <w:r>
              <w:t>的构建数</w:t>
            </w:r>
          </w:p>
        </w:tc>
        <w:tc>
          <w:tcPr>
            <w:tcW w:w="549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3F057D" w:rsidRPr="00243CF5" w:rsidTr="00181895">
        <w:trPr>
          <w:trHeight w:val="236"/>
          <w:jc w:val="center"/>
        </w:trPr>
        <w:tc>
          <w:tcPr>
            <w:tcW w:w="860" w:type="pct"/>
          </w:tcPr>
          <w:p w:rsidR="003F057D" w:rsidRDefault="003F057D" w:rsidP="00181895">
            <w:pPr>
              <w:jc w:val="center"/>
            </w:pPr>
            <w:r w:rsidRPr="004573AE">
              <w:t>aborted</w:t>
            </w:r>
          </w:p>
        </w:tc>
        <w:tc>
          <w:tcPr>
            <w:tcW w:w="103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取消</w:t>
            </w:r>
            <w:r>
              <w:t>的</w:t>
            </w:r>
            <w:r>
              <w:rPr>
                <w:rFonts w:hint="eastAsia"/>
              </w:rPr>
              <w:t>构建</w:t>
            </w:r>
            <w:r>
              <w:t>数</w:t>
            </w:r>
          </w:p>
        </w:tc>
        <w:tc>
          <w:tcPr>
            <w:tcW w:w="549" w:type="pct"/>
          </w:tcPr>
          <w:p w:rsidR="003F057D" w:rsidRPr="00EF77CF" w:rsidRDefault="003F057D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3F057D" w:rsidRDefault="003F057D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  <w:tr w:rsidR="0083374B" w:rsidRPr="00243CF5" w:rsidTr="00181895">
        <w:trPr>
          <w:trHeight w:val="236"/>
          <w:jc w:val="center"/>
        </w:trPr>
        <w:tc>
          <w:tcPr>
            <w:tcW w:w="860" w:type="pct"/>
          </w:tcPr>
          <w:p w:rsidR="0083374B" w:rsidRPr="004573AE" w:rsidRDefault="0083374B" w:rsidP="00181895">
            <w:pPr>
              <w:jc w:val="center"/>
            </w:pPr>
            <w:r>
              <w:rPr>
                <w:rFonts w:hint="eastAsia"/>
              </w:rPr>
              <w:t>pending</w:t>
            </w:r>
          </w:p>
        </w:tc>
        <w:tc>
          <w:tcPr>
            <w:tcW w:w="1038" w:type="pct"/>
          </w:tcPr>
          <w:p w:rsidR="0083374B" w:rsidRDefault="0083374B" w:rsidP="00181895">
            <w:pPr>
              <w:pStyle w:val="-8"/>
            </w:pPr>
            <w:r>
              <w:rPr>
                <w:rFonts w:hint="eastAsia"/>
              </w:rPr>
              <w:t>阻塞</w:t>
            </w:r>
            <w:r>
              <w:t>的构建数</w:t>
            </w:r>
          </w:p>
        </w:tc>
        <w:tc>
          <w:tcPr>
            <w:tcW w:w="549" w:type="pct"/>
          </w:tcPr>
          <w:p w:rsidR="0083374B" w:rsidRDefault="0083374B" w:rsidP="00181895">
            <w:pPr>
              <w:pStyle w:val="-8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pct"/>
          </w:tcPr>
          <w:p w:rsidR="0083374B" w:rsidRDefault="0083374B" w:rsidP="00181895">
            <w:pPr>
              <w:pStyle w:val="-8"/>
            </w:pPr>
            <w:r>
              <w:rPr>
                <w:rFonts w:hint="eastAsia"/>
              </w:rPr>
              <w:t>数值</w:t>
            </w:r>
          </w:p>
        </w:tc>
        <w:tc>
          <w:tcPr>
            <w:tcW w:w="435" w:type="pct"/>
          </w:tcPr>
          <w:p w:rsidR="0083374B" w:rsidRDefault="0083374B" w:rsidP="00181895">
            <w:pPr>
              <w:pStyle w:val="-8"/>
            </w:pPr>
            <w:r>
              <w:rPr>
                <w:rFonts w:hint="eastAsia"/>
              </w:rPr>
              <w:t>/</w:t>
            </w:r>
          </w:p>
        </w:tc>
        <w:tc>
          <w:tcPr>
            <w:tcW w:w="1668" w:type="pct"/>
          </w:tcPr>
          <w:p w:rsidR="0083374B" w:rsidRDefault="0083374B" w:rsidP="00181895">
            <w:pPr>
              <w:pStyle w:val="-8"/>
            </w:pPr>
            <w:r>
              <w:rPr>
                <w:rFonts w:hint="eastAsia"/>
              </w:rPr>
              <w:t>参数</w:t>
            </w:r>
            <w:r>
              <w:t>值为整数</w:t>
            </w:r>
          </w:p>
        </w:tc>
      </w:tr>
    </w:tbl>
    <w:p w:rsidR="003F057D" w:rsidRDefault="003F057D" w:rsidP="003F057D">
      <w:pPr>
        <w:pStyle w:val="-d"/>
      </w:pPr>
    </w:p>
    <w:p w:rsidR="003C3F49" w:rsidRDefault="003C3F49" w:rsidP="003C3F49">
      <w:pPr>
        <w:pStyle w:val="-21"/>
      </w:pPr>
      <w:r>
        <w:rPr>
          <w:rFonts w:hint="eastAsia"/>
        </w:rPr>
        <w:t>构建</w:t>
      </w:r>
      <w:r>
        <w:t>查询接口</w:t>
      </w:r>
      <w:bookmarkEnd w:id="24"/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1377"/>
        <w:gridCol w:w="3302"/>
        <w:gridCol w:w="1417"/>
        <w:gridCol w:w="3832"/>
      </w:tblGrid>
      <w:tr w:rsidR="00F640D4" w:rsidRPr="003C787C" w:rsidTr="003A5228">
        <w:trPr>
          <w:trHeight w:val="49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F640D4" w:rsidRPr="008C221C" w:rsidRDefault="00F640D4" w:rsidP="0013159E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编号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Pr="003C787C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hint="eastAsia"/>
              </w:rPr>
              <w:t>Wingarden-CICD-J</w:t>
            </w:r>
            <w:r>
              <w:t>EN</w:t>
            </w:r>
            <w:r w:rsidR="00B10D10">
              <w:rPr>
                <w:rFonts w:hint="eastAsia"/>
              </w:rPr>
              <w:t>0004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F640D4" w:rsidRPr="008C221C" w:rsidRDefault="00F640D4" w:rsidP="0013159E">
            <w:pPr>
              <w:rPr>
                <w:rFonts w:ascii="宋体" w:hAnsi="宋体" w:cs="宋体"/>
                <w:b/>
                <w:bCs/>
                <w:color w:val="000000"/>
              </w:rPr>
            </w:pPr>
            <w:r w:rsidRPr="008C221C">
              <w:rPr>
                <w:rFonts w:ascii="宋体" w:hAnsi="宋体" w:cs="宋体"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3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Pr="003C787C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构建</w:t>
            </w:r>
            <w:r>
              <w:rPr>
                <w:rFonts w:ascii="宋体" w:hAnsi="宋体" w:cs="宋体"/>
                <w:bCs/>
                <w:color w:val="000000"/>
              </w:rPr>
              <w:t>查询接口</w:t>
            </w:r>
          </w:p>
        </w:tc>
      </w:tr>
      <w:tr w:rsidR="00F640D4" w:rsidRPr="003C787C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触发条件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6A51FB" w:rsidRDefault="00F640D4" w:rsidP="0013159E">
            <w:pPr>
              <w:widowControl/>
              <w:jc w:val="left"/>
              <w:rPr>
                <w:noProof/>
              </w:rPr>
            </w:pPr>
          </w:p>
        </w:tc>
      </w:tr>
      <w:tr w:rsidR="00F640D4" w:rsidRPr="00767FFD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Pr="003C787C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 w:rsidRPr="003C787C">
              <w:rPr>
                <w:rFonts w:ascii="宋体" w:hAnsi="宋体" w:cs="宋体" w:hint="eastAsia"/>
                <w:bCs/>
                <w:color w:val="000000"/>
              </w:rPr>
              <w:t>使用场景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FC19ED" w:rsidRDefault="00F640D4" w:rsidP="00F64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F640D4" w:rsidRPr="003C787C" w:rsidTr="003A5228">
        <w:trPr>
          <w:trHeight w:val="48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接口路径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23078A" w:rsidRDefault="00F640D4" w:rsidP="00F87038">
            <w:pPr>
              <w:widowControl/>
              <w:jc w:val="left"/>
            </w:pPr>
            <w:r>
              <w:t>http://JENKINS_URL:PORT/</w:t>
            </w:r>
            <w:r w:rsidR="003A5228">
              <w:t>statistics</w:t>
            </w:r>
            <w:r>
              <w:t>/</w:t>
            </w:r>
            <w:r w:rsidR="00BC389B">
              <w:t>build</w:t>
            </w:r>
          </w:p>
        </w:tc>
      </w:tr>
      <w:tr w:rsidR="00F640D4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Pr="003C787C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请求类型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23078A" w:rsidRDefault="00F87038" w:rsidP="0013159E">
            <w:pPr>
              <w:widowControl/>
              <w:jc w:val="left"/>
            </w:pPr>
            <w:r>
              <w:t>POST</w:t>
            </w:r>
          </w:p>
        </w:tc>
      </w:tr>
      <w:tr w:rsidR="00F640D4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请求参数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23078A" w:rsidRDefault="00F640D4" w:rsidP="0013159E"/>
        </w:tc>
      </w:tr>
      <w:tr w:rsidR="00F640D4" w:rsidRPr="003C787C" w:rsidTr="003A5228">
        <w:trPr>
          <w:trHeight w:val="315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D4" w:rsidRPr="003C787C" w:rsidRDefault="00F640D4" w:rsidP="0013159E">
            <w:pPr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返回参数</w:t>
            </w:r>
          </w:p>
        </w:tc>
        <w:tc>
          <w:tcPr>
            <w:tcW w:w="8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640D4" w:rsidRPr="00C664F3" w:rsidRDefault="00F640D4" w:rsidP="0013159E">
            <w:pPr>
              <w:pStyle w:val="-code"/>
            </w:pPr>
          </w:p>
        </w:tc>
      </w:tr>
    </w:tbl>
    <w:p w:rsidR="00F640D4" w:rsidRDefault="00F640D4" w:rsidP="00F640D4">
      <w:pPr>
        <w:pStyle w:val="-d"/>
      </w:pPr>
    </w:p>
    <w:p w:rsidR="008177E3" w:rsidRDefault="008177E3" w:rsidP="008177E3">
      <w:pPr>
        <w:pStyle w:val="-31"/>
      </w:pPr>
      <w:bookmarkStart w:id="25" w:name="_Toc493839184"/>
      <w:r>
        <w:rPr>
          <w:rFonts w:hint="eastAsia"/>
        </w:rPr>
        <w:t>请求</w:t>
      </w:r>
      <w:r>
        <w:t>参数说明</w:t>
      </w:r>
      <w:bookmarkEnd w:id="25"/>
    </w:p>
    <w:p w:rsidR="008177E3" w:rsidRDefault="008177E3" w:rsidP="008177E3">
      <w:pPr>
        <w:pStyle w:val="-31"/>
      </w:pPr>
      <w:bookmarkStart w:id="26" w:name="_Toc493839185"/>
      <w:r>
        <w:rPr>
          <w:rFonts w:hint="eastAsia"/>
        </w:rPr>
        <w:t>返回</w:t>
      </w:r>
      <w:r>
        <w:t>参数说明</w:t>
      </w:r>
      <w:bookmarkEnd w:id="26"/>
    </w:p>
    <w:sectPr w:rsidR="008177E3" w:rsidSect="005A781A">
      <w:type w:val="continuous"/>
      <w:pgSz w:w="11906" w:h="16838" w:code="9"/>
      <w:pgMar w:top="1418" w:right="1134" w:bottom="1418" w:left="1134" w:header="851" w:footer="851" w:gutter="0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6"/>
    </wne:keymap>
    <wne:keymap wne:kcmPrimary="0231">
      <wne:acd wne:acdName="acd50"/>
    </wne:keymap>
    <wne:keymap wne:kcmPrimary="0232">
      <wne:acd wne:acdName="acd51"/>
    </wne:keymap>
    <wne:keymap wne:kcmPrimary="0233">
      <wne:acd wne:acdName="acd52"/>
    </wne:keymap>
    <wne:keymap wne:kcmPrimary="0234">
      <wne:acd wne:acdName="acd53"/>
    </wne:keymap>
    <wne:keymap wne:kcmPrimary="0235">
      <wne:acd wne:acdName="acd54"/>
    </wne:keymap>
    <wne:keymap wne:kcmPrimary="0244">
      <wne:acd wne:acdName="acd34"/>
    </wne:keymap>
    <wne:keymap wne:kcmPrimary="0245">
      <wne:acd wne:acdName="acd40"/>
    </wne:keymap>
    <wne:keymap wne:kcmPrimary="0247">
      <wne:acd wne:acdName="acd3"/>
    </wne:keymap>
    <wne:keymap wne:kcmPrimary="0248">
      <wne:acd wne:acdName="acd33"/>
    </wne:keymap>
    <wne:keymap wne:kcmPrimary="0250">
      <wne:acd wne:acdName="acd6"/>
    </wne:keymap>
    <wne:keymap wne:kcmPrimary="0251">
      <wne:acd wne:acdName="acd38"/>
    </wne:keymap>
    <wne:keymap wne:kcmPrimary="0252">
      <wne:acd wne:acdName="acd41"/>
    </wne:keymap>
    <wne:keymap wne:kcmPrimary="0254">
      <wne:acd wne:acdName="acd42"/>
    </wne:keymap>
    <wne:keymap wne:kcmPrimary="0257">
      <wne:acd wne:acdName="acd39"/>
    </wne:keymap>
    <wne:keymap wne:kcmPrimary="02C0">
      <wne:acd wne:acdName="acd0"/>
    </wne:keymap>
    <wne:keymap wne:kcmPrimary="0331">
      <wne:acd wne:acdName="acd48"/>
    </wne:keymap>
    <wne:keymap wne:kcmPrimary="0332">
      <wne:acd wne:acdName="acd44"/>
    </wne:keymap>
    <wne:keymap wne:kcmPrimary="0333">
      <wne:acd wne:acdName="acd45"/>
    </wne:keymap>
    <wne:keymap wne:kcmPrimary="0334">
      <wne:acd wne:acdName="acd46"/>
    </wne:keymap>
    <wne:keymap wne:kcmPrimary="0335">
      <wne:acd wne:acdName="acd47"/>
    </wne:keymap>
    <wne:keymap wne:kcmPrimary="0342">
      <wne:acd wne:acdName="acd28"/>
    </wne:keymap>
    <wne:keymap wne:kcmPrimary="0347">
      <wne:acd wne:acdName="acd2"/>
    </wne:keymap>
    <wne:keymap wne:kcmPrimary="0350">
      <wne:acd wne:acdName="acd5"/>
    </wne:keymap>
    <wne:keymap wne:kcmPrimary="03C0">
      <wne:acd wne:acdName="acd1"/>
    </wne:keymap>
    <wne:keymap wne:kcmPrimary="0430">
      <wne:acd wne:acdName="acd64"/>
    </wne:keymap>
    <wne:keymap wne:kcmPrimary="0431">
      <wne:acd wne:acdName="acd49"/>
    </wne:keymap>
    <wne:keymap wne:kcmPrimary="0432">
      <wne:acd wne:acdName="acd30"/>
    </wne:keymap>
    <wne:keymap wne:kcmPrimary="0433">
      <wne:acd wne:acdName="acd32"/>
    </wne:keymap>
    <wne:keymap wne:kcmPrimary="0434">
      <wne:acd wne:acdName="acd35"/>
    </wne:keymap>
    <wne:keymap wne:kcmPrimary="0435">
      <wne:acd wne:acdName="acd43"/>
    </wne:keymap>
    <wne:keymap wne:kcmPrimary="0436">
      <wne:acd wne:acdName="acd31"/>
    </wne:keymap>
    <wne:keymap wne:kcmPrimary="0437">
      <wne:acd wne:acdName="acd9"/>
    </wne:keymap>
    <wne:keymap wne:kcmPrimary="0438">
      <wne:acd wne:acdName="acd12"/>
    </wne:keymap>
    <wne:keymap wne:kcmPrimary="0439">
      <wne:acd wne:acdName="acd63"/>
    </wne:keymap>
    <wne:keymap wne:kcmPrimary="0442">
      <wne:acd wne:acdName="acd29"/>
    </wne:keymap>
    <wne:keymap wne:kcmPrimary="0443" wne:kcmSecondary="0033">
      <wne:acd wne:acdName="acd56"/>
    </wne:keymap>
    <wne:keymap wne:kcmPrimary="0443" wne:kcmSecondary="0034">
      <wne:acd wne:acdName="acd60"/>
    </wne:keymap>
    <wne:keymap wne:kcmPrimary="0443" wne:kcmSecondary="0035">
      <wne:acd wne:acdName="acd57"/>
    </wne:keymap>
    <wne:keymap wne:kcmPrimary="0443" wne:kcmSecondary="0036">
      <wne:acd wne:acdName="acd4"/>
    </wne:keymap>
    <wne:keymap wne:kcmPrimary="0445">
      <wne:acd wne:acdName="acd67"/>
    </wne:keymap>
    <wne:keymap wne:kcmPrimary="0447">
      <wne:acd wne:acdName="acd65"/>
    </wne:keymap>
    <wne:keymap wne:kcmPrimary="044D" wne:kcmSecondary="0031">
      <wne:acd wne:acdName="acd59"/>
    </wne:keymap>
    <wne:keymap wne:kcmPrimary="044D" wne:kcmSecondary="0032">
      <wne:acd wne:acdName="acd7"/>
    </wne:keymap>
    <wne:keymap wne:kcmPrimary="044E" wne:kcmSecondary="0031">
      <wne:acd wne:acdName="acd69"/>
    </wne:keymap>
    <wne:keymap wne:kcmPrimary="044E" wne:kcmSecondary="0032">
      <wne:acd wne:acdName="acd70"/>
    </wne:keymap>
    <wne:keymap wne:kcmPrimary="044E" wne:kcmSecondary="0033">
      <wne:acd wne:acdName="acd71"/>
    </wne:keymap>
    <wne:keymap wne:kcmPrimary="0451">
      <wne:acd wne:acdName="acd66"/>
    </wne:keymap>
    <wne:keymap wne:kcmPrimary="045A" wne:kcmSecondary="0031">
      <wne:acd wne:acdName="acd10"/>
    </wne:keymap>
    <wne:keymap wne:kcmPrimary="045A" wne:kcmSecondary="0032">
      <wne:acd wne:acdName="acd11"/>
    </wne:keymap>
    <wne:keymap wne:kcmPrimary="0531">
      <wne:acd wne:acdName="acd62"/>
    </wne:keymap>
    <wne:keymap wne:kcmPrimary="0542">
      <wne:acd wne:acdName="acd58"/>
    </wne:keymap>
    <wne:keymap wne:kcmPrimary="0547">
      <wne:acd wne:acdName="acd8"/>
    </wne:keymap>
    <wne:keymap wne:kcmPrimary="0551">
      <wne:acd wne:acdName="acd61"/>
    </wne:keymap>
    <wne:keymap wne:kcmPrimary="0630">
      <wne:acd wne:acdName="acd3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</wne:acdManifest>
  </wne:toolbars>
  <wne:acds>
    <wne:acd wne:argValue="AgDqgZpbSU4tAOhsD2EgAEgAZQBhAGQAaQBuAGcA" wne:acdName="acd0" wne:fciIndexBasedOn="0065"/>
    <wne:acd wne:argValue="AgDqgZpbSU4tAOhsD2EgAFQAZQB4AHQA" wne:acdName="acd1" wne:fciIndexBasedOn="0065"/>
    <wne:acd wne:argValue="AgDqgZpbSU4tAAODh2U=" wne:acdName="acd2" wne:fciIndexBasedOn="0065"/>
    <wne:acd wne:argValue="AgDqgZpbSU4tAGNrh2U=" wne:acdName="acd3" wne:fciIndexBasedOn="0065"/>
    <wne:acd wne:argValue="AgDqgZpbSU4HaJiYLQCFUblbB2iYmDYAp34=" wne:acdName="acd4" wne:fciIndexBasedOn="0065"/>
    <wne:acd wne:argValue="AgDqgZpbSU4tAP5W91Nja4dlbQBpAGQAZABsAGUA" wne:acdName="acd5" wne:fciIndexBasedOn="0065"/>
    <wne:acd wne:argValue="AgDqgZpbSU4tAP5W91NtAGkAZABkAGwAZQA=" wne:acdName="acd6" wne:fciIndexBasedOn="0065"/>
    <wne:acd wne:argValue="AgDqgZpbSU4tAGMAbwBkAGUALQAyAA==" wne:acdName="acd7" wne:fciIndexBasedOn="0065"/>
    <wne:acd wne:argValue="AgDqgZpbSU4tAGNrh2UtAKBSl3w=" wne:acdName="acd8" wne:fciIndexBasedOn="0065"/>
    <wne:acd wne:argValue="AgDqgZpbSU4tAESWVV9CAIxOp34HaJiY" wne:acdName="acd9" wne:fciIndexBasedOn="0065"/>
    <wne:acd wne:argValue="AgDqgZpbSU4tAOhsFn/3Uw==" wne:acdName="acd10" wne:fciIndexBasedOn="0065"/>
    <wne:acd wne:argValue="AgDqgZpbSU4tABqB6Gw=" wne:acdName="acd11" wne:fciIndexBasedOn="0065"/>
    <wne:acd wne:argValue="AgDqgZpbSU4tAESWVV9BAIxOp34HaJiY" wne:acdName="acd12" wne:fciIndexBasedOn="0065"/>
    <wne:acd wne:argValue="AgDqgZpbSU4tAAFclV4=" wne:acdName="acd13" wne:fciIndexBasedOn="0065"/>
    <wne:acd wne:argValue="AgDqgZpbSU4tAAFclV4=" wne:acdName="acd14" wne:fciIndexBasedOn="0065"/>
    <wne:acd wne:argValue="AgDqgZpbSU4tAAFclV4=" wne:acdName="acd15" wne:fciIndexBasedOn="0065"/>
    <wne:acd wne:argValue="AgDqgZpbSU4tAAFclV4=" wne:acdName="acd16" wne:fciIndexBasedOn="0065"/>
    <wne:acd wne:argValue="AgDqgZpbSU4tAAFclV4=" wne:acdName="acd17" wne:fciIndexBasedOn="0065"/>
    <wne:acd wne:argValue="AgDqgZpbSU4tAAFclV4=" wne:acdName="acd18" wne:fciIndexBasedOn="0065"/>
    <wne:acd wne:argValue="AgDqgZpbSU4tAAFclV4=" wne:acdName="acd19" wne:fciIndexBasedOn="0065"/>
    <wne:acd wne:argValue="AgDqgZpbSU4tAAFclV4=" wne:acdName="acd20" wne:fciIndexBasedOn="0065"/>
    <wne:acd wne:argValue="AgDqgZpbSU4tAAFclV4=" wne:acdName="acd21" wne:fciIndexBasedOn="0065"/>
    <wne:acd wne:argValue="AgDqgZpbSU4tAAFclV4=" wne:acdName="acd22" wne:fciIndexBasedOn="0065"/>
    <wne:acd wne:argValue="AgDqgZpbSU4tAAFclV4=" wne:acdName="acd23" wne:fciIndexBasedOn="0065"/>
    <wne:acd wne:argValue="AgDqgZpbSU4tAAFclV4=" wne:acdName="acd24" wne:fciIndexBasedOn="0065"/>
    <wne:acd wne:argValue="AgDqgZpbSU4tAAFclV4=" wne:acdName="acd25" wne:fciIndexBasedOn="0065"/>
    <wne:acd wne:argValue="AgDqgZpbSU4tAAFclV4=" wne:acdName="acd26" wne:fciIndexBasedOn="0065"/>
    <wne:acd wne:argValue="AgDqgZpbSU4tAAFclV4=" wne:acdName="acd27" wne:fciIndexBasedOn="0065"/>
    <wne:acd wne:argValue="AgDqgZpbSU4tAGiIPGhja4dlN2gPXw==" wne:acdName="acd28" wne:fciIndexBasedOn="0065"/>
    <wne:acd wne:argValue="AgDqgZpbSU4tAGiI91M=" wne:acdName="acd29" wne:fciIndexBasedOn="0065"/>
    <wne:acd wne:argValue="AgDqgZpbSU4tAIxOp34HaJiYMgA=" wne:acdName="acd30" wne:fciIndexBasedOn="0065"/>
    <wne:acd wne:argValue="AgDqgZpbSU4tAG1Rp34HaJiYNgA=" wne:acdName="acd31" wne:fciIndexBasedOn="0065"/>
    <wne:acd wne:argValue="AgDqgZpbSU4tAAlOp34HaJiYMwA=" wne:acdName="acd32" wne:fciIndexBasedOn="0065"/>
    <wne:acd wne:argValue="AgDqgZpbSU4tAPSLDmYgAEgAZQBhAGQAaQBuAGcA" wne:acdName="acd33" wne:fciIndexBasedOn="0065"/>
    <wne:acd wne:argValue="AgDqgZpbSU4tAPSLDmYgAFQAZQB4AHQA" wne:acdName="acd34" wne:fciIndexBasedOn="0065"/>
    <wne:acd wne:argValue="AgDqgZpbSU4tANtWp34HaJiYNAA=" wne:acdName="acd35" wne:fciIndexBasedOn="0065"/>
    <wne:acd wne:argValue="AgDqgZpbSU4tAP5W91M=" wne:acdName="acd36" wne:fciIndexBasedOn="0065"/>
    <wne:acd wne:argValue="AgDqgZpbSU4tAP5WY2uHZQ==" wne:acdName="acd37" wne:fciIndexBasedOn="0065"/>
    <wne:acd wne:argValue="AgDqgZpbSU4tAOBlj14Wf/dTMQA=" wne:acdName="acd38" wne:fciIndexBasedOn="0065"/>
    <wne:acd wne:argValue="AgDqgZpbSU4tAOBlj14Wf/dTMgA=" wne:acdName="acd39" wne:fciIndexBasedOn="0065"/>
    <wne:acd wne:argValue="AgDqgZpbSU4tAOBlj14Wf/dTMwA=" wne:acdName="acd40" wne:fciIndexBasedOn="0065"/>
    <wne:acd wne:argValue="AgDqgZpbSU4tAOBlj14Wf/dTNAA=" wne:acdName="acd41" wne:fciIndexBasedOn="0065"/>
    <wne:acd wne:argValue="AgDqgZpbSU4tAOBlj14Wf/dTNQA=" wne:acdName="acd42" wne:fciIndexBasedOn="0065"/>
    <wne:acd wne:argValue="AgDqgZpbSU4tAJROp34HaJiYNQA=" wne:acdName="acd43" wne:fciIndexBasedOn="0065"/>
    <wne:acd wne:argValue="AgDqgZpbSU4tAI9eF1KMTqd+Y2uHZTIA" wne:acdName="acd44" wne:fciIndexBasedOn="0065"/>
    <wne:acd wne:argValue="AgDqgZpbSU4tAI9eF1IJTqd+Y2uHZTMA" wne:acdName="acd45" wne:fciIndexBasedOn="0065"/>
    <wne:acd wne:argValue="AgDqgZpbSU4tAI9eF1LbVqd+Y2uHZTQA" wne:acdName="acd46" wne:fciIndexBasedOn="0065"/>
    <wne:acd wne:argValue="AgDqgZpbSU4tAI9eF1KUTqd+Y2uHZTUA" wne:acdName="acd47" wne:fciIndexBasedOn="0065"/>
    <wne:acd wne:argValue="AgDqgZpbSU4tAI9eF1IATqd+Y2uHZTEA" wne:acdName="acd48" wne:fciIndexBasedOn="0065"/>
    <wne:acd wne:argValue="AgDqgZpbSU4tAABOp34HaJiYMQA=" wne:acdName="acd49" wne:fciIndexBasedOn="0065"/>
    <wne:acd wne:argValue="AgDqgZpbSU4tAAlnj14Wf/dTMQA=" wne:acdName="acd50" wne:fciIndexBasedOn="0065"/>
    <wne:acd wne:argValue="AgDqgZpbSU4tAAlnj14Wf/dTMgA=" wne:acdName="acd51" wne:fciIndexBasedOn="0065"/>
    <wne:acd wne:argValue="AgDqgZpbSU4tAAlnj14Wf/dTMwA=" wne:acdName="acd52" wne:fciIndexBasedOn="0065"/>
    <wne:acd wne:argValue="AgDqgZpbSU4tAAlnj14Wf/dTNAA=" wne:acdName="acd53" wne:fciIndexBasedOn="0065"/>
    <wne:acd wne:argValue="AgDqgZpbSU4tAAlnj14Wf/dTNQA=" wne:acdName="acd54" wne:fciIndexBasedOn="0065"/>
    <wne:acd wne:argValue="AgDqgZpbSU4tAAFclV4=" wne:acdName="acd55" wne:fciIndexBasedOn="0065"/>
    <wne:acd wne:argValue="AgDqgZpbSU43aA9fLQCFUblbB2iYmDMAp34=" wne:acdName="acd56" wne:fciIndexBasedOn="0065"/>
    <wne:acd wne:argValue="AgDqgZpbSU43aA9fLQCFUblbB2iYmDUAgWc=" wne:acdName="acd57" wne:fciIndexBasedOn="0065"/>
    <wne:acd wne:argValue="AgDqgZpbSU4tAGiI91MtAC1O9JU=" wne:acdName="acd58" wne:fciIndexBasedOn="0065"/>
    <wne:acd wne:argValue="AgDqgZpbSU4tAGMAbwBkAGUA" wne:acdName="acd59" wne:fciIndexBasedOn="0065"/>
    <wne:acd wne:argValue="AgDqgZpbSU4tAIVRuVsHaJiYNACnfg==" wne:acdName="acd60" wne:fciIndexBasedOn="0065"/>
    <wne:acd wne:argValue="AgDqgZpbSU4tAFVTQ1E8aP5WB2iPXvdTMQA=" wne:acdName="acd61" wne:fciIndexBasedOn="0065"/>
    <wne:acd wne:argValue="AgDqgZpbSU4tAFVTQ1E8aI9e91MxAA==" wne:acdName="acd62" wne:fciIndexBasedOn="0065"/>
    <wne:acd wne:argValue="AgDqgZpbSU4tAAdomJgyAA==" wne:acdName="acd63" wne:fciIndexBasedOn="0065"/>
    <wne:acd wne:argValue="AgDqgZpbSU4tAAdomJgxAA==" wne:acdName="acd64" wne:fciIndexBasedOn="0065"/>
    <wne:acd wne:argValue="AgDqgZpbSU4tAGNrh2UtADpfA4w=" wne:acdName="acd65" wne:fciIndexBasedOn="0065"/>
    <wne:acd wne:argValue="AgDqgZpbSU4tAAFcYpcHaJiY" wne:acdName="acd66" wne:fciIndexBasedOn="0065"/>
    <wne:acd wne:argValue="AgDqgZpbSU4tAAFclV4=" wne:acdName="acd67" wne:fciIndexBasedOn="0065"/>
    <wne:acd wne:acdName="acd68" wne:fciIndexBasedOn="0065"/>
    <wne:acd wne:argValue="AgDqgZpbSU4tAGMAbwBtAG0AZQBuAHQALQBiAGwAbwBjAGsA" wne:acdName="acd69" wne:fciIndexBasedOn="0065"/>
    <wne:acd wne:argValue="AgDqgZpbSU4tAGMAbwBtAG0AZQBuAHQALQBiAGwAbwBjAGsALQAyAA==" wne:acdName="acd70" wne:fciIndexBasedOn="0065"/>
    <wne:acd wne:argValue="AgDqgZpbSU4tAGMAbwBtAG0AZQBuAHQALQBiAGwAbwBjAGsALQAzAA==" wne:acdName="acd7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02" w:rsidRDefault="00297102">
      <w:r>
        <w:separator/>
      </w:r>
    </w:p>
    <w:p w:rsidR="00297102" w:rsidRDefault="00297102"/>
    <w:p w:rsidR="00297102" w:rsidRDefault="00297102"/>
    <w:p w:rsidR="00297102" w:rsidRDefault="00297102"/>
  </w:endnote>
  <w:endnote w:type="continuationSeparator" w:id="0">
    <w:p w:rsidR="00297102" w:rsidRDefault="00297102">
      <w:r>
        <w:continuationSeparator/>
      </w:r>
    </w:p>
    <w:p w:rsidR="00297102" w:rsidRDefault="00297102"/>
    <w:p w:rsidR="00297102" w:rsidRDefault="00297102"/>
    <w:p w:rsidR="00297102" w:rsidRDefault="002971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说明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9E" w:rsidRPr="006C774C" w:rsidRDefault="0013159E" w:rsidP="006C774C">
    <w:r w:rsidRPr="006C774C">
      <w:fldChar w:fldCharType="begin"/>
    </w:r>
    <w:r w:rsidRPr="006C774C">
      <w:instrText xml:space="preserve">PAGE  </w:instrText>
    </w:r>
    <w:r w:rsidRPr="006C774C">
      <w:fldChar w:fldCharType="separate"/>
    </w:r>
    <w:r w:rsidRPr="006C774C">
      <w:t>20</w:t>
    </w:r>
    <w:r w:rsidRPr="006C774C">
      <w:fldChar w:fldCharType="end"/>
    </w:r>
  </w:p>
  <w:p w:rsidR="0013159E" w:rsidRDefault="0013159E" w:rsidP="006C77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2671793"/>
      <w:docPartObj>
        <w:docPartGallery w:val="Page Numbers (Bottom of Page)"/>
        <w:docPartUnique/>
      </w:docPartObj>
    </w:sdtPr>
    <w:sdtEndPr/>
    <w:sdtContent>
      <w:p w:rsidR="0013159E" w:rsidRPr="006C774C" w:rsidRDefault="0013159E" w:rsidP="005B6552">
        <w:pPr>
          <w:jc w:val="center"/>
        </w:pPr>
      </w:p>
      <w:p w:rsidR="0013159E" w:rsidRPr="006C774C" w:rsidRDefault="0013159E" w:rsidP="005B6552">
        <w:pPr>
          <w:jc w:val="center"/>
        </w:pPr>
        <w:r>
          <w:rPr>
            <w:rFonts w:hint="eastAsia"/>
          </w:rPr>
          <w:t>第</w:t>
        </w:r>
        <w:r w:rsidRPr="006C774C">
          <w:fldChar w:fldCharType="begin"/>
        </w:r>
        <w:r w:rsidRPr="006C774C">
          <w:instrText>PAGE    \* MERGEFORMAT</w:instrText>
        </w:r>
        <w:r w:rsidRPr="006C774C">
          <w:fldChar w:fldCharType="separate"/>
        </w:r>
        <w:r w:rsidR="00E07DD4" w:rsidRPr="00E07DD4">
          <w:rPr>
            <w:noProof/>
            <w:lang w:val="zh-CN"/>
          </w:rPr>
          <w:t>10</w:t>
        </w:r>
        <w:r w:rsidRPr="006C774C">
          <w:fldChar w:fldCharType="end"/>
        </w:r>
        <w:r w:rsidRPr="006C774C">
          <w:rPr>
            <w:rFonts w:hint="eastAsia"/>
          </w:rPr>
          <w:t>页</w:t>
        </w:r>
      </w:p>
    </w:sdtContent>
  </w:sdt>
  <w:p w:rsidR="0013159E" w:rsidRDefault="0013159E" w:rsidP="006C77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02" w:rsidRDefault="00297102">
      <w:r>
        <w:separator/>
      </w:r>
    </w:p>
    <w:p w:rsidR="00297102" w:rsidRDefault="00297102"/>
    <w:p w:rsidR="00297102" w:rsidRDefault="00297102"/>
    <w:p w:rsidR="00297102" w:rsidRDefault="00297102"/>
  </w:footnote>
  <w:footnote w:type="continuationSeparator" w:id="0">
    <w:p w:rsidR="00297102" w:rsidRDefault="00297102">
      <w:r>
        <w:continuationSeparator/>
      </w:r>
    </w:p>
    <w:p w:rsidR="00297102" w:rsidRDefault="00297102"/>
    <w:p w:rsidR="00297102" w:rsidRDefault="00297102"/>
    <w:p w:rsidR="00297102" w:rsidRDefault="002971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9E" w:rsidRPr="006C774C" w:rsidRDefault="0013159E" w:rsidP="005B6552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;visibility:visible" o:bullet="t">
        <v:imagedata r:id="rId1" o:title=""/>
      </v:shape>
    </w:pict>
  </w:numPicBullet>
  <w:abstractNum w:abstractNumId="0">
    <w:nsid w:val="FFFFFF7C"/>
    <w:multiLevelType w:val="singleLevel"/>
    <w:tmpl w:val="0596975C"/>
    <w:lvl w:ilvl="0">
      <w:start w:val="1"/>
      <w:numFmt w:val="decimal"/>
      <w:pStyle w:val="5"/>
      <w:lvlText w:val="%1."/>
      <w:lvlJc w:val="left"/>
      <w:pPr>
        <w:tabs>
          <w:tab w:val="num" w:pos="1342"/>
        </w:tabs>
        <w:ind w:leftChars="800" w:left="1342" w:hangingChars="200" w:hanging="360"/>
      </w:pPr>
    </w:lvl>
  </w:abstractNum>
  <w:abstractNum w:abstractNumId="1">
    <w:nsid w:val="FFFFFF7D"/>
    <w:multiLevelType w:val="singleLevel"/>
    <w:tmpl w:val="F1B68C0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9E2930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2371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5F0B6A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C3E207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3F6636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A4D6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5B461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944EB4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156E1"/>
    <w:multiLevelType w:val="hybridMultilevel"/>
    <w:tmpl w:val="8B0856BE"/>
    <w:lvl w:ilvl="0" w:tplc="33661B34">
      <w:start w:val="1"/>
      <w:numFmt w:val="bullet"/>
      <w:pStyle w:val="-2"/>
      <w:suff w:val="space"/>
      <w:lvlText w:val=""/>
      <w:lvlJc w:val="left"/>
      <w:pPr>
        <w:ind w:left="1077" w:hanging="2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11">
    <w:nsid w:val="06BB5476"/>
    <w:multiLevelType w:val="multilevel"/>
    <w:tmpl w:val="7E6A3042"/>
    <w:lvl w:ilvl="0">
      <w:start w:val="1"/>
      <w:numFmt w:val="decimal"/>
      <w:pStyle w:val="-1"/>
      <w:suff w:val="space"/>
      <w:lvlText w:val="%1."/>
      <w:lvlJc w:val="left"/>
      <w:pPr>
        <w:ind w:left="710" w:hanging="284"/>
      </w:pPr>
      <w:rPr>
        <w:rFonts w:ascii="宋体" w:eastAsia="宋体" w:hAnsi="宋体" w:cs="Arial" w:hint="default"/>
        <w:b w:val="0"/>
        <w:i w:val="0"/>
        <w:spacing w:val="0"/>
        <w:kern w:val="44"/>
        <w:position w:val="0"/>
        <w:sz w:val="21"/>
        <w:szCs w:val="21"/>
        <w:u w:val="none"/>
        <w:em w:val="none"/>
      </w:rPr>
    </w:lvl>
    <w:lvl w:ilvl="1">
      <w:start w:val="1"/>
      <w:numFmt w:val="lowerLetter"/>
      <w:lvlText w:val="%2)"/>
      <w:lvlJc w:val="left"/>
      <w:pPr>
        <w:ind w:left="699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19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3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59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79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799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19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39" w:hanging="420"/>
      </w:pPr>
      <w:rPr>
        <w:rFonts w:hint="eastAsia"/>
      </w:rPr>
    </w:lvl>
  </w:abstractNum>
  <w:abstractNum w:abstractNumId="12">
    <w:nsid w:val="0ACA1D8F"/>
    <w:multiLevelType w:val="hybridMultilevel"/>
    <w:tmpl w:val="5C84BDB0"/>
    <w:lvl w:ilvl="0" w:tplc="97C849F0">
      <w:start w:val="1"/>
      <w:numFmt w:val="decimal"/>
      <w:pStyle w:val="1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0E52199F"/>
    <w:multiLevelType w:val="hybridMultilevel"/>
    <w:tmpl w:val="8C4E13C4"/>
    <w:lvl w:ilvl="0" w:tplc="87F2D2DC">
      <w:start w:val="1"/>
      <w:numFmt w:val="bullet"/>
      <w:pStyle w:val="4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4DE29DE">
      <w:start w:val="1"/>
      <w:numFmt w:val="bullet"/>
      <w:pStyle w:val="a1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1A0E48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1A822564"/>
    <w:multiLevelType w:val="hybridMultilevel"/>
    <w:tmpl w:val="18E45FE6"/>
    <w:lvl w:ilvl="0" w:tplc="50AE7252">
      <w:start w:val="1"/>
      <w:numFmt w:val="decimal"/>
      <w:pStyle w:val="-B"/>
      <w:suff w:val="space"/>
      <w:lvlText w:val="B.%1"/>
      <w:lvlJc w:val="righ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>
    <w:nsid w:val="1BDC0BB4"/>
    <w:multiLevelType w:val="multilevel"/>
    <w:tmpl w:val="144895AA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cs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340" w:hanging="34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06-sinobest-6"/>
      <w:isLgl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1C8A0FDF"/>
    <w:multiLevelType w:val="hybridMultilevel"/>
    <w:tmpl w:val="A90EF814"/>
    <w:lvl w:ilvl="0" w:tplc="BF46786E">
      <w:start w:val="1"/>
      <w:numFmt w:val="bullet"/>
      <w:pStyle w:val="-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1F8900EE"/>
    <w:multiLevelType w:val="hybridMultilevel"/>
    <w:tmpl w:val="45D0A1F0"/>
    <w:lvl w:ilvl="0" w:tplc="FA5C3652">
      <w:start w:val="1"/>
      <w:numFmt w:val="decimal"/>
      <w:pStyle w:val="-20"/>
      <w:suff w:val="nothing"/>
      <w:lvlText w:val="（%1）"/>
      <w:lvlJc w:val="left"/>
      <w:pPr>
        <w:ind w:left="1230" w:hanging="52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9">
    <w:nsid w:val="24423781"/>
    <w:multiLevelType w:val="hybridMultilevel"/>
    <w:tmpl w:val="1F100992"/>
    <w:lvl w:ilvl="0" w:tplc="72B2A698">
      <w:start w:val="1"/>
      <w:numFmt w:val="lowerLetter"/>
      <w:pStyle w:val="-0"/>
      <w:suff w:val="space"/>
      <w:lvlText w:val="%1"/>
      <w:lvlJc w:val="right"/>
      <w:pPr>
        <w:ind w:left="652" w:firstLine="0"/>
      </w:pPr>
      <w:rPr>
        <w:rFonts w:hint="eastAsia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>
    <w:nsid w:val="2AF82901"/>
    <w:multiLevelType w:val="hybridMultilevel"/>
    <w:tmpl w:val="E536CB74"/>
    <w:lvl w:ilvl="0" w:tplc="BA7E159E">
      <w:start w:val="1"/>
      <w:numFmt w:val="decimal"/>
      <w:pStyle w:val="10-E3-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044EC"/>
    <w:multiLevelType w:val="hybridMultilevel"/>
    <w:tmpl w:val="E6F4E5BC"/>
    <w:lvl w:ilvl="0" w:tplc="DD349350">
      <w:start w:val="1"/>
      <w:numFmt w:val="bullet"/>
      <w:pStyle w:val="-4"/>
      <w:suff w:val="space"/>
      <w:lvlText w:val=""/>
      <w:lvlJc w:val="left"/>
      <w:pPr>
        <w:ind w:left="1644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2">
    <w:nsid w:val="32441089"/>
    <w:multiLevelType w:val="hybridMultilevel"/>
    <w:tmpl w:val="AF748628"/>
    <w:lvl w:ilvl="0" w:tplc="2DD831BA">
      <w:start w:val="1"/>
      <w:numFmt w:val="bullet"/>
      <w:pStyle w:val="-5"/>
      <w:suff w:val="space"/>
      <w:lvlText w:val=""/>
      <w:lvlJc w:val="left"/>
      <w:pPr>
        <w:ind w:left="1838" w:hanging="36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3">
    <w:nsid w:val="3A8D7472"/>
    <w:multiLevelType w:val="multilevel"/>
    <w:tmpl w:val="04090023"/>
    <w:styleLink w:val="a2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42FE570A"/>
    <w:multiLevelType w:val="multilevel"/>
    <w:tmpl w:val="52DAF918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-3"/>
      <w:isLgl/>
      <w:suff w:val="space"/>
      <w:lvlText w:val="图%8"/>
      <w:lvlJc w:val="left"/>
      <w:pPr>
        <w:ind w:left="1134" w:hanging="567"/>
      </w:pPr>
      <w:rPr>
        <w:rFonts w:asciiTheme="majorEastAsia" w:eastAsiaTheme="majorEastAsia" w:hAnsiTheme="majorEastAsia" w:hint="default"/>
        <w:b w:val="0"/>
        <w:i w:val="0"/>
        <w:sz w:val="21"/>
        <w:szCs w:val="21"/>
      </w:rPr>
    </w:lvl>
    <w:lvl w:ilvl="8">
      <w:start w:val="1"/>
      <w:numFmt w:val="decimal"/>
      <w:lvlRestart w:val="0"/>
      <w:pStyle w:val="-6"/>
      <w:suff w:val="space"/>
      <w:lvlText w:val="表%9"/>
      <w:lvlJc w:val="left"/>
      <w:pPr>
        <w:ind w:left="1134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</w:rPr>
    </w:lvl>
  </w:abstractNum>
  <w:abstractNum w:abstractNumId="25">
    <w:nsid w:val="45174ADE"/>
    <w:multiLevelType w:val="multilevel"/>
    <w:tmpl w:val="E0A48784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asciiTheme="minorHAnsi" w:hAnsiTheme="minorHAnsi" w:cstheme="minorHAnsi"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70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6">
    <w:nsid w:val="49C43A0A"/>
    <w:multiLevelType w:val="hybridMultilevel"/>
    <w:tmpl w:val="07E8997A"/>
    <w:lvl w:ilvl="0" w:tplc="64AEC594">
      <w:start w:val="1"/>
      <w:numFmt w:val="lowerRoman"/>
      <w:pStyle w:val="-50"/>
      <w:suff w:val="space"/>
      <w:lvlText w:val="%1."/>
      <w:lvlJc w:val="right"/>
      <w:pPr>
        <w:ind w:left="1701" w:firstLine="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7">
    <w:nsid w:val="4BDA3194"/>
    <w:multiLevelType w:val="hybridMultilevel"/>
    <w:tmpl w:val="10F84A32"/>
    <w:lvl w:ilvl="0" w:tplc="B2D65A00">
      <w:start w:val="1"/>
      <w:numFmt w:val="decimal"/>
      <w:pStyle w:val="-40"/>
      <w:suff w:val="space"/>
      <w:lvlText w:val="%1)"/>
      <w:lvlJc w:val="left"/>
      <w:pPr>
        <w:ind w:left="1673" w:hanging="25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8">
    <w:nsid w:val="5B367286"/>
    <w:multiLevelType w:val="hybridMultilevel"/>
    <w:tmpl w:val="FC54B3CC"/>
    <w:lvl w:ilvl="0" w:tplc="50B20E4E">
      <w:start w:val="1"/>
      <w:numFmt w:val="lowerLetter"/>
      <w:pStyle w:val="-30"/>
      <w:suff w:val="space"/>
      <w:lvlText w:val="%1)"/>
      <w:lvlJc w:val="left"/>
      <w:pPr>
        <w:ind w:left="1361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5C445DAE"/>
    <w:multiLevelType w:val="hybridMultilevel"/>
    <w:tmpl w:val="45204DEA"/>
    <w:lvl w:ilvl="0" w:tplc="830E39E8">
      <w:start w:val="1"/>
      <w:numFmt w:val="bullet"/>
      <w:pStyle w:val="-Heading"/>
      <w:suff w:val="space"/>
      <w:lvlText w:val="&amp;"/>
      <w:lvlJc w:val="left"/>
      <w:pPr>
        <w:ind w:left="851" w:hanging="397"/>
      </w:pPr>
      <w:rPr>
        <w:rFonts w:ascii="Wingdings" w:eastAsia="说明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0">
    <w:nsid w:val="5DA31217"/>
    <w:multiLevelType w:val="hybridMultilevel"/>
    <w:tmpl w:val="12E8BEF4"/>
    <w:lvl w:ilvl="0" w:tplc="1AA82776">
      <w:start w:val="1"/>
      <w:numFmt w:val="bullet"/>
      <w:pStyle w:val="-Heading0"/>
      <w:suff w:val="space"/>
      <w:lvlText w:val=""/>
      <w:lvlPicBulletId w:val="0"/>
      <w:lvlJc w:val="left"/>
      <w:pPr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1">
    <w:nsid w:val="60376D01"/>
    <w:multiLevelType w:val="hybridMultilevel"/>
    <w:tmpl w:val="DDB87E92"/>
    <w:lvl w:ilvl="0" w:tplc="1A90888E">
      <w:start w:val="1"/>
      <w:numFmt w:val="bullet"/>
      <w:pStyle w:val="-10"/>
      <w:suff w:val="space"/>
      <w:lvlText w:val=""/>
      <w:lvlJc w:val="left"/>
      <w:pPr>
        <w:ind w:left="652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2">
    <w:nsid w:val="6A825CAC"/>
    <w:multiLevelType w:val="hybridMultilevel"/>
    <w:tmpl w:val="5074D5FA"/>
    <w:lvl w:ilvl="0" w:tplc="6F2EC026">
      <w:start w:val="1"/>
      <w:numFmt w:val="bullet"/>
      <w:pStyle w:val="11-E3-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6E894A43"/>
    <w:multiLevelType w:val="hybridMultilevel"/>
    <w:tmpl w:val="66BE17E0"/>
    <w:lvl w:ilvl="0" w:tplc="48C2C432">
      <w:start w:val="1"/>
      <w:numFmt w:val="decimal"/>
      <w:pStyle w:val="-A"/>
      <w:suff w:val="space"/>
      <w:lvlText w:val="A.%1"/>
      <w:lvlJc w:val="righ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194B19"/>
    <w:multiLevelType w:val="multilevel"/>
    <w:tmpl w:val="86D298D2"/>
    <w:lvl w:ilvl="0">
      <w:start w:val="1"/>
      <w:numFmt w:val="chineseCountingThousand"/>
      <w:pStyle w:val="-11"/>
      <w:suff w:val="space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1"/>
      <w:isLgl/>
      <w:suff w:val="space"/>
      <w:lvlText w:val="%1.%2"/>
      <w:lvlJc w:val="left"/>
      <w:pPr>
        <w:ind w:left="1116" w:hanging="111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1"/>
      <w:isLgl/>
      <w:suff w:val="space"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-41"/>
      <w:isLgl/>
      <w:suff w:val="space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pStyle w:val="-51"/>
      <w:isLgl/>
      <w:suff w:val="space"/>
      <w:lvlText w:val="%1.%2.%3.%4.%5"/>
      <w:lvlJc w:val="left"/>
      <w:pPr>
        <w:ind w:left="1434" w:hanging="1434"/>
      </w:pPr>
      <w:rPr>
        <w:rFonts w:hint="default"/>
        <w:b w:val="0"/>
      </w:rPr>
    </w:lvl>
    <w:lvl w:ilvl="5">
      <w:start w:val="1"/>
      <w:numFmt w:val="decimal"/>
      <w:pStyle w:val="-60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38E6515"/>
    <w:multiLevelType w:val="hybridMultilevel"/>
    <w:tmpl w:val="37A2900E"/>
    <w:lvl w:ilvl="0" w:tplc="FFFFFFFF">
      <w:start w:val="1"/>
      <w:numFmt w:val="bullet"/>
      <w:pStyle w:val="a3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73E43D50"/>
    <w:multiLevelType w:val="hybridMultilevel"/>
    <w:tmpl w:val="40B86420"/>
    <w:lvl w:ilvl="0" w:tplc="B5342B60">
      <w:start w:val="1"/>
      <w:numFmt w:val="decimal"/>
      <w:pStyle w:val="-7"/>
      <w:suff w:val="nothing"/>
      <w:lvlText w:val="注%1："/>
      <w:lvlJc w:val="right"/>
      <w:pPr>
        <w:ind w:left="846" w:firstLine="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>
    <w:nsid w:val="74DD1FDF"/>
    <w:multiLevelType w:val="hybridMultilevel"/>
    <w:tmpl w:val="EB6C48C0"/>
    <w:lvl w:ilvl="0" w:tplc="4348A9F6">
      <w:start w:val="1"/>
      <w:numFmt w:val="bullet"/>
      <w:pStyle w:val="415"/>
      <w:lvlText w:val="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</w:abstractNum>
  <w:abstractNum w:abstractNumId="38">
    <w:nsid w:val="7A4453AC"/>
    <w:multiLevelType w:val="hybridMultilevel"/>
    <w:tmpl w:val="2D4643AE"/>
    <w:lvl w:ilvl="0" w:tplc="DA0445BE">
      <w:start w:val="1"/>
      <w:numFmt w:val="bullet"/>
      <w:pStyle w:val="-32"/>
      <w:suff w:val="space"/>
      <w:lvlText w:val=""/>
      <w:lvlJc w:val="left"/>
      <w:pPr>
        <w:ind w:left="1361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20"/>
      </w:pPr>
      <w:rPr>
        <w:rFonts w:ascii="Wingdings" w:hAnsi="Wingdings" w:hint="default"/>
      </w:rPr>
    </w:lvl>
  </w:abstractNum>
  <w:abstractNum w:abstractNumId="39">
    <w:nsid w:val="7BFF342B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31"/>
  </w:num>
  <w:num w:numId="2">
    <w:abstractNumId w:val="10"/>
  </w:num>
  <w:num w:numId="3">
    <w:abstractNumId w:val="38"/>
  </w:num>
  <w:num w:numId="4">
    <w:abstractNumId w:val="18"/>
  </w:num>
  <w:num w:numId="5">
    <w:abstractNumId w:val="28"/>
  </w:num>
  <w:num w:numId="6">
    <w:abstractNumId w:val="24"/>
  </w:num>
  <w:num w:numId="7">
    <w:abstractNumId w:val="30"/>
  </w:num>
  <w:num w:numId="8">
    <w:abstractNumId w:val="29"/>
  </w:num>
  <w:num w:numId="9">
    <w:abstractNumId w:val="34"/>
  </w:num>
  <w:num w:numId="10">
    <w:abstractNumId w:val="11"/>
  </w:num>
  <w:num w:numId="11">
    <w:abstractNumId w:val="25"/>
  </w:num>
  <w:num w:numId="12">
    <w:abstractNumId w:val="14"/>
  </w:num>
  <w:num w:numId="13">
    <w:abstractNumId w:val="39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3"/>
  </w:num>
  <w:num w:numId="25">
    <w:abstractNumId w:val="32"/>
  </w:num>
  <w:num w:numId="26">
    <w:abstractNumId w:val="20"/>
  </w:num>
  <w:num w:numId="27">
    <w:abstractNumId w:val="16"/>
  </w:num>
  <w:num w:numId="28">
    <w:abstractNumId w:val="27"/>
  </w:num>
  <w:num w:numId="29">
    <w:abstractNumId w:val="26"/>
  </w:num>
  <w:num w:numId="30">
    <w:abstractNumId w:val="21"/>
  </w:num>
  <w:num w:numId="31">
    <w:abstractNumId w:val="22"/>
  </w:num>
  <w:num w:numId="32">
    <w:abstractNumId w:val="17"/>
  </w:num>
  <w:num w:numId="33">
    <w:abstractNumId w:val="33"/>
  </w:num>
  <w:num w:numId="34">
    <w:abstractNumId w:val="15"/>
  </w:num>
  <w:num w:numId="35">
    <w:abstractNumId w:val="36"/>
  </w:num>
  <w:num w:numId="36">
    <w:abstractNumId w:val="19"/>
  </w:num>
  <w:num w:numId="37">
    <w:abstractNumId w:val="12"/>
  </w:num>
  <w:num w:numId="38">
    <w:abstractNumId w:val="37"/>
  </w:num>
  <w:num w:numId="39">
    <w:abstractNumId w:val="35"/>
  </w:num>
  <w:num w:numId="40">
    <w:abstractNumId w:val="13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</w:num>
  <w:num w:numId="47">
    <w:abstractNumId w:val="28"/>
    <w:lvlOverride w:ilvl="0">
      <w:startOverride w:val="1"/>
    </w:lvlOverride>
  </w:num>
  <w:num w:numId="48">
    <w:abstractNumId w:val="18"/>
    <w:lvlOverride w:ilvl="0">
      <w:startOverride w:val="1"/>
    </w:lvlOverride>
  </w:num>
  <w:num w:numId="49">
    <w:abstractNumId w:val="28"/>
    <w:lvlOverride w:ilvl="0">
      <w:startOverride w:val="1"/>
    </w:lvlOverride>
  </w:num>
  <w:num w:numId="50">
    <w:abstractNumId w:val="28"/>
    <w:lvlOverride w:ilvl="0">
      <w:startOverride w:val="1"/>
    </w:lvlOverride>
  </w:num>
  <w:num w:numId="51">
    <w:abstractNumId w:val="18"/>
    <w:lvlOverride w:ilvl="0">
      <w:startOverride w:val="1"/>
    </w:lvlOverride>
  </w:num>
  <w:num w:numId="52">
    <w:abstractNumId w:val="28"/>
    <w:lvlOverride w:ilvl="0">
      <w:startOverride w:val="1"/>
    </w:lvlOverride>
  </w:num>
  <w:num w:numId="53">
    <w:abstractNumId w:val="28"/>
    <w:lvlOverride w:ilvl="0">
      <w:startOverride w:val="1"/>
    </w:lvlOverride>
  </w:num>
  <w:num w:numId="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hideGrammaticalErrors/>
  <w:attachedTemplate r:id="rId1"/>
  <w:styleLockTheme/>
  <w:styleLockQFSet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680"/>
    <w:rsid w:val="0000145D"/>
    <w:rsid w:val="00001D38"/>
    <w:rsid w:val="00002307"/>
    <w:rsid w:val="0000287E"/>
    <w:rsid w:val="00004B69"/>
    <w:rsid w:val="00004D0C"/>
    <w:rsid w:val="000058D5"/>
    <w:rsid w:val="00006D37"/>
    <w:rsid w:val="00006E56"/>
    <w:rsid w:val="0000791D"/>
    <w:rsid w:val="00011E9A"/>
    <w:rsid w:val="00011FD6"/>
    <w:rsid w:val="00013959"/>
    <w:rsid w:val="000148A7"/>
    <w:rsid w:val="00014963"/>
    <w:rsid w:val="00014AE1"/>
    <w:rsid w:val="000156C0"/>
    <w:rsid w:val="00015C01"/>
    <w:rsid w:val="000210A5"/>
    <w:rsid w:val="000234E5"/>
    <w:rsid w:val="000244C3"/>
    <w:rsid w:val="0002763B"/>
    <w:rsid w:val="00031315"/>
    <w:rsid w:val="0003209A"/>
    <w:rsid w:val="00033812"/>
    <w:rsid w:val="0003399E"/>
    <w:rsid w:val="0003472D"/>
    <w:rsid w:val="000360E3"/>
    <w:rsid w:val="00036D4B"/>
    <w:rsid w:val="00041040"/>
    <w:rsid w:val="000414E3"/>
    <w:rsid w:val="000435D2"/>
    <w:rsid w:val="00044074"/>
    <w:rsid w:val="000441C5"/>
    <w:rsid w:val="000450DC"/>
    <w:rsid w:val="00045853"/>
    <w:rsid w:val="000459B1"/>
    <w:rsid w:val="00045F3F"/>
    <w:rsid w:val="0004603C"/>
    <w:rsid w:val="00046129"/>
    <w:rsid w:val="00046D29"/>
    <w:rsid w:val="00046DC7"/>
    <w:rsid w:val="00050C15"/>
    <w:rsid w:val="000511F8"/>
    <w:rsid w:val="000516FF"/>
    <w:rsid w:val="00051B4C"/>
    <w:rsid w:val="0005241F"/>
    <w:rsid w:val="000526A5"/>
    <w:rsid w:val="00052711"/>
    <w:rsid w:val="0005511E"/>
    <w:rsid w:val="00055A81"/>
    <w:rsid w:val="00055EAF"/>
    <w:rsid w:val="0005659E"/>
    <w:rsid w:val="000578EB"/>
    <w:rsid w:val="00060203"/>
    <w:rsid w:val="00061FEB"/>
    <w:rsid w:val="00062139"/>
    <w:rsid w:val="0006224E"/>
    <w:rsid w:val="000627A3"/>
    <w:rsid w:val="0006315F"/>
    <w:rsid w:val="00065FF2"/>
    <w:rsid w:val="00066365"/>
    <w:rsid w:val="00067BDE"/>
    <w:rsid w:val="0007094A"/>
    <w:rsid w:val="000718D3"/>
    <w:rsid w:val="00073486"/>
    <w:rsid w:val="00075F58"/>
    <w:rsid w:val="000763DB"/>
    <w:rsid w:val="000769B6"/>
    <w:rsid w:val="00077AD1"/>
    <w:rsid w:val="0008383E"/>
    <w:rsid w:val="00083F0C"/>
    <w:rsid w:val="00084AD3"/>
    <w:rsid w:val="0008582E"/>
    <w:rsid w:val="000866D6"/>
    <w:rsid w:val="00086EAA"/>
    <w:rsid w:val="00087402"/>
    <w:rsid w:val="00090104"/>
    <w:rsid w:val="00090669"/>
    <w:rsid w:val="00090CD2"/>
    <w:rsid w:val="0009100A"/>
    <w:rsid w:val="00091CBA"/>
    <w:rsid w:val="00091D66"/>
    <w:rsid w:val="00092632"/>
    <w:rsid w:val="000929E3"/>
    <w:rsid w:val="00092B61"/>
    <w:rsid w:val="00093151"/>
    <w:rsid w:val="0009324A"/>
    <w:rsid w:val="000932F3"/>
    <w:rsid w:val="00093EB7"/>
    <w:rsid w:val="0009461E"/>
    <w:rsid w:val="00094DB5"/>
    <w:rsid w:val="00097211"/>
    <w:rsid w:val="000A3D2A"/>
    <w:rsid w:val="000A6487"/>
    <w:rsid w:val="000A6D3D"/>
    <w:rsid w:val="000A6E85"/>
    <w:rsid w:val="000B02A7"/>
    <w:rsid w:val="000B12CB"/>
    <w:rsid w:val="000B1604"/>
    <w:rsid w:val="000B1B31"/>
    <w:rsid w:val="000B212F"/>
    <w:rsid w:val="000B21DC"/>
    <w:rsid w:val="000B2472"/>
    <w:rsid w:val="000B2611"/>
    <w:rsid w:val="000B31AC"/>
    <w:rsid w:val="000B4358"/>
    <w:rsid w:val="000B464C"/>
    <w:rsid w:val="000B5066"/>
    <w:rsid w:val="000B5661"/>
    <w:rsid w:val="000B6851"/>
    <w:rsid w:val="000B72B6"/>
    <w:rsid w:val="000B7CC5"/>
    <w:rsid w:val="000C02FD"/>
    <w:rsid w:val="000C0E16"/>
    <w:rsid w:val="000C1B4C"/>
    <w:rsid w:val="000C1E0A"/>
    <w:rsid w:val="000C2005"/>
    <w:rsid w:val="000C4D77"/>
    <w:rsid w:val="000C6064"/>
    <w:rsid w:val="000C67F1"/>
    <w:rsid w:val="000C6CE3"/>
    <w:rsid w:val="000D133C"/>
    <w:rsid w:val="000D1632"/>
    <w:rsid w:val="000D1ED8"/>
    <w:rsid w:val="000D24B9"/>
    <w:rsid w:val="000D2697"/>
    <w:rsid w:val="000D2AB6"/>
    <w:rsid w:val="000D3A49"/>
    <w:rsid w:val="000D7247"/>
    <w:rsid w:val="000D76B5"/>
    <w:rsid w:val="000D7D03"/>
    <w:rsid w:val="000E0104"/>
    <w:rsid w:val="000E2455"/>
    <w:rsid w:val="000E2D1F"/>
    <w:rsid w:val="000E46EE"/>
    <w:rsid w:val="000E490A"/>
    <w:rsid w:val="000E4E2F"/>
    <w:rsid w:val="000E4F85"/>
    <w:rsid w:val="000E5262"/>
    <w:rsid w:val="000E574F"/>
    <w:rsid w:val="000E5D56"/>
    <w:rsid w:val="000E631C"/>
    <w:rsid w:val="000E79A2"/>
    <w:rsid w:val="000E7FFC"/>
    <w:rsid w:val="000F1D3E"/>
    <w:rsid w:val="000F2AF0"/>
    <w:rsid w:val="000F313C"/>
    <w:rsid w:val="000F3D90"/>
    <w:rsid w:val="000F3E09"/>
    <w:rsid w:val="000F43AA"/>
    <w:rsid w:val="000F43D8"/>
    <w:rsid w:val="000F4C4B"/>
    <w:rsid w:val="000F4D24"/>
    <w:rsid w:val="000F5BCF"/>
    <w:rsid w:val="000F5F19"/>
    <w:rsid w:val="000F64AE"/>
    <w:rsid w:val="000F7F02"/>
    <w:rsid w:val="00101475"/>
    <w:rsid w:val="00101FB3"/>
    <w:rsid w:val="00103980"/>
    <w:rsid w:val="001039FE"/>
    <w:rsid w:val="00104272"/>
    <w:rsid w:val="00104CEC"/>
    <w:rsid w:val="0010549B"/>
    <w:rsid w:val="00105536"/>
    <w:rsid w:val="00106923"/>
    <w:rsid w:val="0011032E"/>
    <w:rsid w:val="0011060B"/>
    <w:rsid w:val="001112AF"/>
    <w:rsid w:val="00112D16"/>
    <w:rsid w:val="00113BC2"/>
    <w:rsid w:val="001141CE"/>
    <w:rsid w:val="00114BE2"/>
    <w:rsid w:val="00114EF9"/>
    <w:rsid w:val="00116059"/>
    <w:rsid w:val="00116935"/>
    <w:rsid w:val="00116B08"/>
    <w:rsid w:val="00116F91"/>
    <w:rsid w:val="00117E63"/>
    <w:rsid w:val="00121F24"/>
    <w:rsid w:val="00121FFF"/>
    <w:rsid w:val="00123013"/>
    <w:rsid w:val="00123350"/>
    <w:rsid w:val="00124492"/>
    <w:rsid w:val="00124F40"/>
    <w:rsid w:val="00125325"/>
    <w:rsid w:val="00125AF3"/>
    <w:rsid w:val="00125C9C"/>
    <w:rsid w:val="0012658C"/>
    <w:rsid w:val="00130D9F"/>
    <w:rsid w:val="0013143B"/>
    <w:rsid w:val="00131538"/>
    <w:rsid w:val="0013159E"/>
    <w:rsid w:val="00131BB8"/>
    <w:rsid w:val="00132C9E"/>
    <w:rsid w:val="00132E22"/>
    <w:rsid w:val="001335B4"/>
    <w:rsid w:val="00133ED9"/>
    <w:rsid w:val="00133F8F"/>
    <w:rsid w:val="001353CA"/>
    <w:rsid w:val="001356EE"/>
    <w:rsid w:val="00135B6C"/>
    <w:rsid w:val="001379DF"/>
    <w:rsid w:val="00141085"/>
    <w:rsid w:val="00141BC4"/>
    <w:rsid w:val="00142E77"/>
    <w:rsid w:val="00144139"/>
    <w:rsid w:val="00144E6F"/>
    <w:rsid w:val="00145970"/>
    <w:rsid w:val="001459CF"/>
    <w:rsid w:val="00146661"/>
    <w:rsid w:val="0014706F"/>
    <w:rsid w:val="00147B7F"/>
    <w:rsid w:val="0015014A"/>
    <w:rsid w:val="00151285"/>
    <w:rsid w:val="00151354"/>
    <w:rsid w:val="00153E05"/>
    <w:rsid w:val="00154046"/>
    <w:rsid w:val="00154C07"/>
    <w:rsid w:val="00154D77"/>
    <w:rsid w:val="00154E5C"/>
    <w:rsid w:val="0015516B"/>
    <w:rsid w:val="001560E2"/>
    <w:rsid w:val="00157695"/>
    <w:rsid w:val="00157CB9"/>
    <w:rsid w:val="00160085"/>
    <w:rsid w:val="0016045F"/>
    <w:rsid w:val="0016141E"/>
    <w:rsid w:val="00162D6C"/>
    <w:rsid w:val="001634DD"/>
    <w:rsid w:val="0016409F"/>
    <w:rsid w:val="00164962"/>
    <w:rsid w:val="00165161"/>
    <w:rsid w:val="001666CB"/>
    <w:rsid w:val="00166EE7"/>
    <w:rsid w:val="00167880"/>
    <w:rsid w:val="00170196"/>
    <w:rsid w:val="00171326"/>
    <w:rsid w:val="00171BE6"/>
    <w:rsid w:val="00171F8B"/>
    <w:rsid w:val="0017201A"/>
    <w:rsid w:val="00172169"/>
    <w:rsid w:val="00174565"/>
    <w:rsid w:val="00174694"/>
    <w:rsid w:val="001751D7"/>
    <w:rsid w:val="00175765"/>
    <w:rsid w:val="001764C5"/>
    <w:rsid w:val="00176BA9"/>
    <w:rsid w:val="00176C09"/>
    <w:rsid w:val="00176E03"/>
    <w:rsid w:val="00180FEC"/>
    <w:rsid w:val="001856F4"/>
    <w:rsid w:val="00187AD7"/>
    <w:rsid w:val="00191538"/>
    <w:rsid w:val="0019239B"/>
    <w:rsid w:val="001929E7"/>
    <w:rsid w:val="00192F00"/>
    <w:rsid w:val="00193216"/>
    <w:rsid w:val="001932C7"/>
    <w:rsid w:val="00193EB1"/>
    <w:rsid w:val="00194F72"/>
    <w:rsid w:val="00195C23"/>
    <w:rsid w:val="00196C31"/>
    <w:rsid w:val="00197974"/>
    <w:rsid w:val="001A0001"/>
    <w:rsid w:val="001A13F2"/>
    <w:rsid w:val="001A1642"/>
    <w:rsid w:val="001A2759"/>
    <w:rsid w:val="001A2D47"/>
    <w:rsid w:val="001A43DF"/>
    <w:rsid w:val="001A45D3"/>
    <w:rsid w:val="001A4F1E"/>
    <w:rsid w:val="001A4F5B"/>
    <w:rsid w:val="001A5579"/>
    <w:rsid w:val="001A5748"/>
    <w:rsid w:val="001B0966"/>
    <w:rsid w:val="001B1B2E"/>
    <w:rsid w:val="001B21B8"/>
    <w:rsid w:val="001B333F"/>
    <w:rsid w:val="001B3950"/>
    <w:rsid w:val="001B4687"/>
    <w:rsid w:val="001B52DE"/>
    <w:rsid w:val="001B596F"/>
    <w:rsid w:val="001B7097"/>
    <w:rsid w:val="001B74F9"/>
    <w:rsid w:val="001C2132"/>
    <w:rsid w:val="001C4D0B"/>
    <w:rsid w:val="001C5622"/>
    <w:rsid w:val="001C6DD5"/>
    <w:rsid w:val="001C7080"/>
    <w:rsid w:val="001C7090"/>
    <w:rsid w:val="001D018F"/>
    <w:rsid w:val="001D0AE8"/>
    <w:rsid w:val="001D0F70"/>
    <w:rsid w:val="001D163B"/>
    <w:rsid w:val="001D317E"/>
    <w:rsid w:val="001D326E"/>
    <w:rsid w:val="001D33B2"/>
    <w:rsid w:val="001D3CFF"/>
    <w:rsid w:val="001D3DD8"/>
    <w:rsid w:val="001D4AD8"/>
    <w:rsid w:val="001D4BFB"/>
    <w:rsid w:val="001D6152"/>
    <w:rsid w:val="001D6175"/>
    <w:rsid w:val="001D6755"/>
    <w:rsid w:val="001D688A"/>
    <w:rsid w:val="001D72BD"/>
    <w:rsid w:val="001E16AC"/>
    <w:rsid w:val="001E183B"/>
    <w:rsid w:val="001E35A7"/>
    <w:rsid w:val="001E3C72"/>
    <w:rsid w:val="001E5C1A"/>
    <w:rsid w:val="001F0608"/>
    <w:rsid w:val="001F0788"/>
    <w:rsid w:val="001F0C92"/>
    <w:rsid w:val="001F1279"/>
    <w:rsid w:val="001F1665"/>
    <w:rsid w:val="001F1D03"/>
    <w:rsid w:val="001F215D"/>
    <w:rsid w:val="001F2E0B"/>
    <w:rsid w:val="001F40FB"/>
    <w:rsid w:val="001F44DA"/>
    <w:rsid w:val="001F5777"/>
    <w:rsid w:val="001F732A"/>
    <w:rsid w:val="001F75A2"/>
    <w:rsid w:val="001F7BD1"/>
    <w:rsid w:val="00200BAD"/>
    <w:rsid w:val="002015EC"/>
    <w:rsid w:val="00201B72"/>
    <w:rsid w:val="00201D5E"/>
    <w:rsid w:val="00201EFE"/>
    <w:rsid w:val="002031F1"/>
    <w:rsid w:val="002046B7"/>
    <w:rsid w:val="0020703C"/>
    <w:rsid w:val="0021223F"/>
    <w:rsid w:val="002123A4"/>
    <w:rsid w:val="00213890"/>
    <w:rsid w:val="0021499D"/>
    <w:rsid w:val="00215A2D"/>
    <w:rsid w:val="002172F6"/>
    <w:rsid w:val="0022195E"/>
    <w:rsid w:val="00221F64"/>
    <w:rsid w:val="00222AE9"/>
    <w:rsid w:val="00223546"/>
    <w:rsid w:val="00223594"/>
    <w:rsid w:val="00223FB7"/>
    <w:rsid w:val="002247D6"/>
    <w:rsid w:val="00226884"/>
    <w:rsid w:val="00227147"/>
    <w:rsid w:val="00227408"/>
    <w:rsid w:val="00231429"/>
    <w:rsid w:val="002327F7"/>
    <w:rsid w:val="0023352B"/>
    <w:rsid w:val="00233CB9"/>
    <w:rsid w:val="00233F31"/>
    <w:rsid w:val="00234374"/>
    <w:rsid w:val="002350AE"/>
    <w:rsid w:val="002354B6"/>
    <w:rsid w:val="002377AD"/>
    <w:rsid w:val="002423B4"/>
    <w:rsid w:val="0024309E"/>
    <w:rsid w:val="00243217"/>
    <w:rsid w:val="0024354F"/>
    <w:rsid w:val="002440B1"/>
    <w:rsid w:val="002448DA"/>
    <w:rsid w:val="00244F06"/>
    <w:rsid w:val="00244F3C"/>
    <w:rsid w:val="00246AC9"/>
    <w:rsid w:val="00247292"/>
    <w:rsid w:val="002509CF"/>
    <w:rsid w:val="002517C2"/>
    <w:rsid w:val="00252DAC"/>
    <w:rsid w:val="00253605"/>
    <w:rsid w:val="002544F7"/>
    <w:rsid w:val="00254698"/>
    <w:rsid w:val="0025480D"/>
    <w:rsid w:val="002556E4"/>
    <w:rsid w:val="00255D3D"/>
    <w:rsid w:val="00256110"/>
    <w:rsid w:val="00256578"/>
    <w:rsid w:val="002566AA"/>
    <w:rsid w:val="00256F60"/>
    <w:rsid w:val="0025703F"/>
    <w:rsid w:val="00257F64"/>
    <w:rsid w:val="00261001"/>
    <w:rsid w:val="0026140B"/>
    <w:rsid w:val="00261647"/>
    <w:rsid w:val="00261FDB"/>
    <w:rsid w:val="0026307F"/>
    <w:rsid w:val="00264495"/>
    <w:rsid w:val="00264733"/>
    <w:rsid w:val="00265548"/>
    <w:rsid w:val="00265F2F"/>
    <w:rsid w:val="002661AC"/>
    <w:rsid w:val="002675C3"/>
    <w:rsid w:val="002725A5"/>
    <w:rsid w:val="002727CD"/>
    <w:rsid w:val="00272C78"/>
    <w:rsid w:val="00273A19"/>
    <w:rsid w:val="00273DFE"/>
    <w:rsid w:val="0027443E"/>
    <w:rsid w:val="0027446F"/>
    <w:rsid w:val="00274620"/>
    <w:rsid w:val="002757FB"/>
    <w:rsid w:val="00275989"/>
    <w:rsid w:val="00276391"/>
    <w:rsid w:val="00276D0F"/>
    <w:rsid w:val="00282CC7"/>
    <w:rsid w:val="00284038"/>
    <w:rsid w:val="002841C7"/>
    <w:rsid w:val="00284D56"/>
    <w:rsid w:val="00284EA3"/>
    <w:rsid w:val="00286E87"/>
    <w:rsid w:val="00287670"/>
    <w:rsid w:val="00287B23"/>
    <w:rsid w:val="00287E7E"/>
    <w:rsid w:val="0029051F"/>
    <w:rsid w:val="00290612"/>
    <w:rsid w:val="00291A56"/>
    <w:rsid w:val="002921C9"/>
    <w:rsid w:val="00292634"/>
    <w:rsid w:val="0029264C"/>
    <w:rsid w:val="00292D4D"/>
    <w:rsid w:val="00296465"/>
    <w:rsid w:val="00297102"/>
    <w:rsid w:val="00297E2E"/>
    <w:rsid w:val="002A0311"/>
    <w:rsid w:val="002A2240"/>
    <w:rsid w:val="002A224B"/>
    <w:rsid w:val="002A27A1"/>
    <w:rsid w:val="002A3652"/>
    <w:rsid w:val="002A4BD3"/>
    <w:rsid w:val="002A53CC"/>
    <w:rsid w:val="002A5969"/>
    <w:rsid w:val="002A6688"/>
    <w:rsid w:val="002A6CE9"/>
    <w:rsid w:val="002B0F5C"/>
    <w:rsid w:val="002B1945"/>
    <w:rsid w:val="002B20B3"/>
    <w:rsid w:val="002B23C1"/>
    <w:rsid w:val="002B2A85"/>
    <w:rsid w:val="002B5607"/>
    <w:rsid w:val="002B56FD"/>
    <w:rsid w:val="002B57A7"/>
    <w:rsid w:val="002B5BDD"/>
    <w:rsid w:val="002B61E1"/>
    <w:rsid w:val="002B63FB"/>
    <w:rsid w:val="002B6D9E"/>
    <w:rsid w:val="002B7447"/>
    <w:rsid w:val="002B7D4F"/>
    <w:rsid w:val="002C127A"/>
    <w:rsid w:val="002C284A"/>
    <w:rsid w:val="002C31FF"/>
    <w:rsid w:val="002C3317"/>
    <w:rsid w:val="002C49DA"/>
    <w:rsid w:val="002C66CD"/>
    <w:rsid w:val="002C68A0"/>
    <w:rsid w:val="002C7B02"/>
    <w:rsid w:val="002C7E98"/>
    <w:rsid w:val="002D1E5D"/>
    <w:rsid w:val="002D31F6"/>
    <w:rsid w:val="002D33D1"/>
    <w:rsid w:val="002D617C"/>
    <w:rsid w:val="002D69C8"/>
    <w:rsid w:val="002D6E93"/>
    <w:rsid w:val="002E0F26"/>
    <w:rsid w:val="002E21D7"/>
    <w:rsid w:val="002E3A30"/>
    <w:rsid w:val="002E4485"/>
    <w:rsid w:val="002E4641"/>
    <w:rsid w:val="002E531F"/>
    <w:rsid w:val="002E6DAD"/>
    <w:rsid w:val="002E7595"/>
    <w:rsid w:val="002F0248"/>
    <w:rsid w:val="002F1C0C"/>
    <w:rsid w:val="002F1ED9"/>
    <w:rsid w:val="002F2F9E"/>
    <w:rsid w:val="002F3145"/>
    <w:rsid w:val="002F38BB"/>
    <w:rsid w:val="002F3A72"/>
    <w:rsid w:val="002F3EE6"/>
    <w:rsid w:val="002F4386"/>
    <w:rsid w:val="002F46E4"/>
    <w:rsid w:val="002F50DF"/>
    <w:rsid w:val="002F57D4"/>
    <w:rsid w:val="002F6380"/>
    <w:rsid w:val="002F66A7"/>
    <w:rsid w:val="002F7110"/>
    <w:rsid w:val="003001E9"/>
    <w:rsid w:val="00302146"/>
    <w:rsid w:val="00302B79"/>
    <w:rsid w:val="00303846"/>
    <w:rsid w:val="003038B7"/>
    <w:rsid w:val="00303B8B"/>
    <w:rsid w:val="00304C32"/>
    <w:rsid w:val="00304FC3"/>
    <w:rsid w:val="00305972"/>
    <w:rsid w:val="003059D4"/>
    <w:rsid w:val="00306068"/>
    <w:rsid w:val="00306EF7"/>
    <w:rsid w:val="0031018E"/>
    <w:rsid w:val="003111A0"/>
    <w:rsid w:val="00312A36"/>
    <w:rsid w:val="00312BF6"/>
    <w:rsid w:val="003130A9"/>
    <w:rsid w:val="0031333F"/>
    <w:rsid w:val="00314AE5"/>
    <w:rsid w:val="00315CEE"/>
    <w:rsid w:val="0031604B"/>
    <w:rsid w:val="0031668D"/>
    <w:rsid w:val="00317155"/>
    <w:rsid w:val="00320009"/>
    <w:rsid w:val="0032018A"/>
    <w:rsid w:val="00320228"/>
    <w:rsid w:val="00320529"/>
    <w:rsid w:val="0032078A"/>
    <w:rsid w:val="003221DF"/>
    <w:rsid w:val="00324F25"/>
    <w:rsid w:val="003253A7"/>
    <w:rsid w:val="00325654"/>
    <w:rsid w:val="0032581C"/>
    <w:rsid w:val="0032678C"/>
    <w:rsid w:val="003267EB"/>
    <w:rsid w:val="00326869"/>
    <w:rsid w:val="003270D6"/>
    <w:rsid w:val="0033039A"/>
    <w:rsid w:val="00331730"/>
    <w:rsid w:val="00332F30"/>
    <w:rsid w:val="003331F9"/>
    <w:rsid w:val="00333A8F"/>
    <w:rsid w:val="003344A6"/>
    <w:rsid w:val="00334633"/>
    <w:rsid w:val="00334BE8"/>
    <w:rsid w:val="003352F2"/>
    <w:rsid w:val="003355E4"/>
    <w:rsid w:val="003357A3"/>
    <w:rsid w:val="00335B2F"/>
    <w:rsid w:val="00335BA7"/>
    <w:rsid w:val="00335F81"/>
    <w:rsid w:val="00336FAA"/>
    <w:rsid w:val="00337535"/>
    <w:rsid w:val="0034110B"/>
    <w:rsid w:val="00341781"/>
    <w:rsid w:val="003418C0"/>
    <w:rsid w:val="003428ED"/>
    <w:rsid w:val="00345AFE"/>
    <w:rsid w:val="00345E95"/>
    <w:rsid w:val="00347914"/>
    <w:rsid w:val="00347934"/>
    <w:rsid w:val="00347CAE"/>
    <w:rsid w:val="0035019A"/>
    <w:rsid w:val="00351485"/>
    <w:rsid w:val="00352138"/>
    <w:rsid w:val="003537C5"/>
    <w:rsid w:val="00353800"/>
    <w:rsid w:val="003539D5"/>
    <w:rsid w:val="00353D45"/>
    <w:rsid w:val="00354455"/>
    <w:rsid w:val="00354AEA"/>
    <w:rsid w:val="00354E7B"/>
    <w:rsid w:val="003601E8"/>
    <w:rsid w:val="003616C1"/>
    <w:rsid w:val="00362CD7"/>
    <w:rsid w:val="00364FEC"/>
    <w:rsid w:val="00365FF7"/>
    <w:rsid w:val="00366978"/>
    <w:rsid w:val="00366D04"/>
    <w:rsid w:val="00367D35"/>
    <w:rsid w:val="00370530"/>
    <w:rsid w:val="0037057A"/>
    <w:rsid w:val="003707E4"/>
    <w:rsid w:val="00370DB6"/>
    <w:rsid w:val="00371429"/>
    <w:rsid w:val="00372CFB"/>
    <w:rsid w:val="003732DE"/>
    <w:rsid w:val="00373FD4"/>
    <w:rsid w:val="00374A47"/>
    <w:rsid w:val="00376796"/>
    <w:rsid w:val="0037687B"/>
    <w:rsid w:val="003779DA"/>
    <w:rsid w:val="00377A38"/>
    <w:rsid w:val="00377D07"/>
    <w:rsid w:val="003800E2"/>
    <w:rsid w:val="003802A1"/>
    <w:rsid w:val="00380515"/>
    <w:rsid w:val="00383542"/>
    <w:rsid w:val="003847CB"/>
    <w:rsid w:val="00385ADC"/>
    <w:rsid w:val="00387C66"/>
    <w:rsid w:val="003914A1"/>
    <w:rsid w:val="00391B48"/>
    <w:rsid w:val="00391FDC"/>
    <w:rsid w:val="00392409"/>
    <w:rsid w:val="00393597"/>
    <w:rsid w:val="003937DC"/>
    <w:rsid w:val="00394014"/>
    <w:rsid w:val="00394B24"/>
    <w:rsid w:val="003A0356"/>
    <w:rsid w:val="003A0504"/>
    <w:rsid w:val="003A087F"/>
    <w:rsid w:val="003A0A91"/>
    <w:rsid w:val="003A0C7C"/>
    <w:rsid w:val="003A13BE"/>
    <w:rsid w:val="003A21E6"/>
    <w:rsid w:val="003A4218"/>
    <w:rsid w:val="003A5228"/>
    <w:rsid w:val="003A57EA"/>
    <w:rsid w:val="003B034C"/>
    <w:rsid w:val="003B179E"/>
    <w:rsid w:val="003B1F46"/>
    <w:rsid w:val="003B5328"/>
    <w:rsid w:val="003B5901"/>
    <w:rsid w:val="003B5D27"/>
    <w:rsid w:val="003C01FF"/>
    <w:rsid w:val="003C1244"/>
    <w:rsid w:val="003C2627"/>
    <w:rsid w:val="003C35E5"/>
    <w:rsid w:val="003C3B95"/>
    <w:rsid w:val="003C3F49"/>
    <w:rsid w:val="003C4390"/>
    <w:rsid w:val="003C4605"/>
    <w:rsid w:val="003C6A17"/>
    <w:rsid w:val="003C6D0A"/>
    <w:rsid w:val="003C7E78"/>
    <w:rsid w:val="003D1307"/>
    <w:rsid w:val="003D2224"/>
    <w:rsid w:val="003D33A3"/>
    <w:rsid w:val="003D3592"/>
    <w:rsid w:val="003D580F"/>
    <w:rsid w:val="003D670D"/>
    <w:rsid w:val="003D6AC3"/>
    <w:rsid w:val="003D7837"/>
    <w:rsid w:val="003E00B5"/>
    <w:rsid w:val="003E2CBA"/>
    <w:rsid w:val="003E3253"/>
    <w:rsid w:val="003E3DDF"/>
    <w:rsid w:val="003E48C1"/>
    <w:rsid w:val="003E49B6"/>
    <w:rsid w:val="003E5288"/>
    <w:rsid w:val="003E5CDA"/>
    <w:rsid w:val="003E653F"/>
    <w:rsid w:val="003E69E4"/>
    <w:rsid w:val="003E6A93"/>
    <w:rsid w:val="003E793B"/>
    <w:rsid w:val="003F057D"/>
    <w:rsid w:val="003F223A"/>
    <w:rsid w:val="003F2258"/>
    <w:rsid w:val="003F28B4"/>
    <w:rsid w:val="003F29CF"/>
    <w:rsid w:val="003F3B57"/>
    <w:rsid w:val="003F4BC2"/>
    <w:rsid w:val="003F4DA2"/>
    <w:rsid w:val="003F5623"/>
    <w:rsid w:val="003F569B"/>
    <w:rsid w:val="003F5854"/>
    <w:rsid w:val="003F5955"/>
    <w:rsid w:val="003F6173"/>
    <w:rsid w:val="003F6FCC"/>
    <w:rsid w:val="003F777E"/>
    <w:rsid w:val="00401285"/>
    <w:rsid w:val="00402E71"/>
    <w:rsid w:val="004048A4"/>
    <w:rsid w:val="00406BE5"/>
    <w:rsid w:val="00410194"/>
    <w:rsid w:val="0041336C"/>
    <w:rsid w:val="004136AD"/>
    <w:rsid w:val="00414933"/>
    <w:rsid w:val="00415F7E"/>
    <w:rsid w:val="004164E6"/>
    <w:rsid w:val="004212C3"/>
    <w:rsid w:val="00421534"/>
    <w:rsid w:val="00421960"/>
    <w:rsid w:val="00421D20"/>
    <w:rsid w:val="00422BDE"/>
    <w:rsid w:val="0042323B"/>
    <w:rsid w:val="0042466E"/>
    <w:rsid w:val="0042537B"/>
    <w:rsid w:val="004259C2"/>
    <w:rsid w:val="00427C2A"/>
    <w:rsid w:val="00432DA7"/>
    <w:rsid w:val="004330DC"/>
    <w:rsid w:val="004339FD"/>
    <w:rsid w:val="00433F8E"/>
    <w:rsid w:val="00434AE0"/>
    <w:rsid w:val="004352FB"/>
    <w:rsid w:val="004357EB"/>
    <w:rsid w:val="00437BFB"/>
    <w:rsid w:val="00441E26"/>
    <w:rsid w:val="00441F13"/>
    <w:rsid w:val="0044448A"/>
    <w:rsid w:val="00445A70"/>
    <w:rsid w:val="00445E97"/>
    <w:rsid w:val="00445FCB"/>
    <w:rsid w:val="004467B4"/>
    <w:rsid w:val="0044796B"/>
    <w:rsid w:val="00450236"/>
    <w:rsid w:val="00453FA5"/>
    <w:rsid w:val="00455757"/>
    <w:rsid w:val="00457006"/>
    <w:rsid w:val="00457045"/>
    <w:rsid w:val="0046001B"/>
    <w:rsid w:val="00460695"/>
    <w:rsid w:val="00460AB6"/>
    <w:rsid w:val="00461903"/>
    <w:rsid w:val="004628E7"/>
    <w:rsid w:val="00462C25"/>
    <w:rsid w:val="0046360A"/>
    <w:rsid w:val="00464C94"/>
    <w:rsid w:val="0046529C"/>
    <w:rsid w:val="004652EB"/>
    <w:rsid w:val="0046536C"/>
    <w:rsid w:val="004661EE"/>
    <w:rsid w:val="00466BC6"/>
    <w:rsid w:val="00467B7B"/>
    <w:rsid w:val="00471C97"/>
    <w:rsid w:val="004720C8"/>
    <w:rsid w:val="004722FD"/>
    <w:rsid w:val="004726A0"/>
    <w:rsid w:val="00473992"/>
    <w:rsid w:val="004759C0"/>
    <w:rsid w:val="004760BC"/>
    <w:rsid w:val="00477190"/>
    <w:rsid w:val="00477A96"/>
    <w:rsid w:val="004808C4"/>
    <w:rsid w:val="00481572"/>
    <w:rsid w:val="0048214A"/>
    <w:rsid w:val="004829C7"/>
    <w:rsid w:val="004830AB"/>
    <w:rsid w:val="00483787"/>
    <w:rsid w:val="00483810"/>
    <w:rsid w:val="00484A98"/>
    <w:rsid w:val="0048616C"/>
    <w:rsid w:val="00487F5E"/>
    <w:rsid w:val="00490BC5"/>
    <w:rsid w:val="00490FE6"/>
    <w:rsid w:val="0049267E"/>
    <w:rsid w:val="004931B8"/>
    <w:rsid w:val="00494348"/>
    <w:rsid w:val="00494AC6"/>
    <w:rsid w:val="00494E3C"/>
    <w:rsid w:val="00497803"/>
    <w:rsid w:val="004A0837"/>
    <w:rsid w:val="004A0940"/>
    <w:rsid w:val="004A1188"/>
    <w:rsid w:val="004A43B4"/>
    <w:rsid w:val="004A4808"/>
    <w:rsid w:val="004A5264"/>
    <w:rsid w:val="004A607F"/>
    <w:rsid w:val="004A6205"/>
    <w:rsid w:val="004A6288"/>
    <w:rsid w:val="004A6B77"/>
    <w:rsid w:val="004A71F8"/>
    <w:rsid w:val="004A7BFE"/>
    <w:rsid w:val="004B0736"/>
    <w:rsid w:val="004B1B54"/>
    <w:rsid w:val="004B3204"/>
    <w:rsid w:val="004B5840"/>
    <w:rsid w:val="004B5E2A"/>
    <w:rsid w:val="004B5F20"/>
    <w:rsid w:val="004B6BCB"/>
    <w:rsid w:val="004B72EE"/>
    <w:rsid w:val="004C0036"/>
    <w:rsid w:val="004C033A"/>
    <w:rsid w:val="004C12B4"/>
    <w:rsid w:val="004C1CC3"/>
    <w:rsid w:val="004C1DB5"/>
    <w:rsid w:val="004C1DE1"/>
    <w:rsid w:val="004C1E9D"/>
    <w:rsid w:val="004C3184"/>
    <w:rsid w:val="004C4393"/>
    <w:rsid w:val="004C556F"/>
    <w:rsid w:val="004C5F5C"/>
    <w:rsid w:val="004C7F54"/>
    <w:rsid w:val="004D01F1"/>
    <w:rsid w:val="004D173F"/>
    <w:rsid w:val="004D3DA3"/>
    <w:rsid w:val="004D6B47"/>
    <w:rsid w:val="004E05C8"/>
    <w:rsid w:val="004E1E6A"/>
    <w:rsid w:val="004E26FC"/>
    <w:rsid w:val="004E38AA"/>
    <w:rsid w:val="004E3C5A"/>
    <w:rsid w:val="004E4FFB"/>
    <w:rsid w:val="004E53BB"/>
    <w:rsid w:val="004E55F4"/>
    <w:rsid w:val="004E5DBD"/>
    <w:rsid w:val="004E719B"/>
    <w:rsid w:val="004F0B04"/>
    <w:rsid w:val="004F2622"/>
    <w:rsid w:val="004F3786"/>
    <w:rsid w:val="004F5C50"/>
    <w:rsid w:val="004F6986"/>
    <w:rsid w:val="004F7006"/>
    <w:rsid w:val="004F70CC"/>
    <w:rsid w:val="004F7A09"/>
    <w:rsid w:val="00500500"/>
    <w:rsid w:val="00500DF9"/>
    <w:rsid w:val="00502D00"/>
    <w:rsid w:val="00504184"/>
    <w:rsid w:val="00504211"/>
    <w:rsid w:val="00504BD3"/>
    <w:rsid w:val="00505088"/>
    <w:rsid w:val="00505384"/>
    <w:rsid w:val="00507050"/>
    <w:rsid w:val="0051078D"/>
    <w:rsid w:val="00510D87"/>
    <w:rsid w:val="005113D6"/>
    <w:rsid w:val="00512D0E"/>
    <w:rsid w:val="005131F4"/>
    <w:rsid w:val="0051419B"/>
    <w:rsid w:val="00514D3F"/>
    <w:rsid w:val="0051688F"/>
    <w:rsid w:val="0051711C"/>
    <w:rsid w:val="00517B8A"/>
    <w:rsid w:val="00520D95"/>
    <w:rsid w:val="005210E3"/>
    <w:rsid w:val="00521235"/>
    <w:rsid w:val="00521832"/>
    <w:rsid w:val="00521A4B"/>
    <w:rsid w:val="00522415"/>
    <w:rsid w:val="00522FB0"/>
    <w:rsid w:val="005235BB"/>
    <w:rsid w:val="005262E7"/>
    <w:rsid w:val="00526389"/>
    <w:rsid w:val="0052695A"/>
    <w:rsid w:val="00526B11"/>
    <w:rsid w:val="00527A04"/>
    <w:rsid w:val="00530D6C"/>
    <w:rsid w:val="0053316D"/>
    <w:rsid w:val="0053319A"/>
    <w:rsid w:val="0053349D"/>
    <w:rsid w:val="00533DDC"/>
    <w:rsid w:val="00535E93"/>
    <w:rsid w:val="00536455"/>
    <w:rsid w:val="00536854"/>
    <w:rsid w:val="00536B7C"/>
    <w:rsid w:val="005371ED"/>
    <w:rsid w:val="00537D9E"/>
    <w:rsid w:val="00540779"/>
    <w:rsid w:val="00540E50"/>
    <w:rsid w:val="00541565"/>
    <w:rsid w:val="00543B5B"/>
    <w:rsid w:val="005447E9"/>
    <w:rsid w:val="005448FD"/>
    <w:rsid w:val="00545CE1"/>
    <w:rsid w:val="00546A04"/>
    <w:rsid w:val="00547415"/>
    <w:rsid w:val="00552305"/>
    <w:rsid w:val="005523B8"/>
    <w:rsid w:val="00553621"/>
    <w:rsid w:val="00553737"/>
    <w:rsid w:val="0055617F"/>
    <w:rsid w:val="00556A0B"/>
    <w:rsid w:val="00557E84"/>
    <w:rsid w:val="0056168E"/>
    <w:rsid w:val="0056187C"/>
    <w:rsid w:val="00561DD2"/>
    <w:rsid w:val="00562C8D"/>
    <w:rsid w:val="005633E5"/>
    <w:rsid w:val="00563C91"/>
    <w:rsid w:val="005654B8"/>
    <w:rsid w:val="00565BDF"/>
    <w:rsid w:val="00566859"/>
    <w:rsid w:val="0056694D"/>
    <w:rsid w:val="00567046"/>
    <w:rsid w:val="0057162A"/>
    <w:rsid w:val="00573A0C"/>
    <w:rsid w:val="005745A2"/>
    <w:rsid w:val="0057690B"/>
    <w:rsid w:val="00580FAF"/>
    <w:rsid w:val="00582383"/>
    <w:rsid w:val="00582417"/>
    <w:rsid w:val="00582643"/>
    <w:rsid w:val="00582B05"/>
    <w:rsid w:val="0058363A"/>
    <w:rsid w:val="00583CB9"/>
    <w:rsid w:val="00583D42"/>
    <w:rsid w:val="00583FFE"/>
    <w:rsid w:val="00584306"/>
    <w:rsid w:val="0058468F"/>
    <w:rsid w:val="00585B1A"/>
    <w:rsid w:val="00586121"/>
    <w:rsid w:val="005877B2"/>
    <w:rsid w:val="00590395"/>
    <w:rsid w:val="0059076C"/>
    <w:rsid w:val="00591FE8"/>
    <w:rsid w:val="0059299B"/>
    <w:rsid w:val="0059391A"/>
    <w:rsid w:val="0059491A"/>
    <w:rsid w:val="00595A6F"/>
    <w:rsid w:val="005965B4"/>
    <w:rsid w:val="005968F8"/>
    <w:rsid w:val="005A055B"/>
    <w:rsid w:val="005A33D8"/>
    <w:rsid w:val="005A33E1"/>
    <w:rsid w:val="005A48A4"/>
    <w:rsid w:val="005A56D1"/>
    <w:rsid w:val="005A6025"/>
    <w:rsid w:val="005A60A7"/>
    <w:rsid w:val="005A6ACA"/>
    <w:rsid w:val="005A7465"/>
    <w:rsid w:val="005A781A"/>
    <w:rsid w:val="005A7F3C"/>
    <w:rsid w:val="005B058D"/>
    <w:rsid w:val="005B06B6"/>
    <w:rsid w:val="005B212A"/>
    <w:rsid w:val="005B2306"/>
    <w:rsid w:val="005B2882"/>
    <w:rsid w:val="005B2CE7"/>
    <w:rsid w:val="005B2E31"/>
    <w:rsid w:val="005B37F4"/>
    <w:rsid w:val="005B4FEC"/>
    <w:rsid w:val="005B55FA"/>
    <w:rsid w:val="005B6144"/>
    <w:rsid w:val="005B6552"/>
    <w:rsid w:val="005B676D"/>
    <w:rsid w:val="005B696A"/>
    <w:rsid w:val="005B7422"/>
    <w:rsid w:val="005B76E9"/>
    <w:rsid w:val="005B795F"/>
    <w:rsid w:val="005C0238"/>
    <w:rsid w:val="005C0763"/>
    <w:rsid w:val="005C1CF7"/>
    <w:rsid w:val="005C2DE3"/>
    <w:rsid w:val="005C33E8"/>
    <w:rsid w:val="005C3F9A"/>
    <w:rsid w:val="005C6D39"/>
    <w:rsid w:val="005C6D59"/>
    <w:rsid w:val="005D17E8"/>
    <w:rsid w:val="005D454C"/>
    <w:rsid w:val="005D488A"/>
    <w:rsid w:val="005D5949"/>
    <w:rsid w:val="005D5D1B"/>
    <w:rsid w:val="005D5F3E"/>
    <w:rsid w:val="005D7B77"/>
    <w:rsid w:val="005E139F"/>
    <w:rsid w:val="005E1EB0"/>
    <w:rsid w:val="005E22D1"/>
    <w:rsid w:val="005E2353"/>
    <w:rsid w:val="005E33DD"/>
    <w:rsid w:val="005E3894"/>
    <w:rsid w:val="005E5769"/>
    <w:rsid w:val="005E5A66"/>
    <w:rsid w:val="005E5EFF"/>
    <w:rsid w:val="005E6AD0"/>
    <w:rsid w:val="005F0225"/>
    <w:rsid w:val="005F035F"/>
    <w:rsid w:val="005F0D2F"/>
    <w:rsid w:val="005F1D14"/>
    <w:rsid w:val="005F22A8"/>
    <w:rsid w:val="005F2365"/>
    <w:rsid w:val="005F58F0"/>
    <w:rsid w:val="005F671D"/>
    <w:rsid w:val="00602024"/>
    <w:rsid w:val="00602A69"/>
    <w:rsid w:val="00602D8A"/>
    <w:rsid w:val="00603AB4"/>
    <w:rsid w:val="00605FD5"/>
    <w:rsid w:val="006113F0"/>
    <w:rsid w:val="00611C29"/>
    <w:rsid w:val="00613816"/>
    <w:rsid w:val="00613F15"/>
    <w:rsid w:val="00613F90"/>
    <w:rsid w:val="0061586A"/>
    <w:rsid w:val="00616025"/>
    <w:rsid w:val="006166E7"/>
    <w:rsid w:val="00617E0A"/>
    <w:rsid w:val="00620708"/>
    <w:rsid w:val="006211BE"/>
    <w:rsid w:val="006214A7"/>
    <w:rsid w:val="00621FE1"/>
    <w:rsid w:val="006228ED"/>
    <w:rsid w:val="00623485"/>
    <w:rsid w:val="00623AA8"/>
    <w:rsid w:val="00623F19"/>
    <w:rsid w:val="00624989"/>
    <w:rsid w:val="00624EED"/>
    <w:rsid w:val="00624F7A"/>
    <w:rsid w:val="00625ECE"/>
    <w:rsid w:val="00627117"/>
    <w:rsid w:val="00627CA0"/>
    <w:rsid w:val="0063030A"/>
    <w:rsid w:val="00632E94"/>
    <w:rsid w:val="00633317"/>
    <w:rsid w:val="006334E7"/>
    <w:rsid w:val="006344BA"/>
    <w:rsid w:val="006346FB"/>
    <w:rsid w:val="0063558E"/>
    <w:rsid w:val="00635C54"/>
    <w:rsid w:val="006363A6"/>
    <w:rsid w:val="00636672"/>
    <w:rsid w:val="00636B35"/>
    <w:rsid w:val="00636DBA"/>
    <w:rsid w:val="006374FE"/>
    <w:rsid w:val="00637C2A"/>
    <w:rsid w:val="0064016B"/>
    <w:rsid w:val="006431D4"/>
    <w:rsid w:val="00643A58"/>
    <w:rsid w:val="00643C4A"/>
    <w:rsid w:val="00643DD2"/>
    <w:rsid w:val="00644428"/>
    <w:rsid w:val="00644555"/>
    <w:rsid w:val="00645380"/>
    <w:rsid w:val="00645937"/>
    <w:rsid w:val="0064698A"/>
    <w:rsid w:val="00646F86"/>
    <w:rsid w:val="00650174"/>
    <w:rsid w:val="00650865"/>
    <w:rsid w:val="006509BE"/>
    <w:rsid w:val="00650E80"/>
    <w:rsid w:val="006510F9"/>
    <w:rsid w:val="00651ABA"/>
    <w:rsid w:val="00651E8E"/>
    <w:rsid w:val="00652437"/>
    <w:rsid w:val="0065411C"/>
    <w:rsid w:val="00654416"/>
    <w:rsid w:val="006544FF"/>
    <w:rsid w:val="0065599A"/>
    <w:rsid w:val="00655F60"/>
    <w:rsid w:val="00656C25"/>
    <w:rsid w:val="006572EA"/>
    <w:rsid w:val="006576BD"/>
    <w:rsid w:val="00657B28"/>
    <w:rsid w:val="00661997"/>
    <w:rsid w:val="00662FA3"/>
    <w:rsid w:val="00663141"/>
    <w:rsid w:val="0066344D"/>
    <w:rsid w:val="00667452"/>
    <w:rsid w:val="00667B88"/>
    <w:rsid w:val="00670D3C"/>
    <w:rsid w:val="00671261"/>
    <w:rsid w:val="006715FE"/>
    <w:rsid w:val="00671C5C"/>
    <w:rsid w:val="006726CF"/>
    <w:rsid w:val="00675C67"/>
    <w:rsid w:val="00676B27"/>
    <w:rsid w:val="00676B9B"/>
    <w:rsid w:val="0067703D"/>
    <w:rsid w:val="006771D3"/>
    <w:rsid w:val="00677BAC"/>
    <w:rsid w:val="00681680"/>
    <w:rsid w:val="006838C9"/>
    <w:rsid w:val="00684092"/>
    <w:rsid w:val="006859ED"/>
    <w:rsid w:val="00686C85"/>
    <w:rsid w:val="00687703"/>
    <w:rsid w:val="00690D99"/>
    <w:rsid w:val="006911A1"/>
    <w:rsid w:val="00693FDD"/>
    <w:rsid w:val="00694799"/>
    <w:rsid w:val="006957CD"/>
    <w:rsid w:val="00695912"/>
    <w:rsid w:val="006A1DFA"/>
    <w:rsid w:val="006A2E99"/>
    <w:rsid w:val="006A3500"/>
    <w:rsid w:val="006A3FDC"/>
    <w:rsid w:val="006A432B"/>
    <w:rsid w:val="006A435E"/>
    <w:rsid w:val="006A57E6"/>
    <w:rsid w:val="006A634D"/>
    <w:rsid w:val="006A6FEC"/>
    <w:rsid w:val="006A7FC7"/>
    <w:rsid w:val="006B09FD"/>
    <w:rsid w:val="006B0B82"/>
    <w:rsid w:val="006B256E"/>
    <w:rsid w:val="006B6133"/>
    <w:rsid w:val="006B6CE4"/>
    <w:rsid w:val="006B741A"/>
    <w:rsid w:val="006C0338"/>
    <w:rsid w:val="006C1142"/>
    <w:rsid w:val="006C2D2B"/>
    <w:rsid w:val="006C3E55"/>
    <w:rsid w:val="006C4D0C"/>
    <w:rsid w:val="006C4DAB"/>
    <w:rsid w:val="006C59F0"/>
    <w:rsid w:val="006C5D0F"/>
    <w:rsid w:val="006C6BC6"/>
    <w:rsid w:val="006C774C"/>
    <w:rsid w:val="006C77ED"/>
    <w:rsid w:val="006D1AB1"/>
    <w:rsid w:val="006D3B9E"/>
    <w:rsid w:val="006D3C66"/>
    <w:rsid w:val="006D422A"/>
    <w:rsid w:val="006D4442"/>
    <w:rsid w:val="006D7434"/>
    <w:rsid w:val="006D79E2"/>
    <w:rsid w:val="006D7D8E"/>
    <w:rsid w:val="006D7F45"/>
    <w:rsid w:val="006E06BC"/>
    <w:rsid w:val="006E0B9F"/>
    <w:rsid w:val="006E1150"/>
    <w:rsid w:val="006E4D23"/>
    <w:rsid w:val="006E542A"/>
    <w:rsid w:val="006E7A9D"/>
    <w:rsid w:val="006F0E07"/>
    <w:rsid w:val="006F0EA0"/>
    <w:rsid w:val="006F0F33"/>
    <w:rsid w:val="006F11FF"/>
    <w:rsid w:val="006F1EA2"/>
    <w:rsid w:val="006F2BDD"/>
    <w:rsid w:val="006F3910"/>
    <w:rsid w:val="006F3A30"/>
    <w:rsid w:val="006F5B9B"/>
    <w:rsid w:val="006F67C2"/>
    <w:rsid w:val="006F6887"/>
    <w:rsid w:val="006F6D6E"/>
    <w:rsid w:val="006F7C82"/>
    <w:rsid w:val="006F7FDB"/>
    <w:rsid w:val="00700806"/>
    <w:rsid w:val="00700AFA"/>
    <w:rsid w:val="00700FE5"/>
    <w:rsid w:val="00701E0C"/>
    <w:rsid w:val="00701E71"/>
    <w:rsid w:val="00702EBF"/>
    <w:rsid w:val="00704301"/>
    <w:rsid w:val="0070436C"/>
    <w:rsid w:val="00705281"/>
    <w:rsid w:val="00705B83"/>
    <w:rsid w:val="007066F4"/>
    <w:rsid w:val="00706ED0"/>
    <w:rsid w:val="00707B61"/>
    <w:rsid w:val="007106AC"/>
    <w:rsid w:val="00711495"/>
    <w:rsid w:val="00712940"/>
    <w:rsid w:val="00712F37"/>
    <w:rsid w:val="0071589C"/>
    <w:rsid w:val="00716FD7"/>
    <w:rsid w:val="00722B7F"/>
    <w:rsid w:val="00722FC6"/>
    <w:rsid w:val="007231FB"/>
    <w:rsid w:val="00724362"/>
    <w:rsid w:val="007248C5"/>
    <w:rsid w:val="007248CE"/>
    <w:rsid w:val="007251B0"/>
    <w:rsid w:val="007257D8"/>
    <w:rsid w:val="00726FC5"/>
    <w:rsid w:val="00727A34"/>
    <w:rsid w:val="00727A4A"/>
    <w:rsid w:val="00730724"/>
    <w:rsid w:val="00733AA5"/>
    <w:rsid w:val="007374DE"/>
    <w:rsid w:val="00737A3E"/>
    <w:rsid w:val="00737B91"/>
    <w:rsid w:val="007405FF"/>
    <w:rsid w:val="00741398"/>
    <w:rsid w:val="007419C8"/>
    <w:rsid w:val="00741B6E"/>
    <w:rsid w:val="00741FF0"/>
    <w:rsid w:val="00743094"/>
    <w:rsid w:val="00744B9F"/>
    <w:rsid w:val="00744BFE"/>
    <w:rsid w:val="0074729D"/>
    <w:rsid w:val="00747997"/>
    <w:rsid w:val="0075033B"/>
    <w:rsid w:val="007520BF"/>
    <w:rsid w:val="007532D7"/>
    <w:rsid w:val="00754B72"/>
    <w:rsid w:val="00756307"/>
    <w:rsid w:val="00756525"/>
    <w:rsid w:val="00756CA3"/>
    <w:rsid w:val="00760050"/>
    <w:rsid w:val="00760508"/>
    <w:rsid w:val="00761CB5"/>
    <w:rsid w:val="00762524"/>
    <w:rsid w:val="00762E2F"/>
    <w:rsid w:val="0076369E"/>
    <w:rsid w:val="00766992"/>
    <w:rsid w:val="00770F7B"/>
    <w:rsid w:val="0077115F"/>
    <w:rsid w:val="00773EFB"/>
    <w:rsid w:val="007744A1"/>
    <w:rsid w:val="0077482C"/>
    <w:rsid w:val="0077604F"/>
    <w:rsid w:val="00780689"/>
    <w:rsid w:val="00780AB1"/>
    <w:rsid w:val="00780D23"/>
    <w:rsid w:val="00781CFE"/>
    <w:rsid w:val="00782273"/>
    <w:rsid w:val="00783861"/>
    <w:rsid w:val="00784222"/>
    <w:rsid w:val="0078506E"/>
    <w:rsid w:val="007857CA"/>
    <w:rsid w:val="00785C79"/>
    <w:rsid w:val="00790164"/>
    <w:rsid w:val="00790FC3"/>
    <w:rsid w:val="007917C6"/>
    <w:rsid w:val="00792B48"/>
    <w:rsid w:val="00792C86"/>
    <w:rsid w:val="00793048"/>
    <w:rsid w:val="00793BD6"/>
    <w:rsid w:val="0079417C"/>
    <w:rsid w:val="00795909"/>
    <w:rsid w:val="00795AB9"/>
    <w:rsid w:val="00795EDA"/>
    <w:rsid w:val="00796118"/>
    <w:rsid w:val="0079703C"/>
    <w:rsid w:val="007978CF"/>
    <w:rsid w:val="00797910"/>
    <w:rsid w:val="007A0259"/>
    <w:rsid w:val="007A0E77"/>
    <w:rsid w:val="007A0ECD"/>
    <w:rsid w:val="007A32A4"/>
    <w:rsid w:val="007A32D3"/>
    <w:rsid w:val="007A4AD7"/>
    <w:rsid w:val="007A53AD"/>
    <w:rsid w:val="007A548C"/>
    <w:rsid w:val="007A5AAA"/>
    <w:rsid w:val="007A5BB0"/>
    <w:rsid w:val="007A60DC"/>
    <w:rsid w:val="007A70DE"/>
    <w:rsid w:val="007A72CA"/>
    <w:rsid w:val="007A7A27"/>
    <w:rsid w:val="007B2B73"/>
    <w:rsid w:val="007B3157"/>
    <w:rsid w:val="007B4EAD"/>
    <w:rsid w:val="007B4F6B"/>
    <w:rsid w:val="007B5589"/>
    <w:rsid w:val="007B562F"/>
    <w:rsid w:val="007B68B9"/>
    <w:rsid w:val="007B6BAB"/>
    <w:rsid w:val="007C4976"/>
    <w:rsid w:val="007C5CE2"/>
    <w:rsid w:val="007C7493"/>
    <w:rsid w:val="007C79C7"/>
    <w:rsid w:val="007D027A"/>
    <w:rsid w:val="007D07A6"/>
    <w:rsid w:val="007D0A4E"/>
    <w:rsid w:val="007D0B3B"/>
    <w:rsid w:val="007D4A99"/>
    <w:rsid w:val="007D6C71"/>
    <w:rsid w:val="007D7034"/>
    <w:rsid w:val="007D77E9"/>
    <w:rsid w:val="007D788C"/>
    <w:rsid w:val="007E09B6"/>
    <w:rsid w:val="007E1717"/>
    <w:rsid w:val="007E18B4"/>
    <w:rsid w:val="007E3A42"/>
    <w:rsid w:val="007E47B2"/>
    <w:rsid w:val="007E4E8B"/>
    <w:rsid w:val="007E5020"/>
    <w:rsid w:val="007E527F"/>
    <w:rsid w:val="007E56D1"/>
    <w:rsid w:val="007E7B35"/>
    <w:rsid w:val="007F0D2D"/>
    <w:rsid w:val="007F2831"/>
    <w:rsid w:val="007F2AB2"/>
    <w:rsid w:val="007F3755"/>
    <w:rsid w:val="007F4964"/>
    <w:rsid w:val="007F4A10"/>
    <w:rsid w:val="007F4B61"/>
    <w:rsid w:val="007F5602"/>
    <w:rsid w:val="007F5C82"/>
    <w:rsid w:val="007F6306"/>
    <w:rsid w:val="007F7B90"/>
    <w:rsid w:val="00800A1E"/>
    <w:rsid w:val="00800BA9"/>
    <w:rsid w:val="00801381"/>
    <w:rsid w:val="008026DC"/>
    <w:rsid w:val="00803712"/>
    <w:rsid w:val="00803A3A"/>
    <w:rsid w:val="00803AD6"/>
    <w:rsid w:val="00804C63"/>
    <w:rsid w:val="00806627"/>
    <w:rsid w:val="00806633"/>
    <w:rsid w:val="0080789D"/>
    <w:rsid w:val="00807C20"/>
    <w:rsid w:val="00807FEB"/>
    <w:rsid w:val="00810954"/>
    <w:rsid w:val="00810DC7"/>
    <w:rsid w:val="00811A5C"/>
    <w:rsid w:val="00811FE2"/>
    <w:rsid w:val="00816097"/>
    <w:rsid w:val="00817768"/>
    <w:rsid w:val="008177E3"/>
    <w:rsid w:val="008178E4"/>
    <w:rsid w:val="00821F81"/>
    <w:rsid w:val="00822C73"/>
    <w:rsid w:val="00824032"/>
    <w:rsid w:val="0082482D"/>
    <w:rsid w:val="00824D84"/>
    <w:rsid w:val="0082536D"/>
    <w:rsid w:val="00825682"/>
    <w:rsid w:val="00825B8F"/>
    <w:rsid w:val="00827FAF"/>
    <w:rsid w:val="0083062F"/>
    <w:rsid w:val="00830681"/>
    <w:rsid w:val="00832A56"/>
    <w:rsid w:val="0083355F"/>
    <w:rsid w:val="00833623"/>
    <w:rsid w:val="0083374B"/>
    <w:rsid w:val="008350C0"/>
    <w:rsid w:val="00835A66"/>
    <w:rsid w:val="00836238"/>
    <w:rsid w:val="008365A8"/>
    <w:rsid w:val="00836A28"/>
    <w:rsid w:val="00840004"/>
    <w:rsid w:val="00840987"/>
    <w:rsid w:val="008413B4"/>
    <w:rsid w:val="008416B5"/>
    <w:rsid w:val="008428B4"/>
    <w:rsid w:val="00842F05"/>
    <w:rsid w:val="008440AE"/>
    <w:rsid w:val="00844329"/>
    <w:rsid w:val="0084675A"/>
    <w:rsid w:val="0084723A"/>
    <w:rsid w:val="00847893"/>
    <w:rsid w:val="0085029F"/>
    <w:rsid w:val="00850582"/>
    <w:rsid w:val="0085067D"/>
    <w:rsid w:val="00851718"/>
    <w:rsid w:val="0085225B"/>
    <w:rsid w:val="008522EF"/>
    <w:rsid w:val="008524FC"/>
    <w:rsid w:val="00854E71"/>
    <w:rsid w:val="0085764B"/>
    <w:rsid w:val="0086072A"/>
    <w:rsid w:val="00861509"/>
    <w:rsid w:val="00861E3E"/>
    <w:rsid w:val="0086272D"/>
    <w:rsid w:val="00862B21"/>
    <w:rsid w:val="00862D26"/>
    <w:rsid w:val="0086476C"/>
    <w:rsid w:val="00864B96"/>
    <w:rsid w:val="00864CB8"/>
    <w:rsid w:val="008651D2"/>
    <w:rsid w:val="00866296"/>
    <w:rsid w:val="0086696C"/>
    <w:rsid w:val="00866EF4"/>
    <w:rsid w:val="008710EB"/>
    <w:rsid w:val="008713B0"/>
    <w:rsid w:val="00871A60"/>
    <w:rsid w:val="0087223D"/>
    <w:rsid w:val="008735D0"/>
    <w:rsid w:val="00874109"/>
    <w:rsid w:val="0087436C"/>
    <w:rsid w:val="0087494A"/>
    <w:rsid w:val="008761D5"/>
    <w:rsid w:val="00876518"/>
    <w:rsid w:val="0088009C"/>
    <w:rsid w:val="008809BE"/>
    <w:rsid w:val="00883948"/>
    <w:rsid w:val="0088588D"/>
    <w:rsid w:val="008859CB"/>
    <w:rsid w:val="00886DCF"/>
    <w:rsid w:val="00887217"/>
    <w:rsid w:val="008875FF"/>
    <w:rsid w:val="00887E9C"/>
    <w:rsid w:val="00887ED2"/>
    <w:rsid w:val="008903C9"/>
    <w:rsid w:val="00890546"/>
    <w:rsid w:val="0089228F"/>
    <w:rsid w:val="00892EDE"/>
    <w:rsid w:val="00892FA4"/>
    <w:rsid w:val="00893383"/>
    <w:rsid w:val="00894757"/>
    <w:rsid w:val="00894E3D"/>
    <w:rsid w:val="00895C92"/>
    <w:rsid w:val="00895E70"/>
    <w:rsid w:val="008970A7"/>
    <w:rsid w:val="008A068A"/>
    <w:rsid w:val="008A070B"/>
    <w:rsid w:val="008A0BAB"/>
    <w:rsid w:val="008A3820"/>
    <w:rsid w:val="008A3EFF"/>
    <w:rsid w:val="008A52FA"/>
    <w:rsid w:val="008A5863"/>
    <w:rsid w:val="008A6411"/>
    <w:rsid w:val="008A6476"/>
    <w:rsid w:val="008A6501"/>
    <w:rsid w:val="008A66E5"/>
    <w:rsid w:val="008A7006"/>
    <w:rsid w:val="008A72D1"/>
    <w:rsid w:val="008A7962"/>
    <w:rsid w:val="008B1884"/>
    <w:rsid w:val="008B1BDC"/>
    <w:rsid w:val="008B2A0A"/>
    <w:rsid w:val="008B7D3C"/>
    <w:rsid w:val="008C02BD"/>
    <w:rsid w:val="008C0A2B"/>
    <w:rsid w:val="008C198C"/>
    <w:rsid w:val="008C33C8"/>
    <w:rsid w:val="008C584C"/>
    <w:rsid w:val="008C626A"/>
    <w:rsid w:val="008D00B6"/>
    <w:rsid w:val="008D18A5"/>
    <w:rsid w:val="008D2F8A"/>
    <w:rsid w:val="008D2FCE"/>
    <w:rsid w:val="008D30BA"/>
    <w:rsid w:val="008D31CD"/>
    <w:rsid w:val="008D335D"/>
    <w:rsid w:val="008D3598"/>
    <w:rsid w:val="008D3875"/>
    <w:rsid w:val="008D3C7C"/>
    <w:rsid w:val="008D4619"/>
    <w:rsid w:val="008D529C"/>
    <w:rsid w:val="008D5302"/>
    <w:rsid w:val="008D54D0"/>
    <w:rsid w:val="008D5F20"/>
    <w:rsid w:val="008D76F2"/>
    <w:rsid w:val="008E017A"/>
    <w:rsid w:val="008E17A5"/>
    <w:rsid w:val="008E27A2"/>
    <w:rsid w:val="008E2B28"/>
    <w:rsid w:val="008E2D2F"/>
    <w:rsid w:val="008E3049"/>
    <w:rsid w:val="008E31B6"/>
    <w:rsid w:val="008E32F9"/>
    <w:rsid w:val="008E38BF"/>
    <w:rsid w:val="008E3BBB"/>
    <w:rsid w:val="008E4D02"/>
    <w:rsid w:val="008E5433"/>
    <w:rsid w:val="008E59E8"/>
    <w:rsid w:val="008E642D"/>
    <w:rsid w:val="008E6ADC"/>
    <w:rsid w:val="008E7525"/>
    <w:rsid w:val="008F2012"/>
    <w:rsid w:val="008F22C3"/>
    <w:rsid w:val="008F2A54"/>
    <w:rsid w:val="008F2DFE"/>
    <w:rsid w:val="008F35BB"/>
    <w:rsid w:val="008F4DC4"/>
    <w:rsid w:val="008F5873"/>
    <w:rsid w:val="008F6143"/>
    <w:rsid w:val="008F7581"/>
    <w:rsid w:val="008F7BE3"/>
    <w:rsid w:val="00900669"/>
    <w:rsid w:val="00900826"/>
    <w:rsid w:val="0090088A"/>
    <w:rsid w:val="00903177"/>
    <w:rsid w:val="00903FC0"/>
    <w:rsid w:val="0090462C"/>
    <w:rsid w:val="0090592D"/>
    <w:rsid w:val="0090750A"/>
    <w:rsid w:val="0091146D"/>
    <w:rsid w:val="009115DE"/>
    <w:rsid w:val="00912814"/>
    <w:rsid w:val="00913200"/>
    <w:rsid w:val="00913691"/>
    <w:rsid w:val="009163F4"/>
    <w:rsid w:val="0091735B"/>
    <w:rsid w:val="00917DDD"/>
    <w:rsid w:val="009207D5"/>
    <w:rsid w:val="00922D7C"/>
    <w:rsid w:val="00923BE6"/>
    <w:rsid w:val="00924565"/>
    <w:rsid w:val="009249CA"/>
    <w:rsid w:val="00925A5B"/>
    <w:rsid w:val="00926D01"/>
    <w:rsid w:val="00927A1B"/>
    <w:rsid w:val="00930033"/>
    <w:rsid w:val="0093105B"/>
    <w:rsid w:val="00931422"/>
    <w:rsid w:val="009314AC"/>
    <w:rsid w:val="009316D4"/>
    <w:rsid w:val="009332A6"/>
    <w:rsid w:val="009358AF"/>
    <w:rsid w:val="00936394"/>
    <w:rsid w:val="0094089F"/>
    <w:rsid w:val="00941BD8"/>
    <w:rsid w:val="00941F20"/>
    <w:rsid w:val="00941FCE"/>
    <w:rsid w:val="0094210A"/>
    <w:rsid w:val="00943163"/>
    <w:rsid w:val="00943207"/>
    <w:rsid w:val="00943D4D"/>
    <w:rsid w:val="00943F7D"/>
    <w:rsid w:val="0094484C"/>
    <w:rsid w:val="0094525C"/>
    <w:rsid w:val="00945602"/>
    <w:rsid w:val="00946BD3"/>
    <w:rsid w:val="00946C80"/>
    <w:rsid w:val="00950D55"/>
    <w:rsid w:val="00951795"/>
    <w:rsid w:val="0095227A"/>
    <w:rsid w:val="00952ED5"/>
    <w:rsid w:val="00953532"/>
    <w:rsid w:val="00953CF8"/>
    <w:rsid w:val="00953F50"/>
    <w:rsid w:val="00955BAB"/>
    <w:rsid w:val="0095604F"/>
    <w:rsid w:val="00956B7B"/>
    <w:rsid w:val="009624FE"/>
    <w:rsid w:val="00962BCA"/>
    <w:rsid w:val="009636E9"/>
    <w:rsid w:val="00963C85"/>
    <w:rsid w:val="00966518"/>
    <w:rsid w:val="00967711"/>
    <w:rsid w:val="009677D9"/>
    <w:rsid w:val="00967F60"/>
    <w:rsid w:val="0097016B"/>
    <w:rsid w:val="00971B8B"/>
    <w:rsid w:val="009726DA"/>
    <w:rsid w:val="00972ED4"/>
    <w:rsid w:val="00973D7E"/>
    <w:rsid w:val="00974025"/>
    <w:rsid w:val="00974C23"/>
    <w:rsid w:val="00975D73"/>
    <w:rsid w:val="009768A3"/>
    <w:rsid w:val="00976B13"/>
    <w:rsid w:val="009777D8"/>
    <w:rsid w:val="00977B5F"/>
    <w:rsid w:val="00981C86"/>
    <w:rsid w:val="00983911"/>
    <w:rsid w:val="00983E63"/>
    <w:rsid w:val="00983F55"/>
    <w:rsid w:val="00984117"/>
    <w:rsid w:val="00986453"/>
    <w:rsid w:val="00986AC3"/>
    <w:rsid w:val="0099006A"/>
    <w:rsid w:val="009904B2"/>
    <w:rsid w:val="009916A5"/>
    <w:rsid w:val="009918B5"/>
    <w:rsid w:val="00991DF0"/>
    <w:rsid w:val="00991F89"/>
    <w:rsid w:val="009921A0"/>
    <w:rsid w:val="009922C1"/>
    <w:rsid w:val="00992E08"/>
    <w:rsid w:val="00994BFD"/>
    <w:rsid w:val="009967EC"/>
    <w:rsid w:val="009A02EF"/>
    <w:rsid w:val="009A1CA3"/>
    <w:rsid w:val="009A2262"/>
    <w:rsid w:val="009A411E"/>
    <w:rsid w:val="009A4AD9"/>
    <w:rsid w:val="009A60A1"/>
    <w:rsid w:val="009A6F00"/>
    <w:rsid w:val="009A7A5D"/>
    <w:rsid w:val="009B0404"/>
    <w:rsid w:val="009B18B8"/>
    <w:rsid w:val="009B29E4"/>
    <w:rsid w:val="009B2F3A"/>
    <w:rsid w:val="009B44C0"/>
    <w:rsid w:val="009B56AB"/>
    <w:rsid w:val="009B7B95"/>
    <w:rsid w:val="009C0B43"/>
    <w:rsid w:val="009C0C74"/>
    <w:rsid w:val="009C0D5B"/>
    <w:rsid w:val="009C19C0"/>
    <w:rsid w:val="009C1BF7"/>
    <w:rsid w:val="009C213E"/>
    <w:rsid w:val="009C4212"/>
    <w:rsid w:val="009C43D8"/>
    <w:rsid w:val="009C463F"/>
    <w:rsid w:val="009C47A8"/>
    <w:rsid w:val="009C4AEC"/>
    <w:rsid w:val="009C6825"/>
    <w:rsid w:val="009C7998"/>
    <w:rsid w:val="009C7F48"/>
    <w:rsid w:val="009D0411"/>
    <w:rsid w:val="009D1281"/>
    <w:rsid w:val="009D1703"/>
    <w:rsid w:val="009D2305"/>
    <w:rsid w:val="009D2312"/>
    <w:rsid w:val="009D2BDF"/>
    <w:rsid w:val="009D3391"/>
    <w:rsid w:val="009D3623"/>
    <w:rsid w:val="009D5416"/>
    <w:rsid w:val="009D61C0"/>
    <w:rsid w:val="009E2032"/>
    <w:rsid w:val="009E20F5"/>
    <w:rsid w:val="009E2299"/>
    <w:rsid w:val="009E2629"/>
    <w:rsid w:val="009E3A5D"/>
    <w:rsid w:val="009E40E4"/>
    <w:rsid w:val="009E57FF"/>
    <w:rsid w:val="009E6744"/>
    <w:rsid w:val="009E6EF8"/>
    <w:rsid w:val="009F08E8"/>
    <w:rsid w:val="009F223E"/>
    <w:rsid w:val="009F3033"/>
    <w:rsid w:val="009F30BB"/>
    <w:rsid w:val="009F33ED"/>
    <w:rsid w:val="009F4696"/>
    <w:rsid w:val="009F6511"/>
    <w:rsid w:val="009F6D80"/>
    <w:rsid w:val="009F71C9"/>
    <w:rsid w:val="009F7F53"/>
    <w:rsid w:val="00A00223"/>
    <w:rsid w:val="00A0304A"/>
    <w:rsid w:val="00A03375"/>
    <w:rsid w:val="00A033A9"/>
    <w:rsid w:val="00A0367B"/>
    <w:rsid w:val="00A046CB"/>
    <w:rsid w:val="00A04E46"/>
    <w:rsid w:val="00A07171"/>
    <w:rsid w:val="00A073DD"/>
    <w:rsid w:val="00A07ACC"/>
    <w:rsid w:val="00A07C1A"/>
    <w:rsid w:val="00A1152B"/>
    <w:rsid w:val="00A130BA"/>
    <w:rsid w:val="00A133ED"/>
    <w:rsid w:val="00A137F8"/>
    <w:rsid w:val="00A144F2"/>
    <w:rsid w:val="00A1535F"/>
    <w:rsid w:val="00A157F9"/>
    <w:rsid w:val="00A158C6"/>
    <w:rsid w:val="00A15EC6"/>
    <w:rsid w:val="00A16829"/>
    <w:rsid w:val="00A169DF"/>
    <w:rsid w:val="00A16F30"/>
    <w:rsid w:val="00A17372"/>
    <w:rsid w:val="00A208DC"/>
    <w:rsid w:val="00A2099F"/>
    <w:rsid w:val="00A218A0"/>
    <w:rsid w:val="00A22F7F"/>
    <w:rsid w:val="00A23BCF"/>
    <w:rsid w:val="00A24179"/>
    <w:rsid w:val="00A241A7"/>
    <w:rsid w:val="00A24F56"/>
    <w:rsid w:val="00A258BB"/>
    <w:rsid w:val="00A267FE"/>
    <w:rsid w:val="00A277DE"/>
    <w:rsid w:val="00A27C82"/>
    <w:rsid w:val="00A27F8F"/>
    <w:rsid w:val="00A301CF"/>
    <w:rsid w:val="00A35E68"/>
    <w:rsid w:val="00A360E8"/>
    <w:rsid w:val="00A36AC8"/>
    <w:rsid w:val="00A37F2F"/>
    <w:rsid w:val="00A40FB8"/>
    <w:rsid w:val="00A41067"/>
    <w:rsid w:val="00A41A27"/>
    <w:rsid w:val="00A41E21"/>
    <w:rsid w:val="00A44D24"/>
    <w:rsid w:val="00A4559F"/>
    <w:rsid w:val="00A459BF"/>
    <w:rsid w:val="00A45D92"/>
    <w:rsid w:val="00A47849"/>
    <w:rsid w:val="00A47A42"/>
    <w:rsid w:val="00A500A6"/>
    <w:rsid w:val="00A50CB4"/>
    <w:rsid w:val="00A50FAB"/>
    <w:rsid w:val="00A51051"/>
    <w:rsid w:val="00A512D7"/>
    <w:rsid w:val="00A51318"/>
    <w:rsid w:val="00A51C87"/>
    <w:rsid w:val="00A52D71"/>
    <w:rsid w:val="00A53C29"/>
    <w:rsid w:val="00A556E9"/>
    <w:rsid w:val="00A56927"/>
    <w:rsid w:val="00A56AB5"/>
    <w:rsid w:val="00A56F07"/>
    <w:rsid w:val="00A57179"/>
    <w:rsid w:val="00A60AFB"/>
    <w:rsid w:val="00A6147A"/>
    <w:rsid w:val="00A61D25"/>
    <w:rsid w:val="00A62B60"/>
    <w:rsid w:val="00A63D62"/>
    <w:rsid w:val="00A640C3"/>
    <w:rsid w:val="00A64188"/>
    <w:rsid w:val="00A64BC1"/>
    <w:rsid w:val="00A65085"/>
    <w:rsid w:val="00A66ACD"/>
    <w:rsid w:val="00A67D19"/>
    <w:rsid w:val="00A67F06"/>
    <w:rsid w:val="00A70B0A"/>
    <w:rsid w:val="00A71CE8"/>
    <w:rsid w:val="00A72B83"/>
    <w:rsid w:val="00A72EA3"/>
    <w:rsid w:val="00A74303"/>
    <w:rsid w:val="00A749A8"/>
    <w:rsid w:val="00A750E7"/>
    <w:rsid w:val="00A75CEC"/>
    <w:rsid w:val="00A7641C"/>
    <w:rsid w:val="00A771C4"/>
    <w:rsid w:val="00A773FD"/>
    <w:rsid w:val="00A7748B"/>
    <w:rsid w:val="00A81A07"/>
    <w:rsid w:val="00A82FF6"/>
    <w:rsid w:val="00A8346E"/>
    <w:rsid w:val="00A835DA"/>
    <w:rsid w:val="00A83D6B"/>
    <w:rsid w:val="00A8502A"/>
    <w:rsid w:val="00A85BA3"/>
    <w:rsid w:val="00A86878"/>
    <w:rsid w:val="00A86B75"/>
    <w:rsid w:val="00A872F7"/>
    <w:rsid w:val="00A8758B"/>
    <w:rsid w:val="00A87CFD"/>
    <w:rsid w:val="00A91FB1"/>
    <w:rsid w:val="00A920BB"/>
    <w:rsid w:val="00A930F2"/>
    <w:rsid w:val="00A93302"/>
    <w:rsid w:val="00A94187"/>
    <w:rsid w:val="00A94DDA"/>
    <w:rsid w:val="00A9504B"/>
    <w:rsid w:val="00A9548C"/>
    <w:rsid w:val="00AA0E66"/>
    <w:rsid w:val="00AA37EC"/>
    <w:rsid w:val="00AA46B5"/>
    <w:rsid w:val="00AA5150"/>
    <w:rsid w:val="00AA531C"/>
    <w:rsid w:val="00AA541E"/>
    <w:rsid w:val="00AA6998"/>
    <w:rsid w:val="00AB02F0"/>
    <w:rsid w:val="00AB0559"/>
    <w:rsid w:val="00AB0CC4"/>
    <w:rsid w:val="00AB3069"/>
    <w:rsid w:val="00AB42D3"/>
    <w:rsid w:val="00AC1777"/>
    <w:rsid w:val="00AC34C7"/>
    <w:rsid w:val="00AC3CED"/>
    <w:rsid w:val="00AC422F"/>
    <w:rsid w:val="00AC43A5"/>
    <w:rsid w:val="00AC47E0"/>
    <w:rsid w:val="00AC4E2D"/>
    <w:rsid w:val="00AC5172"/>
    <w:rsid w:val="00AC6421"/>
    <w:rsid w:val="00AD03B6"/>
    <w:rsid w:val="00AD064B"/>
    <w:rsid w:val="00AD0748"/>
    <w:rsid w:val="00AD1116"/>
    <w:rsid w:val="00AD1583"/>
    <w:rsid w:val="00AD1FAE"/>
    <w:rsid w:val="00AD2687"/>
    <w:rsid w:val="00AD27AB"/>
    <w:rsid w:val="00AD29F0"/>
    <w:rsid w:val="00AD2FF9"/>
    <w:rsid w:val="00AD41C8"/>
    <w:rsid w:val="00AD69C1"/>
    <w:rsid w:val="00AD6F4C"/>
    <w:rsid w:val="00AD709D"/>
    <w:rsid w:val="00AD7863"/>
    <w:rsid w:val="00AE1184"/>
    <w:rsid w:val="00AE398B"/>
    <w:rsid w:val="00AE4E6E"/>
    <w:rsid w:val="00AF0038"/>
    <w:rsid w:val="00AF0E21"/>
    <w:rsid w:val="00AF17BB"/>
    <w:rsid w:val="00AF1B92"/>
    <w:rsid w:val="00AF272E"/>
    <w:rsid w:val="00AF3366"/>
    <w:rsid w:val="00AF563D"/>
    <w:rsid w:val="00AF6028"/>
    <w:rsid w:val="00AF7CE7"/>
    <w:rsid w:val="00AF7F7D"/>
    <w:rsid w:val="00AF7FE8"/>
    <w:rsid w:val="00B00D6F"/>
    <w:rsid w:val="00B02408"/>
    <w:rsid w:val="00B0382D"/>
    <w:rsid w:val="00B04964"/>
    <w:rsid w:val="00B04C36"/>
    <w:rsid w:val="00B0678B"/>
    <w:rsid w:val="00B06CCB"/>
    <w:rsid w:val="00B072BC"/>
    <w:rsid w:val="00B07955"/>
    <w:rsid w:val="00B07BFA"/>
    <w:rsid w:val="00B10401"/>
    <w:rsid w:val="00B1053E"/>
    <w:rsid w:val="00B10D10"/>
    <w:rsid w:val="00B11A8F"/>
    <w:rsid w:val="00B128CA"/>
    <w:rsid w:val="00B12952"/>
    <w:rsid w:val="00B130F9"/>
    <w:rsid w:val="00B13865"/>
    <w:rsid w:val="00B14A92"/>
    <w:rsid w:val="00B15737"/>
    <w:rsid w:val="00B160DF"/>
    <w:rsid w:val="00B16A19"/>
    <w:rsid w:val="00B17019"/>
    <w:rsid w:val="00B176F5"/>
    <w:rsid w:val="00B177D6"/>
    <w:rsid w:val="00B20230"/>
    <w:rsid w:val="00B20648"/>
    <w:rsid w:val="00B216C5"/>
    <w:rsid w:val="00B23327"/>
    <w:rsid w:val="00B23A47"/>
    <w:rsid w:val="00B25C9D"/>
    <w:rsid w:val="00B270F4"/>
    <w:rsid w:val="00B31567"/>
    <w:rsid w:val="00B3307C"/>
    <w:rsid w:val="00B33D1E"/>
    <w:rsid w:val="00B34241"/>
    <w:rsid w:val="00B36D33"/>
    <w:rsid w:val="00B36D5C"/>
    <w:rsid w:val="00B37C42"/>
    <w:rsid w:val="00B40318"/>
    <w:rsid w:val="00B42878"/>
    <w:rsid w:val="00B43701"/>
    <w:rsid w:val="00B4446F"/>
    <w:rsid w:val="00B4457B"/>
    <w:rsid w:val="00B46196"/>
    <w:rsid w:val="00B466E1"/>
    <w:rsid w:val="00B4698F"/>
    <w:rsid w:val="00B47568"/>
    <w:rsid w:val="00B475DC"/>
    <w:rsid w:val="00B5245D"/>
    <w:rsid w:val="00B527F8"/>
    <w:rsid w:val="00B53D03"/>
    <w:rsid w:val="00B53EB6"/>
    <w:rsid w:val="00B53FBA"/>
    <w:rsid w:val="00B541E9"/>
    <w:rsid w:val="00B5594C"/>
    <w:rsid w:val="00B56DBC"/>
    <w:rsid w:val="00B60068"/>
    <w:rsid w:val="00B609AA"/>
    <w:rsid w:val="00B62403"/>
    <w:rsid w:val="00B625B0"/>
    <w:rsid w:val="00B62E24"/>
    <w:rsid w:val="00B64B67"/>
    <w:rsid w:val="00B6529E"/>
    <w:rsid w:val="00B669ED"/>
    <w:rsid w:val="00B6761C"/>
    <w:rsid w:val="00B70EE2"/>
    <w:rsid w:val="00B71BCD"/>
    <w:rsid w:val="00B71F7F"/>
    <w:rsid w:val="00B749F1"/>
    <w:rsid w:val="00B74F28"/>
    <w:rsid w:val="00B75029"/>
    <w:rsid w:val="00B75E4F"/>
    <w:rsid w:val="00B80832"/>
    <w:rsid w:val="00B81026"/>
    <w:rsid w:val="00B8106F"/>
    <w:rsid w:val="00B8386D"/>
    <w:rsid w:val="00B838A4"/>
    <w:rsid w:val="00B83DF8"/>
    <w:rsid w:val="00B8490A"/>
    <w:rsid w:val="00B84B6A"/>
    <w:rsid w:val="00B85C40"/>
    <w:rsid w:val="00B86062"/>
    <w:rsid w:val="00B86BC9"/>
    <w:rsid w:val="00B871B1"/>
    <w:rsid w:val="00B87F24"/>
    <w:rsid w:val="00B90538"/>
    <w:rsid w:val="00B90763"/>
    <w:rsid w:val="00B92374"/>
    <w:rsid w:val="00B92A11"/>
    <w:rsid w:val="00B9500D"/>
    <w:rsid w:val="00B950A3"/>
    <w:rsid w:val="00B951EE"/>
    <w:rsid w:val="00B95BAB"/>
    <w:rsid w:val="00B96433"/>
    <w:rsid w:val="00B96487"/>
    <w:rsid w:val="00B971B7"/>
    <w:rsid w:val="00B9786E"/>
    <w:rsid w:val="00B97AD2"/>
    <w:rsid w:val="00BA0F78"/>
    <w:rsid w:val="00BA3259"/>
    <w:rsid w:val="00BA4981"/>
    <w:rsid w:val="00BB1897"/>
    <w:rsid w:val="00BB29BB"/>
    <w:rsid w:val="00BB6679"/>
    <w:rsid w:val="00BB6913"/>
    <w:rsid w:val="00BB6B2F"/>
    <w:rsid w:val="00BB708B"/>
    <w:rsid w:val="00BB726F"/>
    <w:rsid w:val="00BB7C60"/>
    <w:rsid w:val="00BC00EB"/>
    <w:rsid w:val="00BC04B7"/>
    <w:rsid w:val="00BC1862"/>
    <w:rsid w:val="00BC1B12"/>
    <w:rsid w:val="00BC24D8"/>
    <w:rsid w:val="00BC389B"/>
    <w:rsid w:val="00BC3A8B"/>
    <w:rsid w:val="00BC4AB1"/>
    <w:rsid w:val="00BC630F"/>
    <w:rsid w:val="00BD033F"/>
    <w:rsid w:val="00BD066C"/>
    <w:rsid w:val="00BD0DB5"/>
    <w:rsid w:val="00BD2267"/>
    <w:rsid w:val="00BD301A"/>
    <w:rsid w:val="00BD36E2"/>
    <w:rsid w:val="00BD3CBD"/>
    <w:rsid w:val="00BD46CB"/>
    <w:rsid w:val="00BD4E5F"/>
    <w:rsid w:val="00BD4FFB"/>
    <w:rsid w:val="00BD5B53"/>
    <w:rsid w:val="00BD608F"/>
    <w:rsid w:val="00BD7FB1"/>
    <w:rsid w:val="00BE026C"/>
    <w:rsid w:val="00BE1794"/>
    <w:rsid w:val="00BE2853"/>
    <w:rsid w:val="00BE2B89"/>
    <w:rsid w:val="00BE2DCF"/>
    <w:rsid w:val="00BE3C7C"/>
    <w:rsid w:val="00BE481D"/>
    <w:rsid w:val="00BE4B6C"/>
    <w:rsid w:val="00BE4C1B"/>
    <w:rsid w:val="00BE5428"/>
    <w:rsid w:val="00BE5741"/>
    <w:rsid w:val="00BE5A42"/>
    <w:rsid w:val="00BE5F1B"/>
    <w:rsid w:val="00BF08E9"/>
    <w:rsid w:val="00BF20BB"/>
    <w:rsid w:val="00BF3720"/>
    <w:rsid w:val="00BF3AE3"/>
    <w:rsid w:val="00BF3AF4"/>
    <w:rsid w:val="00BF3B10"/>
    <w:rsid w:val="00BF5507"/>
    <w:rsid w:val="00BF69CB"/>
    <w:rsid w:val="00BF7704"/>
    <w:rsid w:val="00C02650"/>
    <w:rsid w:val="00C0280C"/>
    <w:rsid w:val="00C02B54"/>
    <w:rsid w:val="00C02D85"/>
    <w:rsid w:val="00C03A88"/>
    <w:rsid w:val="00C044E6"/>
    <w:rsid w:val="00C0576F"/>
    <w:rsid w:val="00C0646F"/>
    <w:rsid w:val="00C06892"/>
    <w:rsid w:val="00C068EE"/>
    <w:rsid w:val="00C119EE"/>
    <w:rsid w:val="00C11BEC"/>
    <w:rsid w:val="00C12EAD"/>
    <w:rsid w:val="00C14156"/>
    <w:rsid w:val="00C15082"/>
    <w:rsid w:val="00C16815"/>
    <w:rsid w:val="00C16830"/>
    <w:rsid w:val="00C16BA3"/>
    <w:rsid w:val="00C17D71"/>
    <w:rsid w:val="00C2015D"/>
    <w:rsid w:val="00C20368"/>
    <w:rsid w:val="00C209CE"/>
    <w:rsid w:val="00C210E7"/>
    <w:rsid w:val="00C212C0"/>
    <w:rsid w:val="00C22BFD"/>
    <w:rsid w:val="00C232A5"/>
    <w:rsid w:val="00C24AC4"/>
    <w:rsid w:val="00C24E34"/>
    <w:rsid w:val="00C264E8"/>
    <w:rsid w:val="00C26E8A"/>
    <w:rsid w:val="00C3008B"/>
    <w:rsid w:val="00C33903"/>
    <w:rsid w:val="00C33E8D"/>
    <w:rsid w:val="00C34518"/>
    <w:rsid w:val="00C34D41"/>
    <w:rsid w:val="00C3615C"/>
    <w:rsid w:val="00C366AD"/>
    <w:rsid w:val="00C40D3F"/>
    <w:rsid w:val="00C41666"/>
    <w:rsid w:val="00C418B5"/>
    <w:rsid w:val="00C42A70"/>
    <w:rsid w:val="00C430C0"/>
    <w:rsid w:val="00C4392A"/>
    <w:rsid w:val="00C452D1"/>
    <w:rsid w:val="00C46C79"/>
    <w:rsid w:val="00C5006C"/>
    <w:rsid w:val="00C5051B"/>
    <w:rsid w:val="00C513A5"/>
    <w:rsid w:val="00C51776"/>
    <w:rsid w:val="00C51DE4"/>
    <w:rsid w:val="00C52231"/>
    <w:rsid w:val="00C54625"/>
    <w:rsid w:val="00C57C03"/>
    <w:rsid w:val="00C57ED8"/>
    <w:rsid w:val="00C61E89"/>
    <w:rsid w:val="00C625F7"/>
    <w:rsid w:val="00C62AB4"/>
    <w:rsid w:val="00C62EB7"/>
    <w:rsid w:val="00C639E2"/>
    <w:rsid w:val="00C64F48"/>
    <w:rsid w:val="00C6747D"/>
    <w:rsid w:val="00C6772E"/>
    <w:rsid w:val="00C701AC"/>
    <w:rsid w:val="00C706F1"/>
    <w:rsid w:val="00C709D7"/>
    <w:rsid w:val="00C719A1"/>
    <w:rsid w:val="00C71B27"/>
    <w:rsid w:val="00C7278C"/>
    <w:rsid w:val="00C72AB3"/>
    <w:rsid w:val="00C73218"/>
    <w:rsid w:val="00C750B5"/>
    <w:rsid w:val="00C751A9"/>
    <w:rsid w:val="00C7587C"/>
    <w:rsid w:val="00C76980"/>
    <w:rsid w:val="00C77DBA"/>
    <w:rsid w:val="00C80EBF"/>
    <w:rsid w:val="00C80F01"/>
    <w:rsid w:val="00C80F45"/>
    <w:rsid w:val="00C81492"/>
    <w:rsid w:val="00C815E4"/>
    <w:rsid w:val="00C838C0"/>
    <w:rsid w:val="00C83DCB"/>
    <w:rsid w:val="00C84375"/>
    <w:rsid w:val="00C84C40"/>
    <w:rsid w:val="00C85117"/>
    <w:rsid w:val="00C859F9"/>
    <w:rsid w:val="00C85DD7"/>
    <w:rsid w:val="00C85EA9"/>
    <w:rsid w:val="00C861AB"/>
    <w:rsid w:val="00C86A8D"/>
    <w:rsid w:val="00C876A0"/>
    <w:rsid w:val="00C87AF1"/>
    <w:rsid w:val="00C92B6D"/>
    <w:rsid w:val="00C92ED5"/>
    <w:rsid w:val="00C940CD"/>
    <w:rsid w:val="00C949D7"/>
    <w:rsid w:val="00C94AC3"/>
    <w:rsid w:val="00C955E4"/>
    <w:rsid w:val="00CA03A3"/>
    <w:rsid w:val="00CA0678"/>
    <w:rsid w:val="00CA1692"/>
    <w:rsid w:val="00CA2111"/>
    <w:rsid w:val="00CA3E6C"/>
    <w:rsid w:val="00CA549E"/>
    <w:rsid w:val="00CA6587"/>
    <w:rsid w:val="00CA7052"/>
    <w:rsid w:val="00CA7A49"/>
    <w:rsid w:val="00CB0070"/>
    <w:rsid w:val="00CB10C6"/>
    <w:rsid w:val="00CB1C51"/>
    <w:rsid w:val="00CB2C7E"/>
    <w:rsid w:val="00CB3A80"/>
    <w:rsid w:val="00CB582D"/>
    <w:rsid w:val="00CC08C2"/>
    <w:rsid w:val="00CC12F4"/>
    <w:rsid w:val="00CC14FE"/>
    <w:rsid w:val="00CC1E50"/>
    <w:rsid w:val="00CC2B1E"/>
    <w:rsid w:val="00CC3408"/>
    <w:rsid w:val="00CC3C49"/>
    <w:rsid w:val="00CC4558"/>
    <w:rsid w:val="00CC4F2D"/>
    <w:rsid w:val="00CC69C0"/>
    <w:rsid w:val="00CC746C"/>
    <w:rsid w:val="00CD02EB"/>
    <w:rsid w:val="00CD096F"/>
    <w:rsid w:val="00CD1056"/>
    <w:rsid w:val="00CD13AB"/>
    <w:rsid w:val="00CD1526"/>
    <w:rsid w:val="00CD1A7F"/>
    <w:rsid w:val="00CD1AB9"/>
    <w:rsid w:val="00CD36CE"/>
    <w:rsid w:val="00CD5A74"/>
    <w:rsid w:val="00CD5C13"/>
    <w:rsid w:val="00CD6D6E"/>
    <w:rsid w:val="00CD7190"/>
    <w:rsid w:val="00CD7D5A"/>
    <w:rsid w:val="00CE10D3"/>
    <w:rsid w:val="00CE1513"/>
    <w:rsid w:val="00CE1549"/>
    <w:rsid w:val="00CE36D6"/>
    <w:rsid w:val="00CE3D18"/>
    <w:rsid w:val="00CE49F2"/>
    <w:rsid w:val="00CE4BAD"/>
    <w:rsid w:val="00CE4F0A"/>
    <w:rsid w:val="00CE5D70"/>
    <w:rsid w:val="00CF125F"/>
    <w:rsid w:val="00CF1266"/>
    <w:rsid w:val="00CF2A58"/>
    <w:rsid w:val="00CF4FB2"/>
    <w:rsid w:val="00CF5651"/>
    <w:rsid w:val="00CF6440"/>
    <w:rsid w:val="00CF79E9"/>
    <w:rsid w:val="00D03D84"/>
    <w:rsid w:val="00D045C2"/>
    <w:rsid w:val="00D04B5D"/>
    <w:rsid w:val="00D06133"/>
    <w:rsid w:val="00D06692"/>
    <w:rsid w:val="00D06B59"/>
    <w:rsid w:val="00D0744B"/>
    <w:rsid w:val="00D079E9"/>
    <w:rsid w:val="00D11E1C"/>
    <w:rsid w:val="00D12E3A"/>
    <w:rsid w:val="00D1301E"/>
    <w:rsid w:val="00D16102"/>
    <w:rsid w:val="00D16230"/>
    <w:rsid w:val="00D1770E"/>
    <w:rsid w:val="00D217A0"/>
    <w:rsid w:val="00D21ACD"/>
    <w:rsid w:val="00D22CDD"/>
    <w:rsid w:val="00D23217"/>
    <w:rsid w:val="00D2358A"/>
    <w:rsid w:val="00D23C2A"/>
    <w:rsid w:val="00D2414A"/>
    <w:rsid w:val="00D24910"/>
    <w:rsid w:val="00D24F8D"/>
    <w:rsid w:val="00D25F1E"/>
    <w:rsid w:val="00D30A3C"/>
    <w:rsid w:val="00D3125D"/>
    <w:rsid w:val="00D32026"/>
    <w:rsid w:val="00D33E58"/>
    <w:rsid w:val="00D33ED0"/>
    <w:rsid w:val="00D35921"/>
    <w:rsid w:val="00D35D76"/>
    <w:rsid w:val="00D36F89"/>
    <w:rsid w:val="00D37267"/>
    <w:rsid w:val="00D379B7"/>
    <w:rsid w:val="00D40814"/>
    <w:rsid w:val="00D40B76"/>
    <w:rsid w:val="00D41388"/>
    <w:rsid w:val="00D42A11"/>
    <w:rsid w:val="00D42C56"/>
    <w:rsid w:val="00D43B6E"/>
    <w:rsid w:val="00D456F3"/>
    <w:rsid w:val="00D45A57"/>
    <w:rsid w:val="00D45C6E"/>
    <w:rsid w:val="00D46B42"/>
    <w:rsid w:val="00D46E4E"/>
    <w:rsid w:val="00D47CC9"/>
    <w:rsid w:val="00D47FC2"/>
    <w:rsid w:val="00D5077C"/>
    <w:rsid w:val="00D50B62"/>
    <w:rsid w:val="00D510BD"/>
    <w:rsid w:val="00D5114C"/>
    <w:rsid w:val="00D5251E"/>
    <w:rsid w:val="00D53CC8"/>
    <w:rsid w:val="00D54B65"/>
    <w:rsid w:val="00D56B36"/>
    <w:rsid w:val="00D6097B"/>
    <w:rsid w:val="00D61083"/>
    <w:rsid w:val="00D6208E"/>
    <w:rsid w:val="00D62FA2"/>
    <w:rsid w:val="00D63D6A"/>
    <w:rsid w:val="00D64343"/>
    <w:rsid w:val="00D64D1A"/>
    <w:rsid w:val="00D64E30"/>
    <w:rsid w:val="00D657DB"/>
    <w:rsid w:val="00D6593E"/>
    <w:rsid w:val="00D66084"/>
    <w:rsid w:val="00D66472"/>
    <w:rsid w:val="00D67E00"/>
    <w:rsid w:val="00D706FB"/>
    <w:rsid w:val="00D70AF8"/>
    <w:rsid w:val="00D72222"/>
    <w:rsid w:val="00D725A3"/>
    <w:rsid w:val="00D726CD"/>
    <w:rsid w:val="00D73279"/>
    <w:rsid w:val="00D736EA"/>
    <w:rsid w:val="00D73936"/>
    <w:rsid w:val="00D742B4"/>
    <w:rsid w:val="00D756BD"/>
    <w:rsid w:val="00D76272"/>
    <w:rsid w:val="00D76957"/>
    <w:rsid w:val="00D77475"/>
    <w:rsid w:val="00D7750B"/>
    <w:rsid w:val="00D77BFD"/>
    <w:rsid w:val="00D77FD0"/>
    <w:rsid w:val="00D800E8"/>
    <w:rsid w:val="00D81A41"/>
    <w:rsid w:val="00D81A9F"/>
    <w:rsid w:val="00D8248F"/>
    <w:rsid w:val="00D82890"/>
    <w:rsid w:val="00D82FCC"/>
    <w:rsid w:val="00D83227"/>
    <w:rsid w:val="00D836BE"/>
    <w:rsid w:val="00D84617"/>
    <w:rsid w:val="00D857EF"/>
    <w:rsid w:val="00D86F9D"/>
    <w:rsid w:val="00D8730A"/>
    <w:rsid w:val="00D90B4B"/>
    <w:rsid w:val="00D92A0D"/>
    <w:rsid w:val="00D93659"/>
    <w:rsid w:val="00D94074"/>
    <w:rsid w:val="00D94CFC"/>
    <w:rsid w:val="00D96B4A"/>
    <w:rsid w:val="00D97945"/>
    <w:rsid w:val="00DA0FD2"/>
    <w:rsid w:val="00DA1646"/>
    <w:rsid w:val="00DA1653"/>
    <w:rsid w:val="00DA1CEC"/>
    <w:rsid w:val="00DA1E33"/>
    <w:rsid w:val="00DA4840"/>
    <w:rsid w:val="00DA48E6"/>
    <w:rsid w:val="00DA49F8"/>
    <w:rsid w:val="00DA4BA1"/>
    <w:rsid w:val="00DA57C0"/>
    <w:rsid w:val="00DA65A9"/>
    <w:rsid w:val="00DA6704"/>
    <w:rsid w:val="00DA72F0"/>
    <w:rsid w:val="00DB0437"/>
    <w:rsid w:val="00DB0927"/>
    <w:rsid w:val="00DB1352"/>
    <w:rsid w:val="00DB22E3"/>
    <w:rsid w:val="00DB2C49"/>
    <w:rsid w:val="00DB32DD"/>
    <w:rsid w:val="00DB400D"/>
    <w:rsid w:val="00DB4248"/>
    <w:rsid w:val="00DB4F1B"/>
    <w:rsid w:val="00DB5D08"/>
    <w:rsid w:val="00DB6A6C"/>
    <w:rsid w:val="00DC0207"/>
    <w:rsid w:val="00DC2BD7"/>
    <w:rsid w:val="00DC4BDC"/>
    <w:rsid w:val="00DC6E0B"/>
    <w:rsid w:val="00DC7784"/>
    <w:rsid w:val="00DD0249"/>
    <w:rsid w:val="00DD12A8"/>
    <w:rsid w:val="00DD1A2C"/>
    <w:rsid w:val="00DD2250"/>
    <w:rsid w:val="00DD3181"/>
    <w:rsid w:val="00DD3F12"/>
    <w:rsid w:val="00DD69BC"/>
    <w:rsid w:val="00DD7191"/>
    <w:rsid w:val="00DD757F"/>
    <w:rsid w:val="00DD7A08"/>
    <w:rsid w:val="00DE04F2"/>
    <w:rsid w:val="00DE1D45"/>
    <w:rsid w:val="00DE20D7"/>
    <w:rsid w:val="00DE24CA"/>
    <w:rsid w:val="00DE417B"/>
    <w:rsid w:val="00DE53AA"/>
    <w:rsid w:val="00DE5C41"/>
    <w:rsid w:val="00DE70A5"/>
    <w:rsid w:val="00DE7761"/>
    <w:rsid w:val="00DF021A"/>
    <w:rsid w:val="00DF1175"/>
    <w:rsid w:val="00DF1886"/>
    <w:rsid w:val="00DF1D38"/>
    <w:rsid w:val="00DF4043"/>
    <w:rsid w:val="00DF4238"/>
    <w:rsid w:val="00DF4A89"/>
    <w:rsid w:val="00DF4C57"/>
    <w:rsid w:val="00DF4F81"/>
    <w:rsid w:val="00DF5464"/>
    <w:rsid w:val="00DF67FF"/>
    <w:rsid w:val="00DF69E0"/>
    <w:rsid w:val="00DF6CA3"/>
    <w:rsid w:val="00E01379"/>
    <w:rsid w:val="00E02125"/>
    <w:rsid w:val="00E02281"/>
    <w:rsid w:val="00E028C1"/>
    <w:rsid w:val="00E03628"/>
    <w:rsid w:val="00E03B94"/>
    <w:rsid w:val="00E0475D"/>
    <w:rsid w:val="00E06214"/>
    <w:rsid w:val="00E06635"/>
    <w:rsid w:val="00E07B57"/>
    <w:rsid w:val="00E07DD4"/>
    <w:rsid w:val="00E10C00"/>
    <w:rsid w:val="00E1161D"/>
    <w:rsid w:val="00E11CF2"/>
    <w:rsid w:val="00E120D3"/>
    <w:rsid w:val="00E12119"/>
    <w:rsid w:val="00E12A0F"/>
    <w:rsid w:val="00E12ECE"/>
    <w:rsid w:val="00E139FF"/>
    <w:rsid w:val="00E152B1"/>
    <w:rsid w:val="00E15B1B"/>
    <w:rsid w:val="00E15CC6"/>
    <w:rsid w:val="00E1713D"/>
    <w:rsid w:val="00E20471"/>
    <w:rsid w:val="00E2053F"/>
    <w:rsid w:val="00E20ED5"/>
    <w:rsid w:val="00E21593"/>
    <w:rsid w:val="00E216F1"/>
    <w:rsid w:val="00E21CDD"/>
    <w:rsid w:val="00E22C46"/>
    <w:rsid w:val="00E23684"/>
    <w:rsid w:val="00E23CB4"/>
    <w:rsid w:val="00E24AA7"/>
    <w:rsid w:val="00E24E8D"/>
    <w:rsid w:val="00E24EF8"/>
    <w:rsid w:val="00E2573B"/>
    <w:rsid w:val="00E270C7"/>
    <w:rsid w:val="00E307DB"/>
    <w:rsid w:val="00E33B5E"/>
    <w:rsid w:val="00E40F44"/>
    <w:rsid w:val="00E4110A"/>
    <w:rsid w:val="00E41207"/>
    <w:rsid w:val="00E415A7"/>
    <w:rsid w:val="00E41DA4"/>
    <w:rsid w:val="00E42472"/>
    <w:rsid w:val="00E42949"/>
    <w:rsid w:val="00E44E8B"/>
    <w:rsid w:val="00E45179"/>
    <w:rsid w:val="00E45396"/>
    <w:rsid w:val="00E45E97"/>
    <w:rsid w:val="00E46E52"/>
    <w:rsid w:val="00E50592"/>
    <w:rsid w:val="00E51F9B"/>
    <w:rsid w:val="00E52830"/>
    <w:rsid w:val="00E53DB6"/>
    <w:rsid w:val="00E54BDF"/>
    <w:rsid w:val="00E54D06"/>
    <w:rsid w:val="00E60F80"/>
    <w:rsid w:val="00E6149E"/>
    <w:rsid w:val="00E62FD8"/>
    <w:rsid w:val="00E62FEA"/>
    <w:rsid w:val="00E6486B"/>
    <w:rsid w:val="00E667FC"/>
    <w:rsid w:val="00E6789C"/>
    <w:rsid w:val="00E678EF"/>
    <w:rsid w:val="00E6796F"/>
    <w:rsid w:val="00E67D66"/>
    <w:rsid w:val="00E70847"/>
    <w:rsid w:val="00E71689"/>
    <w:rsid w:val="00E71BEA"/>
    <w:rsid w:val="00E7204A"/>
    <w:rsid w:val="00E72FC6"/>
    <w:rsid w:val="00E73169"/>
    <w:rsid w:val="00E73286"/>
    <w:rsid w:val="00E734A4"/>
    <w:rsid w:val="00E734F3"/>
    <w:rsid w:val="00E74BFC"/>
    <w:rsid w:val="00E7648F"/>
    <w:rsid w:val="00E812FC"/>
    <w:rsid w:val="00E813A5"/>
    <w:rsid w:val="00E81B03"/>
    <w:rsid w:val="00E826A0"/>
    <w:rsid w:val="00E82B95"/>
    <w:rsid w:val="00E82BE4"/>
    <w:rsid w:val="00E83E8F"/>
    <w:rsid w:val="00E84534"/>
    <w:rsid w:val="00E85062"/>
    <w:rsid w:val="00E856D4"/>
    <w:rsid w:val="00E85DF8"/>
    <w:rsid w:val="00E8687F"/>
    <w:rsid w:val="00E87E92"/>
    <w:rsid w:val="00E87EAD"/>
    <w:rsid w:val="00E904EC"/>
    <w:rsid w:val="00E90811"/>
    <w:rsid w:val="00E91150"/>
    <w:rsid w:val="00E92936"/>
    <w:rsid w:val="00E92CF3"/>
    <w:rsid w:val="00E938E7"/>
    <w:rsid w:val="00E93DD2"/>
    <w:rsid w:val="00E94031"/>
    <w:rsid w:val="00E955DB"/>
    <w:rsid w:val="00E9582E"/>
    <w:rsid w:val="00E973A4"/>
    <w:rsid w:val="00E976FB"/>
    <w:rsid w:val="00EA09B6"/>
    <w:rsid w:val="00EA1F8F"/>
    <w:rsid w:val="00EA34A6"/>
    <w:rsid w:val="00EA3D32"/>
    <w:rsid w:val="00EA5001"/>
    <w:rsid w:val="00EA639C"/>
    <w:rsid w:val="00EA66CA"/>
    <w:rsid w:val="00EA67B1"/>
    <w:rsid w:val="00EA69A6"/>
    <w:rsid w:val="00EA77F0"/>
    <w:rsid w:val="00EB0814"/>
    <w:rsid w:val="00EB140E"/>
    <w:rsid w:val="00EB212A"/>
    <w:rsid w:val="00EB3B16"/>
    <w:rsid w:val="00EB4A84"/>
    <w:rsid w:val="00EB6175"/>
    <w:rsid w:val="00EB6F4A"/>
    <w:rsid w:val="00EB7601"/>
    <w:rsid w:val="00EC13BA"/>
    <w:rsid w:val="00EC316D"/>
    <w:rsid w:val="00EC531D"/>
    <w:rsid w:val="00EC5D47"/>
    <w:rsid w:val="00EC5F37"/>
    <w:rsid w:val="00EC64F8"/>
    <w:rsid w:val="00EC7260"/>
    <w:rsid w:val="00EC774D"/>
    <w:rsid w:val="00EC791D"/>
    <w:rsid w:val="00EC7A6E"/>
    <w:rsid w:val="00EC7F00"/>
    <w:rsid w:val="00ED00B7"/>
    <w:rsid w:val="00ED0AC8"/>
    <w:rsid w:val="00ED208F"/>
    <w:rsid w:val="00ED47A9"/>
    <w:rsid w:val="00ED5281"/>
    <w:rsid w:val="00ED54FC"/>
    <w:rsid w:val="00ED62A3"/>
    <w:rsid w:val="00ED6CAA"/>
    <w:rsid w:val="00ED6DB4"/>
    <w:rsid w:val="00EE010E"/>
    <w:rsid w:val="00EE01B9"/>
    <w:rsid w:val="00EE08B3"/>
    <w:rsid w:val="00EE0E86"/>
    <w:rsid w:val="00EE16C2"/>
    <w:rsid w:val="00EE25F6"/>
    <w:rsid w:val="00EE2C52"/>
    <w:rsid w:val="00EE3650"/>
    <w:rsid w:val="00EE3846"/>
    <w:rsid w:val="00EE3A51"/>
    <w:rsid w:val="00EE3F3A"/>
    <w:rsid w:val="00EE5443"/>
    <w:rsid w:val="00EE5713"/>
    <w:rsid w:val="00EE5F5F"/>
    <w:rsid w:val="00EE61B3"/>
    <w:rsid w:val="00EE6373"/>
    <w:rsid w:val="00EE67F6"/>
    <w:rsid w:val="00EE6FBD"/>
    <w:rsid w:val="00EE7719"/>
    <w:rsid w:val="00EE7771"/>
    <w:rsid w:val="00EF007C"/>
    <w:rsid w:val="00EF0612"/>
    <w:rsid w:val="00EF0C48"/>
    <w:rsid w:val="00EF160A"/>
    <w:rsid w:val="00EF2E37"/>
    <w:rsid w:val="00EF378E"/>
    <w:rsid w:val="00EF442D"/>
    <w:rsid w:val="00EF5C95"/>
    <w:rsid w:val="00EF6AC9"/>
    <w:rsid w:val="00EF77CF"/>
    <w:rsid w:val="00F00D92"/>
    <w:rsid w:val="00F014D3"/>
    <w:rsid w:val="00F020E8"/>
    <w:rsid w:val="00F0258D"/>
    <w:rsid w:val="00F028B2"/>
    <w:rsid w:val="00F04B16"/>
    <w:rsid w:val="00F057E6"/>
    <w:rsid w:val="00F05B68"/>
    <w:rsid w:val="00F06212"/>
    <w:rsid w:val="00F06519"/>
    <w:rsid w:val="00F07CA7"/>
    <w:rsid w:val="00F10100"/>
    <w:rsid w:val="00F105A4"/>
    <w:rsid w:val="00F12B74"/>
    <w:rsid w:val="00F12C0A"/>
    <w:rsid w:val="00F12C47"/>
    <w:rsid w:val="00F132CE"/>
    <w:rsid w:val="00F14186"/>
    <w:rsid w:val="00F16AFA"/>
    <w:rsid w:val="00F16BEE"/>
    <w:rsid w:val="00F17CE2"/>
    <w:rsid w:val="00F202A0"/>
    <w:rsid w:val="00F2174A"/>
    <w:rsid w:val="00F238B2"/>
    <w:rsid w:val="00F24371"/>
    <w:rsid w:val="00F25B74"/>
    <w:rsid w:val="00F265E4"/>
    <w:rsid w:val="00F26C17"/>
    <w:rsid w:val="00F26C21"/>
    <w:rsid w:val="00F30769"/>
    <w:rsid w:val="00F308B1"/>
    <w:rsid w:val="00F30EDC"/>
    <w:rsid w:val="00F329C1"/>
    <w:rsid w:val="00F32E51"/>
    <w:rsid w:val="00F334D4"/>
    <w:rsid w:val="00F35F50"/>
    <w:rsid w:val="00F36B10"/>
    <w:rsid w:val="00F372FD"/>
    <w:rsid w:val="00F414E2"/>
    <w:rsid w:val="00F42D25"/>
    <w:rsid w:val="00F43226"/>
    <w:rsid w:val="00F449B7"/>
    <w:rsid w:val="00F459AA"/>
    <w:rsid w:val="00F509B4"/>
    <w:rsid w:val="00F50B5E"/>
    <w:rsid w:val="00F5108A"/>
    <w:rsid w:val="00F51188"/>
    <w:rsid w:val="00F524F9"/>
    <w:rsid w:val="00F5254A"/>
    <w:rsid w:val="00F52FC7"/>
    <w:rsid w:val="00F5334D"/>
    <w:rsid w:val="00F53EE2"/>
    <w:rsid w:val="00F54187"/>
    <w:rsid w:val="00F54582"/>
    <w:rsid w:val="00F555A5"/>
    <w:rsid w:val="00F55A11"/>
    <w:rsid w:val="00F5608C"/>
    <w:rsid w:val="00F56644"/>
    <w:rsid w:val="00F5708C"/>
    <w:rsid w:val="00F607A3"/>
    <w:rsid w:val="00F63286"/>
    <w:rsid w:val="00F63A14"/>
    <w:rsid w:val="00F63A8F"/>
    <w:rsid w:val="00F640D4"/>
    <w:rsid w:val="00F64BBD"/>
    <w:rsid w:val="00F65259"/>
    <w:rsid w:val="00F655B4"/>
    <w:rsid w:val="00F678EA"/>
    <w:rsid w:val="00F67967"/>
    <w:rsid w:val="00F70088"/>
    <w:rsid w:val="00F70653"/>
    <w:rsid w:val="00F70731"/>
    <w:rsid w:val="00F708EA"/>
    <w:rsid w:val="00F7144B"/>
    <w:rsid w:val="00F71B46"/>
    <w:rsid w:val="00F71CD6"/>
    <w:rsid w:val="00F72B5B"/>
    <w:rsid w:val="00F730D2"/>
    <w:rsid w:val="00F73C89"/>
    <w:rsid w:val="00F7441A"/>
    <w:rsid w:val="00F75729"/>
    <w:rsid w:val="00F759C2"/>
    <w:rsid w:val="00F7627D"/>
    <w:rsid w:val="00F76910"/>
    <w:rsid w:val="00F769E7"/>
    <w:rsid w:val="00F76F09"/>
    <w:rsid w:val="00F77723"/>
    <w:rsid w:val="00F77F53"/>
    <w:rsid w:val="00F80122"/>
    <w:rsid w:val="00F80F81"/>
    <w:rsid w:val="00F81158"/>
    <w:rsid w:val="00F817DF"/>
    <w:rsid w:val="00F84A70"/>
    <w:rsid w:val="00F84C40"/>
    <w:rsid w:val="00F84EF4"/>
    <w:rsid w:val="00F85074"/>
    <w:rsid w:val="00F85CCA"/>
    <w:rsid w:val="00F86CC2"/>
    <w:rsid w:val="00F87038"/>
    <w:rsid w:val="00F911F5"/>
    <w:rsid w:val="00F9192C"/>
    <w:rsid w:val="00F91E23"/>
    <w:rsid w:val="00F92DF8"/>
    <w:rsid w:val="00F93B8E"/>
    <w:rsid w:val="00F94B1F"/>
    <w:rsid w:val="00F952B6"/>
    <w:rsid w:val="00F96FD0"/>
    <w:rsid w:val="00F979D2"/>
    <w:rsid w:val="00FA1414"/>
    <w:rsid w:val="00FA17A3"/>
    <w:rsid w:val="00FA183E"/>
    <w:rsid w:val="00FA2220"/>
    <w:rsid w:val="00FA22C3"/>
    <w:rsid w:val="00FA2DA1"/>
    <w:rsid w:val="00FA3DFE"/>
    <w:rsid w:val="00FA5D62"/>
    <w:rsid w:val="00FA6708"/>
    <w:rsid w:val="00FA718A"/>
    <w:rsid w:val="00FA7380"/>
    <w:rsid w:val="00FA7B43"/>
    <w:rsid w:val="00FB3294"/>
    <w:rsid w:val="00FB4846"/>
    <w:rsid w:val="00FC0457"/>
    <w:rsid w:val="00FC197F"/>
    <w:rsid w:val="00FC286D"/>
    <w:rsid w:val="00FC3006"/>
    <w:rsid w:val="00FC3EC0"/>
    <w:rsid w:val="00FC614B"/>
    <w:rsid w:val="00FC7D7B"/>
    <w:rsid w:val="00FD04D1"/>
    <w:rsid w:val="00FD0776"/>
    <w:rsid w:val="00FD092F"/>
    <w:rsid w:val="00FD0E4B"/>
    <w:rsid w:val="00FD1E91"/>
    <w:rsid w:val="00FD1F35"/>
    <w:rsid w:val="00FD2B34"/>
    <w:rsid w:val="00FD3712"/>
    <w:rsid w:val="00FD396F"/>
    <w:rsid w:val="00FD471A"/>
    <w:rsid w:val="00FD4743"/>
    <w:rsid w:val="00FD777D"/>
    <w:rsid w:val="00FD7E77"/>
    <w:rsid w:val="00FE0194"/>
    <w:rsid w:val="00FE15D3"/>
    <w:rsid w:val="00FE18E4"/>
    <w:rsid w:val="00FE1B95"/>
    <w:rsid w:val="00FE29BA"/>
    <w:rsid w:val="00FE337D"/>
    <w:rsid w:val="00FE4842"/>
    <w:rsid w:val="00FE6C7B"/>
    <w:rsid w:val="00FE6ECB"/>
    <w:rsid w:val="00FE7438"/>
    <w:rsid w:val="00FE778E"/>
    <w:rsid w:val="00FE77BB"/>
    <w:rsid w:val="00FF185A"/>
    <w:rsid w:val="00FF28CB"/>
    <w:rsid w:val="00FF2EA9"/>
    <w:rsid w:val="00FF4D7E"/>
    <w:rsid w:val="00FF5250"/>
    <w:rsid w:val="00FF5396"/>
    <w:rsid w:val="00FF5B0F"/>
    <w:rsid w:val="00FF5CBF"/>
    <w:rsid w:val="00FF690C"/>
    <w:rsid w:val="00FF6E97"/>
    <w:rsid w:val="00FF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337BD-B4F1-47DE-8484-CDB53CF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locked="1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locked="1" w:uiPriority="29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24309E"/>
    <w:pPr>
      <w:widowControl w:val="0"/>
      <w:jc w:val="both"/>
    </w:pPr>
  </w:style>
  <w:style w:type="paragraph" w:styleId="10">
    <w:name w:val="heading 1"/>
    <w:aliases w:val="H1,Heading 0,1,h1,123321,章,level 1,Level 1 Head,heading 1,Level 1 Topic Heading,1st level,Section Head,l1,I1,Chapter title,l1+toc 1,Level 1,Level 11,H11,H12,H13,Heading No. L1,H1-Heading 1,Header 1,Legal Line 1,head 1,list 1,II+,I,H14,Heading1,b1,篇"/>
    <w:basedOn w:val="a4"/>
    <w:next w:val="a4"/>
    <w:link w:val="1Char"/>
    <w:qFormat/>
    <w:locked/>
    <w:rsid w:val="00D81A41"/>
    <w:pPr>
      <w:keepNext/>
      <w:pageBreakBefore/>
      <w:widowControl/>
      <w:spacing w:before="200" w:after="200" w:line="288" w:lineRule="auto"/>
      <w:jc w:val="center"/>
      <w:outlineLvl w:val="0"/>
    </w:pPr>
    <w:rPr>
      <w:rFonts w:cs="Microsoft Sans Serif"/>
      <w:b/>
      <w:bCs/>
      <w:kern w:val="32"/>
      <w:sz w:val="40"/>
      <w:szCs w:val="32"/>
    </w:rPr>
  </w:style>
  <w:style w:type="paragraph" w:styleId="21">
    <w:name w:val="heading 2"/>
    <w:aliases w:val="2nd level,h2,2,Header 2,H2,l2,DO NOT USE_h2,chn,Chapter Number/Appendix Letter,sect 1.2,第一层条,Underrubrik1,prop2,Heading 2 Hidden,Heading 2 CCBS,第一章 标题 2,heading 2,子系统,子系统1,子系统2,子系统3,子系统4,子系统11,子系统21,子系统31,子系统5,子系统12,子系统22,子系统32,子系统6,子系统13,子系统23,PIM"/>
    <w:basedOn w:val="a4"/>
    <w:next w:val="a4"/>
    <w:link w:val="2Char"/>
    <w:unhideWhenUsed/>
    <w:qFormat/>
    <w:locked/>
    <w:rsid w:val="00A94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三级标题,h3,3rd level,H3,Bold Head,bh,第二层条,l3,CT,Level 3 Head,3,Head 3,Heading 3 - old,BOD 0,sect1.2.3,Head3,level_3,PIM 3,sect1.2.31,sect1.2.32,sect1.2.311,sect1.2.33,sect1.2.312,1.1.1,sl3,Heading 3under,- Maj Side,prop3,3heading,heading 3,Heading 31"/>
    <w:basedOn w:val="a4"/>
    <w:next w:val="a4"/>
    <w:link w:val="3Char"/>
    <w:autoRedefine/>
    <w:qFormat/>
    <w:locked/>
    <w:rsid w:val="00D81A41"/>
    <w:pPr>
      <w:keepNext/>
      <w:widowControl/>
      <w:tabs>
        <w:tab w:val="right" w:pos="9031"/>
      </w:tabs>
      <w:autoSpaceDE w:val="0"/>
      <w:autoSpaceDN w:val="0"/>
      <w:spacing w:before="240" w:after="240" w:line="360" w:lineRule="auto"/>
      <w:outlineLvl w:val="2"/>
    </w:pPr>
    <w:rPr>
      <w:rFonts w:ascii="Arial" w:hAnsi="Arial"/>
      <w:b/>
      <w:bCs/>
      <w:kern w:val="0"/>
      <w:sz w:val="28"/>
      <w:szCs w:val="28"/>
    </w:rPr>
  </w:style>
  <w:style w:type="paragraph" w:styleId="42">
    <w:name w:val="heading 4"/>
    <w:aliases w:val="bullet,bl,bb,H4,h4,4,list,H4-Heading 4,l4.4,l4,Heading 4.,a) b) c),第三层条,PIM 4,First Subheading,bullet1,bl1,bb1,bullet2,bl2,bb2,bullet3,bl3,bb3,bullet4,bl4,bb4,bullet5,bl5,bb5,bullet6,bl6,bb6,bullet7,bl7,bb7,bullet8,bl8,bb8,bullet9,bl9,bb9,rh1,rh11"/>
    <w:basedOn w:val="a4"/>
    <w:next w:val="a4"/>
    <w:link w:val="4Char"/>
    <w:autoRedefine/>
    <w:qFormat/>
    <w:locked/>
    <w:rsid w:val="00223546"/>
    <w:pPr>
      <w:keepNext/>
      <w:widowControl/>
      <w:tabs>
        <w:tab w:val="left" w:pos="900"/>
      </w:tabs>
      <w:spacing w:before="240" w:after="60" w:line="288" w:lineRule="auto"/>
      <w:jc w:val="left"/>
      <w:outlineLvl w:val="3"/>
    </w:pPr>
    <w:rPr>
      <w:rFonts w:ascii="Microsoft Sans Serif" w:eastAsia="仿宋_GB2312" w:hAnsi="Microsoft Sans Serif" w:cs="Microsoft Sans Serif"/>
      <w:b/>
      <w:bCs/>
      <w:kern w:val="0"/>
      <w:sz w:val="30"/>
      <w:szCs w:val="30"/>
    </w:rPr>
  </w:style>
  <w:style w:type="paragraph" w:styleId="51">
    <w:name w:val="heading 5"/>
    <w:aliases w:val="H5,dash,ds,dd,h5,PIM 5,口,一,heading 5,Level 3 - i,Roman list,Heading5,Titre5,Table label,l5,hm,mh2,Module heading 2,Head 5,list 5,5,Block Label,第四层条,Body Text (R),L5,h51,heading 51,h52,heading 52,h53,heading 53,Second Subheading,CSS节内3级标记"/>
    <w:basedOn w:val="a4"/>
    <w:next w:val="a4"/>
    <w:link w:val="5Char"/>
    <w:unhideWhenUsed/>
    <w:qFormat/>
    <w:locked/>
    <w:rsid w:val="00DC020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ullet (Single Lines),L6,BOD 4,Legal Level 1.,Bullet list,h6,heading 6,Heading6,CSS节内4级标记,CSS节内4级标记 Char Char Char,bold,pt10,參考文獻,ref-items,第六层条目,第五层条,Third Subheading,h61,heading 61,課程簡稱,6,Ref Heading 3,rh3,Ref Heading 31,rh31,H,正文六级标题"/>
    <w:basedOn w:val="a4"/>
    <w:next w:val="a4"/>
    <w:link w:val="6Char"/>
    <w:unhideWhenUsed/>
    <w:qFormat/>
    <w:locked/>
    <w:rsid w:val="00DC020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PIM 7,（1）,L7,不用,Legal Level 1.1.,letter list,st,项标题(1),1.标题 6,sdf,Heading 7,Alt+7,H TIMES1,H7,h7,表名,PIM 71,H71,PIM 72,H72,PIM 73,PIM 74,PIM 75,H73,PIM 711,H711,PIM 721,H721,PIM 731,PIM 741,PIM 76,H74,PIM 712,H712,PIM 722,H722,PIM 732,PIM 742,PIM 77"/>
    <w:basedOn w:val="a4"/>
    <w:next w:val="a4"/>
    <w:link w:val="7Char"/>
    <w:unhideWhenUsed/>
    <w:qFormat/>
    <w:locked/>
    <w:rsid w:val="00DC020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（A）,不用8,Legal Level 1.1.1.,标题6,注意框体,h8,Heading 8,Alt+8,AppendixSubHead,H8,图名,H81,H82,H83,H811,H821,H84,H812,H822,H85,H813,H823,正文八级标题,Level 1.1.1,heading 8,resume,附录,Legal Level 1.1.1.1,Legal Level 1.1.1.2,Legal Level 1.1.1.3,Legal Level 1.1.1.4,Al"/>
    <w:basedOn w:val="a4"/>
    <w:next w:val="a4"/>
    <w:link w:val="8Char"/>
    <w:unhideWhenUsed/>
    <w:qFormat/>
    <w:locked/>
    <w:rsid w:val="00DC020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PIM 9,huh,不用9,Legal Level 1.1.1.1.,tt,ft,heading 9,HF,标题 45,h9,Appendix,Heading 9,Alt+9,AppendixBodyHead,App Heading,H9,未用,PIM 91,H91,PIM 92,H92,PIM 93,PIM 94,PIM 95,H93,PIM 911,H911,PIM 921,H921,PIM 931,PIM 941,PIM 96,H94,PIM 912,H912,PIM 922"/>
    <w:basedOn w:val="a4"/>
    <w:next w:val="a4"/>
    <w:link w:val="9Char"/>
    <w:unhideWhenUsed/>
    <w:qFormat/>
    <w:locked/>
    <w:rsid w:val="00DC020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h,header odd"/>
    <w:basedOn w:val="a4"/>
    <w:link w:val="Char"/>
    <w:unhideWhenUsed/>
    <w:locked/>
    <w:rsid w:val="0098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header odd Char"/>
    <w:basedOn w:val="a5"/>
    <w:link w:val="a8"/>
    <w:uiPriority w:val="99"/>
    <w:rsid w:val="00983F5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aliases w:val="FtrF"/>
    <w:basedOn w:val="a4"/>
    <w:link w:val="Char0"/>
    <w:unhideWhenUsed/>
    <w:locked/>
    <w:rsid w:val="0098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trF Char"/>
    <w:basedOn w:val="a5"/>
    <w:link w:val="a9"/>
    <w:uiPriority w:val="99"/>
    <w:rsid w:val="00983F55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aliases w:val="超级链接"/>
    <w:basedOn w:val="a5"/>
    <w:uiPriority w:val="99"/>
    <w:unhideWhenUsed/>
    <w:locked/>
    <w:rsid w:val="006957CD"/>
    <w:rPr>
      <w:color w:val="0000FF" w:themeColor="hyperlink"/>
      <w:u w:val="single"/>
    </w:rPr>
  </w:style>
  <w:style w:type="paragraph" w:styleId="ab">
    <w:name w:val="Body Text"/>
    <w:aliases w:val="无缩进"/>
    <w:basedOn w:val="a4"/>
    <w:link w:val="Char1"/>
    <w:uiPriority w:val="99"/>
    <w:semiHidden/>
    <w:unhideWhenUsed/>
    <w:locked/>
    <w:rsid w:val="008859CB"/>
    <w:pPr>
      <w:spacing w:after="120"/>
    </w:pPr>
  </w:style>
  <w:style w:type="character" w:customStyle="1" w:styleId="Char1">
    <w:name w:val="正文文本 Char"/>
    <w:aliases w:val="无缩进 Char"/>
    <w:basedOn w:val="a5"/>
    <w:link w:val="ab"/>
    <w:uiPriority w:val="99"/>
    <w:semiHidden/>
    <w:rsid w:val="008859CB"/>
    <w:rPr>
      <w:rFonts w:ascii="Times New Roman" w:eastAsia="宋体" w:hAnsi="Times New Roman" w:cs="Times New Roman"/>
      <w:szCs w:val="24"/>
    </w:rPr>
  </w:style>
  <w:style w:type="paragraph" w:customStyle="1" w:styleId="-8">
    <w:name w:val="自定义-表格正文样式"/>
    <w:basedOn w:val="a4"/>
    <w:autoRedefine/>
    <w:rsid w:val="000B1B31"/>
    <w:pPr>
      <w:spacing w:before="80" w:after="80"/>
      <w:jc w:val="center"/>
    </w:pPr>
    <w:rPr>
      <w:rFonts w:ascii="Times New Roman" w:eastAsia="宋体" w:hAnsi="Times New Roman"/>
    </w:rPr>
  </w:style>
  <w:style w:type="paragraph" w:styleId="11">
    <w:name w:val="toc 1"/>
    <w:basedOn w:val="a4"/>
    <w:next w:val="a4"/>
    <w:autoRedefine/>
    <w:uiPriority w:val="39"/>
    <w:unhideWhenUsed/>
    <w:qFormat/>
    <w:locked/>
    <w:rsid w:val="000E79A2"/>
    <w:pPr>
      <w:tabs>
        <w:tab w:val="right" w:leader="dot" w:pos="9628"/>
      </w:tabs>
    </w:pPr>
    <w:rPr>
      <w:b/>
      <w:sz w:val="24"/>
    </w:rPr>
  </w:style>
  <w:style w:type="paragraph" w:styleId="ac">
    <w:name w:val="Balloon Text"/>
    <w:basedOn w:val="a4"/>
    <w:link w:val="Char2"/>
    <w:uiPriority w:val="99"/>
    <w:unhideWhenUsed/>
    <w:locked/>
    <w:rsid w:val="008859CB"/>
    <w:rPr>
      <w:sz w:val="18"/>
      <w:szCs w:val="18"/>
    </w:rPr>
  </w:style>
  <w:style w:type="character" w:customStyle="1" w:styleId="Char2">
    <w:name w:val="批注框文本 Char"/>
    <w:basedOn w:val="a5"/>
    <w:link w:val="ac"/>
    <w:uiPriority w:val="99"/>
    <w:rsid w:val="008859CB"/>
    <w:rPr>
      <w:rFonts w:ascii="Times New Roman" w:eastAsia="宋体" w:hAnsi="Times New Roman" w:cs="Times New Roman"/>
      <w:sz w:val="18"/>
      <w:szCs w:val="18"/>
    </w:rPr>
  </w:style>
  <w:style w:type="paragraph" w:styleId="22">
    <w:name w:val="toc 2"/>
    <w:basedOn w:val="a4"/>
    <w:next w:val="a4"/>
    <w:autoRedefine/>
    <w:uiPriority w:val="39"/>
    <w:unhideWhenUsed/>
    <w:qFormat/>
    <w:locked/>
    <w:rsid w:val="00E678EF"/>
    <w:pPr>
      <w:ind w:leftChars="200" w:left="420"/>
    </w:pPr>
  </w:style>
  <w:style w:type="paragraph" w:styleId="32">
    <w:name w:val="toc 3"/>
    <w:basedOn w:val="a4"/>
    <w:next w:val="a4"/>
    <w:autoRedefine/>
    <w:uiPriority w:val="39"/>
    <w:unhideWhenUsed/>
    <w:qFormat/>
    <w:locked/>
    <w:rsid w:val="00E678EF"/>
    <w:pPr>
      <w:ind w:leftChars="400" w:left="840"/>
    </w:pPr>
  </w:style>
  <w:style w:type="character" w:customStyle="1" w:styleId="1Char">
    <w:name w:val="标题 1 Char"/>
    <w:aliases w:val="H1 Char,Heading 0 Char,1 Char,h1 Char,123321 Char,章 Char,level 1 Char,Level 1 Head Char,heading 1 Char,Level 1 Topic Heading Char,1st level Char,Section Head Char,l1 Char,I1 Char,Chapter title Char,l1+toc 1 Char,Level 1 Char,Level 11 Char"/>
    <w:basedOn w:val="a5"/>
    <w:link w:val="10"/>
    <w:rsid w:val="00A94187"/>
    <w:rPr>
      <w:rFonts w:cs="Microsoft Sans Serif"/>
      <w:b/>
      <w:bCs/>
      <w:kern w:val="32"/>
      <w:sz w:val="40"/>
      <w:szCs w:val="32"/>
    </w:rPr>
  </w:style>
  <w:style w:type="character" w:customStyle="1" w:styleId="3Char">
    <w:name w:val="标题 3 Char"/>
    <w:aliases w:val="三级标题 Char,h3 Char,3rd level Char,H3 Char,Bold Head Char,bh Char,第二层条 Char,l3 Char,CT Char,Level 3 Head Char,3 Char,Head 3 Char,Heading 3 - old Char,BOD 0 Char,sect1.2.3 Char,Head3 Char,level_3 Char,PIM 3 Char,sect1.2.31 Char,sect1.2.32 Char"/>
    <w:basedOn w:val="a5"/>
    <w:link w:val="31"/>
    <w:rsid w:val="000E79A2"/>
    <w:rPr>
      <w:rFonts w:ascii="Arial" w:hAnsi="Arial"/>
      <w:b/>
      <w:bCs/>
      <w:kern w:val="0"/>
      <w:sz w:val="28"/>
      <w:szCs w:val="28"/>
    </w:rPr>
  </w:style>
  <w:style w:type="character" w:customStyle="1" w:styleId="4Char">
    <w:name w:val="标题 4 Char"/>
    <w:aliases w:val="bullet Char,bl Char,bb Char,H4 Char,h4 Char,4 Char,list Char,H4-Heading 4 Char,l4.4 Char,l4 Char,Heading 4. Char,a) b) c) Char,第三层条 Char,PIM 4 Char,First Subheading Char,bullet1 Char,bl1 Char,bb1 Char,bullet2 Char,bl2 Char,bb2 Char,bl3 Char"/>
    <w:basedOn w:val="a5"/>
    <w:link w:val="42"/>
    <w:rsid w:val="00223546"/>
    <w:rPr>
      <w:rFonts w:ascii="Microsoft Sans Serif" w:eastAsia="仿宋_GB2312" w:hAnsi="Microsoft Sans Serif" w:cs="Microsoft Sans Serif"/>
      <w:b/>
      <w:bCs/>
      <w:kern w:val="0"/>
      <w:sz w:val="30"/>
      <w:szCs w:val="30"/>
    </w:rPr>
  </w:style>
  <w:style w:type="paragraph" w:customStyle="1" w:styleId="-41">
    <w:name w:val="自定义-四级标题4"/>
    <w:basedOn w:val="42"/>
    <w:link w:val="-4Char"/>
    <w:autoRedefine/>
    <w:rsid w:val="00C85DD7"/>
    <w:pPr>
      <w:numPr>
        <w:ilvl w:val="3"/>
        <w:numId w:val="9"/>
      </w:numPr>
      <w:spacing w:after="120" w:line="360" w:lineRule="auto"/>
    </w:pPr>
    <w:rPr>
      <w:rFonts w:ascii="Times New Roman" w:eastAsia="黑体" w:hAnsi="Times New Roman"/>
      <w:sz w:val="24"/>
      <w:szCs w:val="24"/>
    </w:rPr>
  </w:style>
  <w:style w:type="paragraph" w:customStyle="1" w:styleId="-31">
    <w:name w:val="自定义-三级标题3"/>
    <w:basedOn w:val="31"/>
    <w:link w:val="-3Char"/>
    <w:autoRedefine/>
    <w:qFormat/>
    <w:rsid w:val="00C85DD7"/>
    <w:pPr>
      <w:numPr>
        <w:ilvl w:val="2"/>
        <w:numId w:val="9"/>
      </w:numPr>
      <w:spacing w:after="120"/>
      <w:jc w:val="left"/>
    </w:pPr>
    <w:rPr>
      <w:rFonts w:ascii="Times New Roman" w:eastAsia="黑体" w:hAnsi="Times New Roman"/>
      <w:color w:val="000000"/>
      <w:sz w:val="24"/>
      <w:szCs w:val="24"/>
    </w:rPr>
  </w:style>
  <w:style w:type="paragraph" w:customStyle="1" w:styleId="-21">
    <w:name w:val="自定义-二级标题2"/>
    <w:basedOn w:val="21"/>
    <w:link w:val="-2Char"/>
    <w:autoRedefine/>
    <w:qFormat/>
    <w:rsid w:val="00C85DD7"/>
    <w:pPr>
      <w:numPr>
        <w:ilvl w:val="1"/>
        <w:numId w:val="9"/>
      </w:numPr>
      <w:tabs>
        <w:tab w:val="left" w:pos="900"/>
      </w:tabs>
      <w:spacing w:before="240" w:after="120" w:line="360" w:lineRule="auto"/>
      <w:jc w:val="left"/>
    </w:pPr>
    <w:rPr>
      <w:rFonts w:ascii="Times New Roman" w:eastAsia="黑体" w:hAnsi="Times New Roman" w:cs="Microsoft Sans Serif"/>
      <w:bCs w:val="0"/>
      <w:iCs/>
      <w:kern w:val="0"/>
      <w:sz w:val="24"/>
      <w:szCs w:val="24"/>
    </w:rPr>
  </w:style>
  <w:style w:type="character" w:customStyle="1" w:styleId="-3Char">
    <w:name w:val="自定义-三级标题3 Char"/>
    <w:basedOn w:val="a5"/>
    <w:link w:val="-31"/>
    <w:rsid w:val="00C85DD7"/>
    <w:rPr>
      <w:rFonts w:ascii="Times New Roman" w:eastAsia="黑体" w:hAnsi="Times New Roman"/>
      <w:b/>
      <w:bCs/>
      <w:color w:val="000000"/>
      <w:kern w:val="0"/>
      <w:sz w:val="24"/>
      <w:szCs w:val="24"/>
    </w:rPr>
  </w:style>
  <w:style w:type="paragraph" w:customStyle="1" w:styleId="-11">
    <w:name w:val="自定义-一级标题1"/>
    <w:basedOn w:val="10"/>
    <w:link w:val="-1Char"/>
    <w:autoRedefine/>
    <w:qFormat/>
    <w:rsid w:val="00E2053F"/>
    <w:pPr>
      <w:numPr>
        <w:numId w:val="9"/>
      </w:numPr>
      <w:tabs>
        <w:tab w:val="center" w:pos="0"/>
      </w:tabs>
      <w:spacing w:before="120" w:after="120" w:line="360" w:lineRule="auto"/>
    </w:pPr>
    <w:rPr>
      <w:rFonts w:ascii="Times New Roman" w:eastAsia="黑体" w:hAnsi="Times New Roman"/>
      <w:sz w:val="24"/>
      <w:szCs w:val="24"/>
    </w:rPr>
  </w:style>
  <w:style w:type="character" w:customStyle="1" w:styleId="-2Char">
    <w:name w:val="自定义-二级标题2 Char"/>
    <w:basedOn w:val="a5"/>
    <w:link w:val="-21"/>
    <w:rsid w:val="00C85DD7"/>
    <w:rPr>
      <w:rFonts w:ascii="Times New Roman" w:eastAsia="黑体" w:hAnsi="Times New Roman" w:cs="Microsoft Sans Serif"/>
      <w:b/>
      <w:iCs/>
      <w:kern w:val="0"/>
      <w:sz w:val="24"/>
      <w:szCs w:val="24"/>
    </w:rPr>
  </w:style>
  <w:style w:type="paragraph" w:customStyle="1" w:styleId="-9">
    <w:name w:val="自定义-范文"/>
    <w:basedOn w:val="a4"/>
    <w:link w:val="-Char"/>
    <w:autoRedefine/>
    <w:qFormat/>
    <w:rsid w:val="00D2414A"/>
    <w:pPr>
      <w:widowControl/>
      <w:tabs>
        <w:tab w:val="left" w:pos="-720"/>
        <w:tab w:val="left" w:pos="0"/>
        <w:tab w:val="left" w:pos="720"/>
        <w:tab w:val="left" w:pos="1440"/>
        <w:tab w:val="left" w:pos="2880"/>
        <w:tab w:val="left" w:pos="3600"/>
        <w:tab w:val="left" w:pos="4320"/>
      </w:tabs>
      <w:autoSpaceDE w:val="0"/>
      <w:autoSpaceDN w:val="0"/>
      <w:spacing w:before="60" w:after="120" w:line="336" w:lineRule="auto"/>
      <w:ind w:firstLineChars="200" w:firstLine="420"/>
      <w:jc w:val="left"/>
    </w:pPr>
    <w:rPr>
      <w:rFonts w:ascii="Times New Roman" w:eastAsia="宋体" w:hAnsi="Times New Roman"/>
      <w:i/>
      <w:color w:val="4F81BD" w:themeColor="accent1"/>
      <w:kern w:val="0"/>
      <w:szCs w:val="28"/>
      <w:lang w:bidi="mr-IN"/>
    </w:rPr>
  </w:style>
  <w:style w:type="character" w:customStyle="1" w:styleId="-1Char">
    <w:name w:val="自定义-一级标题1 Char"/>
    <w:basedOn w:val="a5"/>
    <w:link w:val="-11"/>
    <w:rsid w:val="00E2053F"/>
    <w:rPr>
      <w:rFonts w:ascii="Times New Roman" w:eastAsia="黑体" w:hAnsi="Times New Roman" w:cs="Microsoft Sans Serif"/>
      <w:b/>
      <w:bCs/>
      <w:kern w:val="32"/>
      <w:sz w:val="24"/>
      <w:szCs w:val="24"/>
    </w:rPr>
  </w:style>
  <w:style w:type="character" w:customStyle="1" w:styleId="-Char">
    <w:name w:val="自定义-范文 Char"/>
    <w:basedOn w:val="a5"/>
    <w:link w:val="-9"/>
    <w:rsid w:val="00D2414A"/>
    <w:rPr>
      <w:rFonts w:ascii="Times New Roman" w:eastAsia="宋体" w:hAnsi="Times New Roman"/>
      <w:i/>
      <w:color w:val="4F81BD" w:themeColor="accent1"/>
      <w:kern w:val="0"/>
      <w:szCs w:val="28"/>
      <w:lang w:bidi="mr-IN"/>
    </w:rPr>
  </w:style>
  <w:style w:type="paragraph" w:customStyle="1" w:styleId="-10">
    <w:name w:val="自定义-无序编号1"/>
    <w:basedOn w:val="a4"/>
    <w:link w:val="-1Char0"/>
    <w:autoRedefine/>
    <w:qFormat/>
    <w:rsid w:val="002B7D4F"/>
    <w:pPr>
      <w:widowControl/>
      <w:numPr>
        <w:numId w:val="1"/>
      </w:numPr>
      <w:spacing w:before="120" w:after="120" w:line="336" w:lineRule="auto"/>
      <w:jc w:val="left"/>
    </w:pPr>
    <w:rPr>
      <w:kern w:val="0"/>
      <w:szCs w:val="28"/>
    </w:rPr>
  </w:style>
  <w:style w:type="paragraph" w:customStyle="1" w:styleId="-2">
    <w:name w:val="自定义-无序编号2"/>
    <w:basedOn w:val="a4"/>
    <w:link w:val="-2Char0"/>
    <w:autoRedefine/>
    <w:qFormat/>
    <w:rsid w:val="008350C0"/>
    <w:pPr>
      <w:widowControl/>
      <w:numPr>
        <w:numId w:val="2"/>
      </w:numPr>
      <w:spacing w:before="120" w:after="120" w:line="336" w:lineRule="auto"/>
      <w:jc w:val="left"/>
    </w:pPr>
    <w:rPr>
      <w:kern w:val="0"/>
      <w:szCs w:val="28"/>
    </w:rPr>
  </w:style>
  <w:style w:type="character" w:customStyle="1" w:styleId="-1Char0">
    <w:name w:val="自定义-无序编号1 Char"/>
    <w:basedOn w:val="a5"/>
    <w:link w:val="-10"/>
    <w:rsid w:val="002B7D4F"/>
    <w:rPr>
      <w:kern w:val="0"/>
      <w:szCs w:val="28"/>
    </w:rPr>
  </w:style>
  <w:style w:type="paragraph" w:customStyle="1" w:styleId="-32">
    <w:name w:val="自定义-无序编号3"/>
    <w:basedOn w:val="a4"/>
    <w:link w:val="-3Char0"/>
    <w:autoRedefine/>
    <w:qFormat/>
    <w:rsid w:val="008350C0"/>
    <w:pPr>
      <w:widowControl/>
      <w:numPr>
        <w:numId w:val="3"/>
      </w:numPr>
      <w:spacing w:before="120" w:after="120" w:line="336" w:lineRule="auto"/>
      <w:jc w:val="left"/>
    </w:pPr>
    <w:rPr>
      <w:kern w:val="0"/>
      <w:szCs w:val="28"/>
    </w:rPr>
  </w:style>
  <w:style w:type="character" w:customStyle="1" w:styleId="-2Char0">
    <w:name w:val="自定义-无序编号2 Char"/>
    <w:basedOn w:val="a5"/>
    <w:link w:val="-2"/>
    <w:rsid w:val="008350C0"/>
    <w:rPr>
      <w:kern w:val="0"/>
      <w:szCs w:val="28"/>
    </w:rPr>
  </w:style>
  <w:style w:type="paragraph" w:customStyle="1" w:styleId="-1">
    <w:name w:val="自定义-有序编号1"/>
    <w:basedOn w:val="a4"/>
    <w:link w:val="-1Char1"/>
    <w:autoRedefine/>
    <w:rsid w:val="00D77BFD"/>
    <w:pPr>
      <w:numPr>
        <w:numId w:val="10"/>
      </w:numPr>
      <w:spacing w:before="120" w:after="120" w:line="336" w:lineRule="auto"/>
      <w:jc w:val="left"/>
    </w:pPr>
    <w:rPr>
      <w:rFonts w:ascii="Times New Roman" w:eastAsia="宋体" w:hAnsi="Times New Roman"/>
    </w:rPr>
  </w:style>
  <w:style w:type="character" w:customStyle="1" w:styleId="-3Char0">
    <w:name w:val="自定义-无序编号3 Char"/>
    <w:basedOn w:val="a5"/>
    <w:link w:val="-32"/>
    <w:rsid w:val="008350C0"/>
    <w:rPr>
      <w:kern w:val="0"/>
      <w:szCs w:val="28"/>
    </w:rPr>
  </w:style>
  <w:style w:type="paragraph" w:customStyle="1" w:styleId="-20">
    <w:name w:val="自定义-有序编号2"/>
    <w:basedOn w:val="a4"/>
    <w:link w:val="-2Char1"/>
    <w:autoRedefine/>
    <w:qFormat/>
    <w:rsid w:val="00DE417B"/>
    <w:pPr>
      <w:widowControl/>
      <w:numPr>
        <w:numId w:val="4"/>
      </w:numPr>
      <w:tabs>
        <w:tab w:val="left" w:pos="-720"/>
        <w:tab w:val="left" w:pos="0"/>
        <w:tab w:val="left" w:pos="720"/>
        <w:tab w:val="left" w:pos="1560"/>
        <w:tab w:val="left" w:pos="2335"/>
        <w:tab w:val="left" w:pos="3600"/>
        <w:tab w:val="left" w:pos="4320"/>
      </w:tabs>
      <w:autoSpaceDE w:val="0"/>
      <w:autoSpaceDN w:val="0"/>
      <w:spacing w:before="60" w:after="120" w:line="336" w:lineRule="auto"/>
      <w:jc w:val="left"/>
    </w:pPr>
    <w:rPr>
      <w:rFonts w:ascii="Times New Roman" w:eastAsia="宋体" w:hAnsi="Times New Roman"/>
      <w:color w:val="000000"/>
      <w:kern w:val="0"/>
      <w:szCs w:val="28"/>
      <w:lang w:bidi="mr-IN"/>
    </w:rPr>
  </w:style>
  <w:style w:type="paragraph" w:customStyle="1" w:styleId="-30">
    <w:name w:val="自定义-有序编号3"/>
    <w:basedOn w:val="-20"/>
    <w:link w:val="-3Char1"/>
    <w:autoRedefine/>
    <w:qFormat/>
    <w:rsid w:val="00DE417B"/>
    <w:pPr>
      <w:numPr>
        <w:numId w:val="5"/>
      </w:numPr>
      <w:tabs>
        <w:tab w:val="clear" w:pos="1560"/>
        <w:tab w:val="left" w:pos="426"/>
        <w:tab w:val="left" w:pos="1701"/>
      </w:tabs>
    </w:pPr>
  </w:style>
  <w:style w:type="character" w:customStyle="1" w:styleId="-2Char1">
    <w:name w:val="自定义-有序编号2 Char"/>
    <w:basedOn w:val="a5"/>
    <w:link w:val="-20"/>
    <w:rsid w:val="00DE417B"/>
    <w:rPr>
      <w:rFonts w:ascii="Times New Roman" w:eastAsia="宋体" w:hAnsi="Times New Roman"/>
      <w:color w:val="000000"/>
      <w:kern w:val="0"/>
      <w:szCs w:val="28"/>
      <w:lang w:bidi="mr-IN"/>
    </w:rPr>
  </w:style>
  <w:style w:type="character" w:customStyle="1" w:styleId="-3Char1">
    <w:name w:val="自定义-有序编号3 Char"/>
    <w:basedOn w:val="-2Char1"/>
    <w:link w:val="-30"/>
    <w:rsid w:val="00DE417B"/>
    <w:rPr>
      <w:rFonts w:ascii="Times New Roman" w:eastAsia="宋体" w:hAnsi="Times New Roman"/>
      <w:color w:val="000000"/>
      <w:kern w:val="0"/>
      <w:szCs w:val="28"/>
      <w:lang w:bidi="mr-IN"/>
    </w:rPr>
  </w:style>
  <w:style w:type="character" w:customStyle="1" w:styleId="2Char">
    <w:name w:val="标题 2 Char"/>
    <w:aliases w:val="2nd level Char,h2 Char,2 Char,Header 2 Char,H2 Char,l2 Char,DO NOT USE_h2 Char,chn Char,Chapter Number/Appendix Letter Char,sect 1.2 Char,第一层条 Char,Underrubrik1 Char,prop2 Char,Heading 2 Hidden Char,Heading 2 CCBS Char,第一章 标题 2 Char,子系统 Char"/>
    <w:basedOn w:val="a5"/>
    <w:link w:val="21"/>
    <w:rsid w:val="00A941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4"/>
    <w:uiPriority w:val="39"/>
    <w:semiHidden/>
    <w:unhideWhenUsed/>
    <w:qFormat/>
    <w:locked/>
    <w:rsid w:val="00986453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-6">
    <w:name w:val="自定义-表号"/>
    <w:basedOn w:val="a4"/>
    <w:next w:val="a4"/>
    <w:link w:val="-Char0"/>
    <w:autoRedefine/>
    <w:qFormat/>
    <w:rsid w:val="001379DF"/>
    <w:pPr>
      <w:keepLines/>
      <w:numPr>
        <w:ilvl w:val="8"/>
        <w:numId w:val="6"/>
      </w:numPr>
      <w:tabs>
        <w:tab w:val="right" w:pos="9031"/>
      </w:tabs>
      <w:autoSpaceDE w:val="0"/>
      <w:autoSpaceDN w:val="0"/>
      <w:spacing w:afterLines="50" w:after="50"/>
      <w:ind w:left="567" w:firstLine="0"/>
      <w:jc w:val="left"/>
    </w:pPr>
    <w:rPr>
      <w:rFonts w:ascii="Times New Roman" w:eastAsia="宋体" w:hAnsi="Times New Roman"/>
      <w:kern w:val="0"/>
      <w:szCs w:val="18"/>
    </w:rPr>
  </w:style>
  <w:style w:type="paragraph" w:customStyle="1" w:styleId="-3">
    <w:name w:val="自定义-图号"/>
    <w:basedOn w:val="a4"/>
    <w:autoRedefine/>
    <w:qFormat/>
    <w:rsid w:val="001379DF"/>
    <w:pPr>
      <w:numPr>
        <w:ilvl w:val="7"/>
        <w:numId w:val="6"/>
      </w:numPr>
      <w:tabs>
        <w:tab w:val="right" w:pos="9031"/>
      </w:tabs>
      <w:autoSpaceDE w:val="0"/>
      <w:autoSpaceDN w:val="0"/>
      <w:spacing w:before="120" w:afterLines="50" w:after="50"/>
    </w:pPr>
    <w:rPr>
      <w:rFonts w:ascii="Times New Roman" w:eastAsia="宋体" w:hAnsi="Times New Roman"/>
      <w:kern w:val="0"/>
    </w:rPr>
  </w:style>
  <w:style w:type="paragraph" w:customStyle="1" w:styleId="-Heading0">
    <w:name w:val="自定义-注意 Heading"/>
    <w:next w:val="-Text"/>
    <w:autoRedefine/>
    <w:qFormat/>
    <w:rsid w:val="00F7144B"/>
    <w:pPr>
      <w:keepNext/>
      <w:numPr>
        <w:numId w:val="7"/>
      </w:numPr>
      <w:pBdr>
        <w:top w:val="single" w:sz="8" w:space="5" w:color="auto"/>
      </w:pBdr>
      <w:spacing w:before="80" w:after="80"/>
      <w:ind w:left="738"/>
    </w:pPr>
    <w:rPr>
      <w:rFonts w:ascii="Times New Roman" w:eastAsia="宋体" w:hAnsi="Times New Roman" w:cs="Times New Roman"/>
      <w:b/>
      <w:noProof/>
      <w:kern w:val="0"/>
    </w:rPr>
  </w:style>
  <w:style w:type="paragraph" w:customStyle="1" w:styleId="-Text">
    <w:name w:val="自定义-注意 Text"/>
    <w:autoRedefine/>
    <w:qFormat/>
    <w:rsid w:val="00E85062"/>
    <w:pPr>
      <w:pBdr>
        <w:bottom w:val="single" w:sz="8" w:space="5" w:color="auto"/>
      </w:pBdr>
      <w:ind w:left="567" w:firstLine="567"/>
    </w:pPr>
    <w:rPr>
      <w:rFonts w:ascii="Times New Roman" w:eastAsia="宋体" w:hAnsi="Times New Roman" w:cs="Times New Roman"/>
      <w:noProof/>
      <w:color w:val="000000"/>
      <w:kern w:val="0"/>
      <w:szCs w:val="24"/>
    </w:rPr>
  </w:style>
  <w:style w:type="paragraph" w:customStyle="1" w:styleId="-c">
    <w:name w:val="自定义-图正文"/>
    <w:basedOn w:val="a4"/>
    <w:link w:val="-Char1"/>
    <w:autoRedefine/>
    <w:qFormat/>
    <w:rsid w:val="00E85062"/>
    <w:pPr>
      <w:keepNext/>
      <w:widowControl/>
      <w:numPr>
        <w:ilvl w:val="12"/>
      </w:numPr>
      <w:tabs>
        <w:tab w:val="right" w:pos="9031"/>
      </w:tabs>
      <w:autoSpaceDE w:val="0"/>
      <w:autoSpaceDN w:val="0"/>
      <w:adjustRightInd w:val="0"/>
      <w:spacing w:before="120" w:after="120" w:line="360" w:lineRule="auto"/>
      <w:ind w:left="567"/>
      <w:jc w:val="left"/>
    </w:pPr>
    <w:rPr>
      <w:rFonts w:ascii="Times New Roman" w:eastAsia="宋体" w:hAnsi="Times New Roman"/>
      <w:kern w:val="0"/>
    </w:rPr>
  </w:style>
  <w:style w:type="paragraph" w:customStyle="1" w:styleId="-12">
    <w:name w:val="自定义-序列一级正文1"/>
    <w:basedOn w:val="a4"/>
    <w:autoRedefine/>
    <w:qFormat/>
    <w:rsid w:val="00502D00"/>
    <w:pPr>
      <w:spacing w:line="336" w:lineRule="auto"/>
      <w:ind w:left="369" w:firstLineChars="200" w:firstLine="420"/>
      <w:jc w:val="left"/>
    </w:pPr>
    <w:rPr>
      <w:rFonts w:ascii="Times New Roman" w:hAnsi="宋体"/>
      <w:kern w:val="0"/>
    </w:rPr>
  </w:style>
  <w:style w:type="paragraph" w:customStyle="1" w:styleId="-22">
    <w:name w:val="自定义-序列二级正文2"/>
    <w:basedOn w:val="a4"/>
    <w:autoRedefine/>
    <w:qFormat/>
    <w:rsid w:val="00E85062"/>
    <w:pPr>
      <w:spacing w:line="336" w:lineRule="auto"/>
      <w:ind w:left="851" w:firstLineChars="200" w:firstLine="480"/>
      <w:jc w:val="left"/>
    </w:pPr>
  </w:style>
  <w:style w:type="paragraph" w:customStyle="1" w:styleId="-33">
    <w:name w:val="自定义-序列三级正文3"/>
    <w:basedOn w:val="a4"/>
    <w:autoRedefine/>
    <w:qFormat/>
    <w:rsid w:val="00502D00"/>
    <w:pPr>
      <w:spacing w:line="336" w:lineRule="auto"/>
      <w:ind w:left="1134" w:firstLineChars="200" w:firstLine="200"/>
      <w:jc w:val="left"/>
    </w:pPr>
  </w:style>
  <w:style w:type="paragraph" w:customStyle="1" w:styleId="-Heading">
    <w:name w:val="自定义-说明 Heading"/>
    <w:next w:val="a4"/>
    <w:autoRedefine/>
    <w:qFormat/>
    <w:rsid w:val="00F7144B"/>
    <w:pPr>
      <w:keepNext/>
      <w:numPr>
        <w:numId w:val="8"/>
      </w:numPr>
      <w:pBdr>
        <w:top w:val="single" w:sz="8" w:space="5" w:color="auto"/>
      </w:pBdr>
      <w:spacing w:before="120" w:after="120"/>
    </w:pPr>
    <w:rPr>
      <w:rFonts w:ascii="Times New Roman" w:eastAsia="宋体" w:hAnsi="Times New Roman" w:cs="Times New Roman"/>
      <w:b/>
      <w:noProof/>
      <w:kern w:val="0"/>
    </w:rPr>
  </w:style>
  <w:style w:type="paragraph" w:customStyle="1" w:styleId="-Text0">
    <w:name w:val="自定义-说明 Text"/>
    <w:autoRedefine/>
    <w:qFormat/>
    <w:rsid w:val="00F7144B"/>
    <w:pPr>
      <w:pBdr>
        <w:bottom w:val="single" w:sz="8" w:space="5" w:color="auto"/>
      </w:pBdr>
      <w:spacing w:before="120" w:after="120"/>
      <w:ind w:left="454" w:firstLine="567"/>
    </w:pPr>
    <w:rPr>
      <w:rFonts w:ascii="Times New Roman" w:eastAsia="宋体" w:hAnsi="Times New Roman" w:cs="Times New Roman"/>
      <w:noProof/>
      <w:color w:val="000000"/>
      <w:kern w:val="0"/>
      <w:szCs w:val="24"/>
    </w:rPr>
  </w:style>
  <w:style w:type="table" w:styleId="ad">
    <w:name w:val="Table Theme"/>
    <w:basedOn w:val="a6"/>
    <w:uiPriority w:val="99"/>
    <w:semiHidden/>
    <w:unhideWhenUsed/>
    <w:locked/>
    <w:rsid w:val="00DA49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列表1"/>
    <w:basedOn w:val="a6"/>
    <w:uiPriority w:val="61"/>
    <w:locked/>
    <w:rsid w:val="00DB04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e">
    <w:name w:val="Table Grid"/>
    <w:basedOn w:val="a6"/>
    <w:uiPriority w:val="39"/>
    <w:locked/>
    <w:rsid w:val="00740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Professional"/>
    <w:basedOn w:val="a6"/>
    <w:uiPriority w:val="99"/>
    <w:semiHidden/>
    <w:unhideWhenUsed/>
    <w:locked/>
    <w:rsid w:val="0015128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-1Char1">
    <w:name w:val="自定义-有序编号1 Char"/>
    <w:basedOn w:val="a5"/>
    <w:link w:val="-1"/>
    <w:rsid w:val="00D77BFD"/>
    <w:rPr>
      <w:rFonts w:ascii="Times New Roman" w:eastAsia="宋体" w:hAnsi="Times New Roman"/>
    </w:rPr>
  </w:style>
  <w:style w:type="table" w:customStyle="1" w:styleId="title">
    <w:name w:val="表格title"/>
    <w:basedOn w:val="a6"/>
    <w:uiPriority w:val="99"/>
    <w:locked/>
    <w:rsid w:val="00F77723"/>
    <w:pPr>
      <w:widowControl w:val="0"/>
      <w:jc w:val="both"/>
    </w:pPr>
    <w:rPr>
      <w:kern w:val="0"/>
      <w:sz w:val="24"/>
    </w:rPr>
    <w:tblPr>
      <w:tblInd w:w="12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both"/>
      </w:pPr>
      <w:rPr>
        <w:rFonts w:eastAsiaTheme="minorEastAsia"/>
        <w:b/>
        <w:bCs/>
        <w:color w:val="auto"/>
        <w:sz w:val="24"/>
      </w:rPr>
      <w:tblPr/>
      <w:tcPr>
        <w:shd w:val="clear" w:color="auto" w:fill="A6A6A6" w:themeFill="background1" w:themeFillShade="A6"/>
        <w:vAlign w:val="center"/>
      </w:tcPr>
    </w:tblStylePr>
  </w:style>
  <w:style w:type="paragraph" w:customStyle="1" w:styleId="af0">
    <w:name w:val="正文内容"/>
    <w:basedOn w:val="a4"/>
    <w:qFormat/>
    <w:locked/>
    <w:rsid w:val="00494348"/>
    <w:pPr>
      <w:numPr>
        <w:ilvl w:val="12"/>
      </w:numPr>
      <w:tabs>
        <w:tab w:val="right" w:pos="9031"/>
      </w:tabs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Times New Roman"/>
      <w:kern w:val="0"/>
      <w:sz w:val="24"/>
    </w:rPr>
  </w:style>
  <w:style w:type="paragraph" w:customStyle="1" w:styleId="af1">
    <w:name w:val="样式 五号 居中"/>
    <w:basedOn w:val="a4"/>
    <w:link w:val="Char3"/>
    <w:locked/>
    <w:rsid w:val="00494348"/>
    <w:pPr>
      <w:numPr>
        <w:ilvl w:val="12"/>
      </w:numPr>
      <w:tabs>
        <w:tab w:val="right" w:pos="9031"/>
      </w:tabs>
      <w:autoSpaceDE w:val="0"/>
      <w:autoSpaceDN w:val="0"/>
      <w:adjustRightInd w:val="0"/>
      <w:spacing w:line="360" w:lineRule="auto"/>
      <w:jc w:val="center"/>
    </w:pPr>
    <w:rPr>
      <w:rFonts w:ascii="Times New Roman" w:eastAsia="宋体" w:hAnsi="Times New Roman" w:cs="宋体"/>
      <w:kern w:val="0"/>
      <w:szCs w:val="20"/>
    </w:rPr>
  </w:style>
  <w:style w:type="character" w:customStyle="1" w:styleId="Char3">
    <w:name w:val="样式 五号 居中 Char"/>
    <w:basedOn w:val="a5"/>
    <w:link w:val="af1"/>
    <w:rsid w:val="00494348"/>
    <w:rPr>
      <w:rFonts w:ascii="Times New Roman" w:eastAsia="宋体" w:hAnsi="Times New Roman" w:cs="宋体"/>
      <w:kern w:val="0"/>
      <w:szCs w:val="20"/>
    </w:rPr>
  </w:style>
  <w:style w:type="paragraph" w:styleId="af2">
    <w:name w:val="List Paragraph"/>
    <w:aliases w:val="符号列表,列出段落2,List Paragraph,列出段落1,符号1.1（天云科技）,列出段落-正文,Bullet List,numbered,FooterText,List Paragraph1,Paragraphe de liste1"/>
    <w:basedOn w:val="a4"/>
    <w:link w:val="Char4"/>
    <w:uiPriority w:val="34"/>
    <w:qFormat/>
    <w:locked/>
    <w:rsid w:val="00494348"/>
    <w:pPr>
      <w:numPr>
        <w:ilvl w:val="12"/>
      </w:numPr>
      <w:tabs>
        <w:tab w:val="right" w:pos="9031"/>
      </w:tabs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Times New Roman"/>
      <w:kern w:val="0"/>
    </w:rPr>
  </w:style>
  <w:style w:type="character" w:customStyle="1" w:styleId="apple-converted-space">
    <w:name w:val="apple-converted-space"/>
    <w:basedOn w:val="a5"/>
    <w:locked/>
    <w:rsid w:val="007E09B6"/>
  </w:style>
  <w:style w:type="paragraph" w:customStyle="1" w:styleId="-d">
    <w:name w:val="自定义-正文"/>
    <w:basedOn w:val="-9"/>
    <w:link w:val="-Char2"/>
    <w:qFormat/>
    <w:rsid w:val="00754B72"/>
    <w:rPr>
      <w:i w:val="0"/>
      <w:color w:val="000000" w:themeColor="text1"/>
    </w:rPr>
  </w:style>
  <w:style w:type="character" w:customStyle="1" w:styleId="5Char">
    <w:name w:val="标题 5 Char"/>
    <w:aliases w:val="H5 Char,dash Char,ds Char,dd Char,h5 Char,PIM 5 Char,口 Char,一 Char,heading 5 Char,Level 3 - i Char,Roman list Char,Heading5 Char,Titre5 Char,Table label Char,l5 Char,hm Char,mh2 Char,Module heading 2 Char,Head 5 Char,list 5 Char,5 Char,L5 Char"/>
    <w:basedOn w:val="a5"/>
    <w:link w:val="51"/>
    <w:rsid w:val="00DC0207"/>
    <w:rPr>
      <w:b/>
      <w:bCs/>
      <w:sz w:val="28"/>
      <w:szCs w:val="28"/>
    </w:rPr>
  </w:style>
  <w:style w:type="character" w:customStyle="1" w:styleId="6Char">
    <w:name w:val="标题 6 Char"/>
    <w:aliases w:val="H6 Char,PIM 6 Char,Bullet (Single Lines) Char,L6 Char,BOD 4 Char,Legal Level 1. Char,Bullet list Char,h6 Char,heading 6 Char,Heading6 Char,CSS节内4级标记 Char,CSS节内4级标记 Char Char Char Char,bold Char,pt10 Char,參考文獻 Char,ref-items Char,第六层条目 Char"/>
    <w:basedOn w:val="a5"/>
    <w:link w:val="6"/>
    <w:rsid w:val="00DC02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PIM 7 Char,（1） Char,L7 Char,不用 Char,Legal Level 1.1. Char,letter list Char,st Char,项标题(1) Char,1.标题 6 Char,sdf Char,Heading 7 Char,Alt+7 Char,H TIMES1 Char,H7 Char,h7 Char,表名 Char,PIM 71 Char,H71 Char,PIM 72 Char,H72 Char,PIM 73 Char,H73 Char"/>
    <w:basedOn w:val="a5"/>
    <w:link w:val="7"/>
    <w:rsid w:val="00DC0207"/>
    <w:rPr>
      <w:b/>
      <w:bCs/>
      <w:sz w:val="24"/>
      <w:szCs w:val="24"/>
    </w:rPr>
  </w:style>
  <w:style w:type="character" w:customStyle="1" w:styleId="8Char">
    <w:name w:val="标题 8 Char"/>
    <w:aliases w:val="（A） Char,不用8 Char,Legal Level 1.1.1. Char,标题6 Char,注意框体 Char,h8 Char,Heading 8 Char,Alt+8 Char,AppendixSubHead Char,H8 Char,图名 Char,H81 Char,H82 Char,H83 Char,H811 Char,H821 Char,H84 Char,H812 Char,H822 Char,H85 Char,H813 Char,H823 Char"/>
    <w:basedOn w:val="a5"/>
    <w:link w:val="8"/>
    <w:rsid w:val="00DC02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PIM 9 Char,huh Char,不用9 Char,Legal Level 1.1.1.1. Char,tt Char,ft Char,heading 9 Char,HF Char,标题 45 Char,h9 Char,Appendix Char,Heading 9 Char,Alt+9 Char,AppendixBodyHead Char,App Heading Char,H9 Char,未用 Char,PIM 91 Char,H91 Char,PIM 92 Char"/>
    <w:basedOn w:val="a5"/>
    <w:link w:val="9"/>
    <w:rsid w:val="00DC0207"/>
    <w:rPr>
      <w:rFonts w:asciiTheme="majorHAnsi" w:eastAsiaTheme="majorEastAsia" w:hAnsiTheme="majorHAnsi" w:cstheme="majorBidi"/>
    </w:rPr>
  </w:style>
  <w:style w:type="character" w:styleId="af3">
    <w:name w:val="annotation reference"/>
    <w:basedOn w:val="a5"/>
    <w:unhideWhenUsed/>
    <w:locked/>
    <w:rsid w:val="00DC0207"/>
    <w:rPr>
      <w:sz w:val="21"/>
      <w:szCs w:val="21"/>
    </w:rPr>
  </w:style>
  <w:style w:type="paragraph" w:styleId="af4">
    <w:name w:val="annotation text"/>
    <w:basedOn w:val="a4"/>
    <w:link w:val="Char5"/>
    <w:unhideWhenUsed/>
    <w:locked/>
    <w:rsid w:val="00DC0207"/>
    <w:pPr>
      <w:jc w:val="left"/>
    </w:pPr>
  </w:style>
  <w:style w:type="character" w:customStyle="1" w:styleId="Char5">
    <w:name w:val="批注文字 Char"/>
    <w:basedOn w:val="a5"/>
    <w:link w:val="af4"/>
    <w:rsid w:val="00DC0207"/>
  </w:style>
  <w:style w:type="paragraph" w:styleId="af5">
    <w:name w:val="annotation subject"/>
    <w:basedOn w:val="af4"/>
    <w:next w:val="af4"/>
    <w:link w:val="Char6"/>
    <w:unhideWhenUsed/>
    <w:locked/>
    <w:rsid w:val="00DC0207"/>
    <w:rPr>
      <w:b/>
      <w:bCs/>
    </w:rPr>
  </w:style>
  <w:style w:type="character" w:customStyle="1" w:styleId="Char6">
    <w:name w:val="批注主题 Char"/>
    <w:basedOn w:val="Char5"/>
    <w:link w:val="af5"/>
    <w:rsid w:val="00DC0207"/>
    <w:rPr>
      <w:b/>
      <w:bCs/>
    </w:rPr>
  </w:style>
  <w:style w:type="paragraph" w:styleId="af6">
    <w:name w:val="Intense Quote"/>
    <w:basedOn w:val="a4"/>
    <w:next w:val="a4"/>
    <w:link w:val="Char7"/>
    <w:uiPriority w:val="30"/>
    <w:qFormat/>
    <w:locked/>
    <w:rsid w:val="00DC02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5"/>
    <w:link w:val="af6"/>
    <w:uiPriority w:val="30"/>
    <w:rsid w:val="00DC0207"/>
    <w:rPr>
      <w:b/>
      <w:bCs/>
      <w:i/>
      <w:iCs/>
      <w:color w:val="4F81BD" w:themeColor="accent1"/>
    </w:rPr>
  </w:style>
  <w:style w:type="paragraph" w:styleId="af7">
    <w:name w:val="caption"/>
    <w:basedOn w:val="a4"/>
    <w:next w:val="a4"/>
    <w:unhideWhenUsed/>
    <w:qFormat/>
    <w:locked/>
    <w:rsid w:val="00DC0207"/>
    <w:rPr>
      <w:rFonts w:asciiTheme="majorHAnsi" w:eastAsia="黑体" w:hAnsiTheme="majorHAnsi" w:cstheme="majorBidi"/>
      <w:sz w:val="20"/>
      <w:szCs w:val="20"/>
    </w:rPr>
  </w:style>
  <w:style w:type="character" w:styleId="af8">
    <w:name w:val="FollowedHyperlink"/>
    <w:basedOn w:val="a5"/>
    <w:uiPriority w:val="99"/>
    <w:semiHidden/>
    <w:unhideWhenUsed/>
    <w:locked/>
    <w:rsid w:val="00DC0207"/>
    <w:rPr>
      <w:color w:val="800080" w:themeColor="followedHyperlink"/>
      <w:u w:val="single"/>
    </w:rPr>
  </w:style>
  <w:style w:type="paragraph" w:styleId="HTML">
    <w:name w:val="HTML Preformatted"/>
    <w:basedOn w:val="a4"/>
    <w:link w:val="HTMLChar"/>
    <w:uiPriority w:val="99"/>
    <w:semiHidden/>
    <w:unhideWhenUsed/>
    <w:locked/>
    <w:rsid w:val="00DC0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5"/>
    <w:link w:val="HTML"/>
    <w:uiPriority w:val="99"/>
    <w:semiHidden/>
    <w:rsid w:val="00DC0207"/>
    <w:rPr>
      <w:rFonts w:ascii="宋体" w:eastAsia="宋体" w:hAnsi="宋体" w:cs="宋体"/>
      <w:kern w:val="0"/>
      <w:sz w:val="24"/>
      <w:szCs w:val="24"/>
    </w:rPr>
  </w:style>
  <w:style w:type="character" w:customStyle="1" w:styleId="helpfieldcontent">
    <w:name w:val="helpfieldcontent"/>
    <w:basedOn w:val="a5"/>
    <w:locked/>
    <w:rsid w:val="00DC0207"/>
  </w:style>
  <w:style w:type="paragraph" w:styleId="af9">
    <w:name w:val="Normal (Web)"/>
    <w:basedOn w:val="a4"/>
    <w:uiPriority w:val="99"/>
    <w:unhideWhenUsed/>
    <w:locked/>
    <w:rsid w:val="00DC0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lpfieldname">
    <w:name w:val="helpfieldname"/>
    <w:basedOn w:val="a5"/>
    <w:locked/>
    <w:rsid w:val="00DC0207"/>
  </w:style>
  <w:style w:type="character" w:customStyle="1" w:styleId="-Char2">
    <w:name w:val="自定义-正文 Char"/>
    <w:basedOn w:val="-Char"/>
    <w:link w:val="-d"/>
    <w:rsid w:val="00754B72"/>
    <w:rPr>
      <w:rFonts w:ascii="Times New Roman" w:eastAsia="宋体" w:hAnsi="Times New Roman"/>
      <w:i w:val="0"/>
      <w:color w:val="000000" w:themeColor="text1"/>
      <w:kern w:val="0"/>
      <w:szCs w:val="28"/>
      <w:lang w:bidi="mr-IN"/>
    </w:rPr>
  </w:style>
  <w:style w:type="paragraph" w:customStyle="1" w:styleId="afa">
    <w:name w:val="文档正文"/>
    <w:basedOn w:val="a4"/>
    <w:link w:val="Char8"/>
    <w:locked/>
    <w:rsid w:val="00DC0207"/>
    <w:pPr>
      <w:ind w:firstLine="420"/>
    </w:pPr>
    <w:rPr>
      <w:rFonts w:ascii="Times New Roman" w:eastAsia="宋体" w:hAnsi="Times New Roman" w:cs="Times New Roman"/>
      <w:szCs w:val="24"/>
    </w:rPr>
  </w:style>
  <w:style w:type="paragraph" w:customStyle="1" w:styleId="afb">
    <w:name w:val="图样式"/>
    <w:basedOn w:val="a4"/>
    <w:link w:val="Char9"/>
    <w:qFormat/>
    <w:locked/>
    <w:rsid w:val="00DC0207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before="156" w:after="156" w:line="360" w:lineRule="auto"/>
      <w:ind w:firstLineChars="200" w:firstLine="480"/>
      <w:jc w:val="center"/>
    </w:pPr>
    <w:rPr>
      <w:rFonts w:asciiTheme="minorEastAsia" w:hAnsiTheme="minorEastAsia" w:cs="Times New Roman"/>
      <w:color w:val="7030A0"/>
      <w:kern w:val="0"/>
      <w:sz w:val="24"/>
      <w:szCs w:val="24"/>
      <w:lang w:bidi="mr-IN"/>
    </w:rPr>
  </w:style>
  <w:style w:type="character" w:customStyle="1" w:styleId="Char9">
    <w:name w:val="图样式 Char"/>
    <w:basedOn w:val="a5"/>
    <w:link w:val="afb"/>
    <w:rsid w:val="00DC0207"/>
    <w:rPr>
      <w:rFonts w:asciiTheme="minorEastAsia" w:hAnsiTheme="minorEastAsia" w:cs="Times New Roman"/>
      <w:color w:val="7030A0"/>
      <w:kern w:val="0"/>
      <w:sz w:val="24"/>
      <w:szCs w:val="24"/>
      <w:lang w:bidi="mr-IN"/>
    </w:rPr>
  </w:style>
  <w:style w:type="paragraph" w:customStyle="1" w:styleId="TableText">
    <w:name w:val="Table Text"/>
    <w:basedOn w:val="a4"/>
    <w:link w:val="TableTextChar"/>
    <w:locked/>
    <w:rsid w:val="00DC0207"/>
    <w:pPr>
      <w:widowControl/>
      <w:overflowPunct w:val="0"/>
      <w:autoSpaceDE w:val="0"/>
      <w:autoSpaceDN w:val="0"/>
      <w:adjustRightInd w:val="0"/>
      <w:ind w:left="29" w:right="29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CA" w:eastAsia="en-US"/>
    </w:rPr>
  </w:style>
  <w:style w:type="character" w:customStyle="1" w:styleId="TableTextChar">
    <w:name w:val="Table Text Char"/>
    <w:basedOn w:val="a5"/>
    <w:link w:val="TableText"/>
    <w:rsid w:val="00DC0207"/>
    <w:rPr>
      <w:rFonts w:ascii="Arial" w:eastAsia="宋体" w:hAnsi="Arial" w:cs="Times New Roman"/>
      <w:kern w:val="0"/>
      <w:sz w:val="18"/>
      <w:szCs w:val="20"/>
      <w:lang w:val="en-CA" w:eastAsia="en-US"/>
    </w:rPr>
  </w:style>
  <w:style w:type="character" w:customStyle="1" w:styleId="shorttext">
    <w:name w:val="short_text"/>
    <w:basedOn w:val="a5"/>
    <w:locked/>
    <w:rsid w:val="00DC0207"/>
  </w:style>
  <w:style w:type="paragraph" w:styleId="43">
    <w:name w:val="toc 4"/>
    <w:basedOn w:val="a4"/>
    <w:next w:val="a4"/>
    <w:autoRedefine/>
    <w:uiPriority w:val="39"/>
    <w:unhideWhenUsed/>
    <w:locked/>
    <w:rsid w:val="00DC0207"/>
    <w:pPr>
      <w:ind w:leftChars="600" w:left="1260"/>
    </w:pPr>
  </w:style>
  <w:style w:type="paragraph" w:customStyle="1" w:styleId="01-E3-">
    <w:name w:val="01-E3-题目"/>
    <w:next w:val="02-E3-"/>
    <w:locked/>
    <w:rsid w:val="00DC0207"/>
    <w:pPr>
      <w:jc w:val="center"/>
    </w:pPr>
    <w:rPr>
      <w:rFonts w:ascii="Times New Roman" w:eastAsia="黑体" w:hAnsi="Times New Roman" w:cs="Arial"/>
      <w:b/>
      <w:bCs/>
      <w:sz w:val="48"/>
      <w:szCs w:val="48"/>
    </w:rPr>
  </w:style>
  <w:style w:type="paragraph" w:customStyle="1" w:styleId="02-E3-">
    <w:name w:val="02-E3-单位名称"/>
    <w:basedOn w:val="a4"/>
    <w:locked/>
    <w:rsid w:val="00DC0207"/>
    <w:pPr>
      <w:jc w:val="center"/>
    </w:pPr>
    <w:rPr>
      <w:rFonts w:ascii="Times New Roman" w:eastAsia="黑体" w:hAnsi="Times New Roman" w:cs="宋体"/>
      <w:b/>
      <w:bCs/>
      <w:sz w:val="28"/>
      <w:szCs w:val="28"/>
    </w:rPr>
  </w:style>
  <w:style w:type="paragraph" w:customStyle="1" w:styleId="03-E3-">
    <w:name w:val="03-E3-日期"/>
    <w:basedOn w:val="a4"/>
    <w:link w:val="03-E3-Char"/>
    <w:locked/>
    <w:rsid w:val="00DC0207"/>
    <w:pPr>
      <w:jc w:val="center"/>
    </w:pPr>
    <w:rPr>
      <w:rFonts w:ascii="宋体" w:eastAsia="宋体" w:hAnsi="宋体" w:cs="宋体"/>
      <w:b/>
      <w:bCs/>
      <w:sz w:val="24"/>
      <w:szCs w:val="20"/>
    </w:rPr>
  </w:style>
  <w:style w:type="paragraph" w:customStyle="1" w:styleId="04-E3-">
    <w:name w:val="04-E3-目录"/>
    <w:basedOn w:val="03-E3-"/>
    <w:link w:val="04-E3-Char"/>
    <w:locked/>
    <w:rsid w:val="00DC0207"/>
    <w:rPr>
      <w:sz w:val="32"/>
    </w:rPr>
  </w:style>
  <w:style w:type="character" w:customStyle="1" w:styleId="03-E3-Char">
    <w:name w:val="03-E3-日期 Char"/>
    <w:link w:val="03-E3-"/>
    <w:rsid w:val="00DC0207"/>
    <w:rPr>
      <w:rFonts w:ascii="宋体" w:eastAsia="宋体" w:hAnsi="宋体" w:cs="宋体"/>
      <w:b/>
      <w:bCs/>
      <w:sz w:val="24"/>
      <w:szCs w:val="20"/>
    </w:rPr>
  </w:style>
  <w:style w:type="character" w:customStyle="1" w:styleId="04-E3-Char">
    <w:name w:val="04-E3-目录 Char"/>
    <w:link w:val="04-E3-"/>
    <w:rsid w:val="00DC0207"/>
    <w:rPr>
      <w:rFonts w:ascii="宋体" w:eastAsia="宋体" w:hAnsi="宋体" w:cs="宋体"/>
      <w:b/>
      <w:bCs/>
      <w:sz w:val="32"/>
      <w:szCs w:val="20"/>
    </w:rPr>
  </w:style>
  <w:style w:type="paragraph" w:customStyle="1" w:styleId="05-E3-">
    <w:name w:val="05-E3-标题一"/>
    <w:basedOn w:val="10"/>
    <w:semiHidden/>
    <w:locked/>
    <w:rsid w:val="00DC0207"/>
    <w:pPr>
      <w:ind w:left="432" w:hanging="360"/>
    </w:pPr>
    <w:rPr>
      <w:rFonts w:ascii="Times New Roman" w:eastAsia="黑体" w:hAnsi="Times New Roman" w:cs="Times New Roman"/>
      <w:sz w:val="32"/>
    </w:rPr>
  </w:style>
  <w:style w:type="paragraph" w:customStyle="1" w:styleId="06-E3-">
    <w:name w:val="06-E3-标题二"/>
    <w:basedOn w:val="21"/>
    <w:locked/>
    <w:rsid w:val="00DC0207"/>
    <w:pPr>
      <w:ind w:left="576" w:hanging="576"/>
    </w:pPr>
    <w:rPr>
      <w:rFonts w:ascii="Times New Roman" w:eastAsia="黑体" w:hAnsi="Times New Roman" w:cs="Times New Roman"/>
      <w:b w:val="0"/>
      <w:sz w:val="28"/>
      <w:szCs w:val="28"/>
    </w:rPr>
  </w:style>
  <w:style w:type="paragraph" w:customStyle="1" w:styleId="07-E3-">
    <w:name w:val="07-E3-标题三"/>
    <w:basedOn w:val="31"/>
    <w:locked/>
    <w:rsid w:val="00DC0207"/>
    <w:pPr>
      <w:ind w:left="1620" w:hanging="420"/>
    </w:pPr>
    <w:rPr>
      <w:rFonts w:ascii="黑体" w:eastAsia="黑体" w:hAnsi="黑体" w:cs="Times New Roman"/>
      <w:b w:val="0"/>
      <w:sz w:val="24"/>
      <w:szCs w:val="24"/>
    </w:rPr>
  </w:style>
  <w:style w:type="paragraph" w:customStyle="1" w:styleId="08-E3-">
    <w:name w:val="08-E3-标题四"/>
    <w:basedOn w:val="42"/>
    <w:locked/>
    <w:rsid w:val="00DC0207"/>
    <w:pPr>
      <w:ind w:left="2040" w:hanging="420"/>
    </w:pPr>
    <w:rPr>
      <w:rFonts w:ascii="Times New Roman" w:eastAsia="黑体" w:hAnsi="Times New Roman" w:cs="Times New Roman"/>
      <w:b w:val="0"/>
      <w:szCs w:val="24"/>
    </w:rPr>
  </w:style>
  <w:style w:type="paragraph" w:customStyle="1" w:styleId="05-E3-1">
    <w:name w:val="样式 05-E3-标题1 + 居中"/>
    <w:basedOn w:val="05-E3-"/>
    <w:semiHidden/>
    <w:locked/>
    <w:rsid w:val="00DC0207"/>
    <w:rPr>
      <w:rFonts w:cs="宋体"/>
      <w:szCs w:val="20"/>
    </w:rPr>
  </w:style>
  <w:style w:type="numbering" w:styleId="111111">
    <w:name w:val="Outline List 2"/>
    <w:basedOn w:val="a7"/>
    <w:semiHidden/>
    <w:locked/>
    <w:rsid w:val="00DC0207"/>
    <w:pPr>
      <w:numPr>
        <w:numId w:val="12"/>
      </w:numPr>
    </w:pPr>
  </w:style>
  <w:style w:type="numbering" w:styleId="1111110">
    <w:name w:val="Outline List 1"/>
    <w:basedOn w:val="a7"/>
    <w:semiHidden/>
    <w:locked/>
    <w:rsid w:val="00DC0207"/>
    <w:pPr>
      <w:numPr>
        <w:numId w:val="13"/>
      </w:numPr>
    </w:pPr>
  </w:style>
  <w:style w:type="character" w:styleId="HTML0">
    <w:name w:val="HTML Variable"/>
    <w:semiHidden/>
    <w:locked/>
    <w:rsid w:val="00DC0207"/>
    <w:rPr>
      <w:i/>
      <w:iCs/>
    </w:rPr>
  </w:style>
  <w:style w:type="character" w:styleId="HTML1">
    <w:name w:val="HTML Typewriter"/>
    <w:semiHidden/>
    <w:locked/>
    <w:rsid w:val="00DC0207"/>
    <w:rPr>
      <w:rFonts w:ascii="Courier New" w:hAnsi="Courier New" w:cs="Courier New"/>
      <w:sz w:val="20"/>
      <w:szCs w:val="20"/>
    </w:rPr>
  </w:style>
  <w:style w:type="character" w:styleId="HTML2">
    <w:name w:val="HTML Code"/>
    <w:uiPriority w:val="99"/>
    <w:semiHidden/>
    <w:locked/>
    <w:rsid w:val="00DC0207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4"/>
    <w:link w:val="HTMLChar0"/>
    <w:semiHidden/>
    <w:locked/>
    <w:rsid w:val="00DC0207"/>
    <w:rPr>
      <w:rFonts w:ascii="Times New Roman" w:eastAsia="宋体" w:hAnsi="Times New Roman" w:cs="Times New Roman"/>
      <w:i/>
      <w:iCs/>
      <w:szCs w:val="24"/>
    </w:rPr>
  </w:style>
  <w:style w:type="character" w:customStyle="1" w:styleId="HTMLChar0">
    <w:name w:val="HTML 地址 Char"/>
    <w:basedOn w:val="a5"/>
    <w:link w:val="HTML3"/>
    <w:semiHidden/>
    <w:rsid w:val="00DC0207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semiHidden/>
    <w:locked/>
    <w:rsid w:val="00DC0207"/>
    <w:rPr>
      <w:i/>
      <w:iCs/>
    </w:rPr>
  </w:style>
  <w:style w:type="character" w:styleId="HTML5">
    <w:name w:val="HTML Keyboard"/>
    <w:semiHidden/>
    <w:locked/>
    <w:rsid w:val="00DC0207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5"/>
    <w:semiHidden/>
    <w:locked/>
    <w:rsid w:val="00DC0207"/>
  </w:style>
  <w:style w:type="character" w:styleId="HTML7">
    <w:name w:val="HTML Sample"/>
    <w:semiHidden/>
    <w:locked/>
    <w:rsid w:val="00DC0207"/>
    <w:rPr>
      <w:rFonts w:ascii="Courier New" w:hAnsi="Courier New" w:cs="Courier New"/>
    </w:rPr>
  </w:style>
  <w:style w:type="character" w:styleId="HTML8">
    <w:name w:val="HTML Cite"/>
    <w:semiHidden/>
    <w:locked/>
    <w:rsid w:val="00DC0207"/>
    <w:rPr>
      <w:i/>
      <w:iCs/>
    </w:rPr>
  </w:style>
  <w:style w:type="paragraph" w:styleId="afc">
    <w:name w:val="Title"/>
    <w:basedOn w:val="a4"/>
    <w:link w:val="Chara"/>
    <w:qFormat/>
    <w:locked/>
    <w:rsid w:val="00DC0207"/>
    <w:pPr>
      <w:spacing w:before="240" w:after="6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Chara">
    <w:name w:val="标题 Char"/>
    <w:basedOn w:val="a5"/>
    <w:link w:val="afc"/>
    <w:rsid w:val="00DC0207"/>
    <w:rPr>
      <w:rFonts w:ascii="Arial" w:eastAsia="宋体" w:hAnsi="Arial" w:cs="Times New Roman"/>
      <w:b/>
      <w:bCs/>
      <w:sz w:val="32"/>
      <w:szCs w:val="32"/>
    </w:rPr>
  </w:style>
  <w:style w:type="table" w:styleId="13">
    <w:name w:val="Table Colorful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4"/>
    <w:next w:val="a4"/>
    <w:link w:val="Charb"/>
    <w:semiHidden/>
    <w:locked/>
    <w:rsid w:val="00DC0207"/>
    <w:rPr>
      <w:rFonts w:ascii="Times New Roman" w:eastAsia="宋体" w:hAnsi="Times New Roman" w:cs="Times New Roman"/>
      <w:szCs w:val="24"/>
    </w:rPr>
  </w:style>
  <w:style w:type="character" w:customStyle="1" w:styleId="Charb">
    <w:name w:val="称呼 Char"/>
    <w:basedOn w:val="a5"/>
    <w:link w:val="afd"/>
    <w:semiHidden/>
    <w:rsid w:val="00DC0207"/>
    <w:rPr>
      <w:rFonts w:ascii="Times New Roman" w:eastAsia="宋体" w:hAnsi="Times New Roman" w:cs="Times New Roman"/>
      <w:szCs w:val="24"/>
    </w:rPr>
  </w:style>
  <w:style w:type="paragraph" w:styleId="afe">
    <w:name w:val="Plain Text"/>
    <w:aliases w:val="小"/>
    <w:basedOn w:val="a4"/>
    <w:link w:val="Charc"/>
    <w:semiHidden/>
    <w:locked/>
    <w:rsid w:val="00DC0207"/>
    <w:rPr>
      <w:rFonts w:ascii="宋体" w:eastAsia="宋体" w:hAnsi="Courier New" w:cs="Times New Roman"/>
    </w:rPr>
  </w:style>
  <w:style w:type="character" w:customStyle="1" w:styleId="Charc">
    <w:name w:val="纯文本 Char"/>
    <w:aliases w:val="小 Char"/>
    <w:basedOn w:val="a5"/>
    <w:link w:val="afe"/>
    <w:semiHidden/>
    <w:rsid w:val="00DC0207"/>
    <w:rPr>
      <w:rFonts w:ascii="宋体" w:eastAsia="宋体" w:hAnsi="Courier New" w:cs="Times New Roman"/>
    </w:rPr>
  </w:style>
  <w:style w:type="table" w:styleId="aff">
    <w:name w:val="Table Elegant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4"/>
    <w:link w:val="Chard"/>
    <w:semiHidden/>
    <w:locked/>
    <w:rsid w:val="00DC0207"/>
    <w:rPr>
      <w:rFonts w:ascii="Times New Roman" w:eastAsia="宋体" w:hAnsi="Times New Roman" w:cs="Times New Roman"/>
      <w:szCs w:val="24"/>
    </w:rPr>
  </w:style>
  <w:style w:type="character" w:customStyle="1" w:styleId="Chard">
    <w:name w:val="电子邮件签名 Char"/>
    <w:basedOn w:val="a5"/>
    <w:link w:val="aff0"/>
    <w:semiHidden/>
    <w:rsid w:val="00DC0207"/>
    <w:rPr>
      <w:rFonts w:ascii="Times New Roman" w:eastAsia="宋体" w:hAnsi="Times New Roman" w:cs="Times New Roman"/>
      <w:szCs w:val="24"/>
    </w:rPr>
  </w:style>
  <w:style w:type="paragraph" w:styleId="aff1">
    <w:name w:val="Subtitle"/>
    <w:basedOn w:val="a4"/>
    <w:link w:val="Chare"/>
    <w:qFormat/>
    <w:locked/>
    <w:rsid w:val="00DC0207"/>
    <w:pPr>
      <w:spacing w:before="240" w:after="60" w:line="312" w:lineRule="auto"/>
      <w:jc w:val="center"/>
      <w:outlineLvl w:val="1"/>
    </w:pPr>
    <w:rPr>
      <w:rFonts w:ascii="Arial" w:eastAsia="宋体" w:hAnsi="Arial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5"/>
    <w:link w:val="aff1"/>
    <w:rsid w:val="00DC0207"/>
    <w:rPr>
      <w:rFonts w:ascii="Arial" w:eastAsia="宋体" w:hAnsi="Arial" w:cs="Times New Roman"/>
      <w:b/>
      <w:bCs/>
      <w:kern w:val="28"/>
      <w:sz w:val="32"/>
      <w:szCs w:val="32"/>
    </w:rPr>
  </w:style>
  <w:style w:type="table" w:styleId="14">
    <w:name w:val="Table Classic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4"/>
    <w:semiHidden/>
    <w:locked/>
    <w:rsid w:val="00DC0207"/>
    <w:pPr>
      <w:snapToGrid w:val="0"/>
    </w:pPr>
    <w:rPr>
      <w:rFonts w:ascii="Arial" w:eastAsia="宋体" w:hAnsi="Arial" w:cs="Arial"/>
      <w:szCs w:val="24"/>
    </w:rPr>
  </w:style>
  <w:style w:type="table" w:styleId="15">
    <w:name w:val="Table Simple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4"/>
    <w:link w:val="Charf"/>
    <w:semiHidden/>
    <w:locked/>
    <w:rsid w:val="00DC0207"/>
    <w:pPr>
      <w:ind w:leftChars="2100" w:left="100"/>
    </w:pPr>
    <w:rPr>
      <w:rFonts w:ascii="Times New Roman" w:eastAsia="宋体" w:hAnsi="Times New Roman" w:cs="Times New Roman"/>
      <w:szCs w:val="24"/>
    </w:rPr>
  </w:style>
  <w:style w:type="character" w:customStyle="1" w:styleId="Charf">
    <w:name w:val="结束语 Char"/>
    <w:basedOn w:val="a5"/>
    <w:link w:val="aff3"/>
    <w:semiHidden/>
    <w:rsid w:val="00DC0207"/>
    <w:rPr>
      <w:rFonts w:ascii="Times New Roman" w:eastAsia="宋体" w:hAnsi="Times New Roman" w:cs="Times New Roman"/>
      <w:szCs w:val="24"/>
    </w:rPr>
  </w:style>
  <w:style w:type="table" w:styleId="16">
    <w:name w:val="Table Subtle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4"/>
    <w:uiPriority w:val="99"/>
    <w:locked/>
    <w:rsid w:val="00DC0207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8">
    <w:name w:val="List 2"/>
    <w:basedOn w:val="a4"/>
    <w:semiHidden/>
    <w:locked/>
    <w:rsid w:val="00DC0207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37">
    <w:name w:val="List 3"/>
    <w:basedOn w:val="a4"/>
    <w:semiHidden/>
    <w:locked/>
    <w:rsid w:val="00DC0207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45">
    <w:name w:val="List 4"/>
    <w:basedOn w:val="a4"/>
    <w:semiHidden/>
    <w:locked/>
    <w:rsid w:val="00DC0207"/>
    <w:pPr>
      <w:ind w:leftChars="6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52">
    <w:name w:val="List 5"/>
    <w:basedOn w:val="a4"/>
    <w:semiHidden/>
    <w:locked/>
    <w:rsid w:val="00DC0207"/>
    <w:pPr>
      <w:ind w:leftChars="8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">
    <w:name w:val="List Number"/>
    <w:basedOn w:val="a4"/>
    <w:semiHidden/>
    <w:locked/>
    <w:rsid w:val="00DC0207"/>
    <w:pPr>
      <w:numPr>
        <w:numId w:val="14"/>
      </w:numPr>
    </w:pPr>
    <w:rPr>
      <w:rFonts w:ascii="Times New Roman" w:eastAsia="宋体" w:hAnsi="Times New Roman" w:cs="Times New Roman"/>
      <w:szCs w:val="24"/>
    </w:rPr>
  </w:style>
  <w:style w:type="paragraph" w:styleId="2">
    <w:name w:val="List Number 2"/>
    <w:basedOn w:val="a4"/>
    <w:semiHidden/>
    <w:locked/>
    <w:rsid w:val="00DC0207"/>
    <w:pPr>
      <w:numPr>
        <w:numId w:val="15"/>
      </w:numPr>
    </w:pPr>
    <w:rPr>
      <w:rFonts w:ascii="Times New Roman" w:eastAsia="宋体" w:hAnsi="Times New Roman" w:cs="Times New Roman"/>
      <w:szCs w:val="24"/>
    </w:rPr>
  </w:style>
  <w:style w:type="paragraph" w:styleId="3">
    <w:name w:val="List Number 3"/>
    <w:basedOn w:val="a4"/>
    <w:locked/>
    <w:rsid w:val="00DC0207"/>
    <w:pPr>
      <w:numPr>
        <w:numId w:val="1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4"/>
    <w:semiHidden/>
    <w:locked/>
    <w:rsid w:val="00DC0207"/>
    <w:pPr>
      <w:numPr>
        <w:numId w:val="1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4"/>
    <w:semiHidden/>
    <w:locked/>
    <w:rsid w:val="00DC0207"/>
    <w:pPr>
      <w:numPr>
        <w:numId w:val="18"/>
      </w:numPr>
    </w:pPr>
    <w:rPr>
      <w:rFonts w:ascii="Times New Roman" w:eastAsia="宋体" w:hAnsi="Times New Roman" w:cs="Times New Roman"/>
      <w:szCs w:val="24"/>
    </w:rPr>
  </w:style>
  <w:style w:type="paragraph" w:styleId="aff5">
    <w:name w:val="List Continue"/>
    <w:basedOn w:val="a4"/>
    <w:semiHidden/>
    <w:locked/>
    <w:rsid w:val="00DC0207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29">
    <w:name w:val="List Continue 2"/>
    <w:basedOn w:val="a4"/>
    <w:semiHidden/>
    <w:locked/>
    <w:rsid w:val="00DC0207"/>
    <w:pPr>
      <w:spacing w:after="120"/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38">
    <w:name w:val="List Continue 3"/>
    <w:basedOn w:val="a4"/>
    <w:semiHidden/>
    <w:locked/>
    <w:rsid w:val="00DC0207"/>
    <w:pPr>
      <w:spacing w:after="120"/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46">
    <w:name w:val="List Continue 4"/>
    <w:basedOn w:val="a4"/>
    <w:semiHidden/>
    <w:locked/>
    <w:rsid w:val="00DC0207"/>
    <w:pPr>
      <w:spacing w:after="120"/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53">
    <w:name w:val="List Continue 5"/>
    <w:basedOn w:val="a4"/>
    <w:semiHidden/>
    <w:locked/>
    <w:rsid w:val="00DC0207"/>
    <w:pPr>
      <w:spacing w:after="120"/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a0">
    <w:name w:val="List Bullet"/>
    <w:basedOn w:val="a4"/>
    <w:semiHidden/>
    <w:locked/>
    <w:rsid w:val="00DC0207"/>
    <w:pPr>
      <w:numPr>
        <w:numId w:val="19"/>
      </w:numPr>
    </w:pPr>
    <w:rPr>
      <w:rFonts w:ascii="Times New Roman" w:eastAsia="宋体" w:hAnsi="Times New Roman" w:cs="Times New Roman"/>
      <w:szCs w:val="24"/>
    </w:rPr>
  </w:style>
  <w:style w:type="paragraph" w:styleId="20">
    <w:name w:val="List Bullet 2"/>
    <w:basedOn w:val="a4"/>
    <w:semiHidden/>
    <w:locked/>
    <w:rsid w:val="00DC0207"/>
    <w:pPr>
      <w:numPr>
        <w:numId w:val="20"/>
      </w:numPr>
    </w:pPr>
    <w:rPr>
      <w:rFonts w:ascii="Times New Roman" w:eastAsia="宋体" w:hAnsi="Times New Roman" w:cs="Times New Roman"/>
      <w:szCs w:val="24"/>
    </w:rPr>
  </w:style>
  <w:style w:type="paragraph" w:styleId="30">
    <w:name w:val="List Bullet 3"/>
    <w:basedOn w:val="a4"/>
    <w:semiHidden/>
    <w:locked/>
    <w:rsid w:val="00DC0207"/>
    <w:pPr>
      <w:numPr>
        <w:numId w:val="21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4"/>
    <w:semiHidden/>
    <w:locked/>
    <w:rsid w:val="00DC0207"/>
    <w:pPr>
      <w:numPr>
        <w:numId w:val="22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4"/>
    <w:semiHidden/>
    <w:locked/>
    <w:rsid w:val="00DC0207"/>
    <w:pPr>
      <w:numPr>
        <w:numId w:val="23"/>
      </w:numPr>
    </w:pPr>
    <w:rPr>
      <w:rFonts w:ascii="Times New Roman" w:eastAsia="宋体" w:hAnsi="Times New Roman" w:cs="Times New Roman"/>
      <w:szCs w:val="24"/>
    </w:rPr>
  </w:style>
  <w:style w:type="table" w:styleId="18">
    <w:name w:val="Table List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Signature"/>
    <w:basedOn w:val="a4"/>
    <w:link w:val="Charf0"/>
    <w:semiHidden/>
    <w:locked/>
    <w:rsid w:val="00DC0207"/>
    <w:pPr>
      <w:ind w:leftChars="2100" w:left="100"/>
    </w:pPr>
    <w:rPr>
      <w:rFonts w:ascii="Times New Roman" w:eastAsia="宋体" w:hAnsi="Times New Roman" w:cs="Times New Roman"/>
      <w:szCs w:val="24"/>
    </w:rPr>
  </w:style>
  <w:style w:type="character" w:customStyle="1" w:styleId="Charf0">
    <w:name w:val="签名 Char"/>
    <w:basedOn w:val="a5"/>
    <w:link w:val="aff7"/>
    <w:semiHidden/>
    <w:rsid w:val="00DC0207"/>
    <w:rPr>
      <w:rFonts w:ascii="Times New Roman" w:eastAsia="宋体" w:hAnsi="Times New Roman" w:cs="Times New Roman"/>
      <w:szCs w:val="24"/>
    </w:rPr>
  </w:style>
  <w:style w:type="character" w:styleId="aff8">
    <w:name w:val="Emphasis"/>
    <w:uiPriority w:val="20"/>
    <w:qFormat/>
    <w:locked/>
    <w:rsid w:val="00DC0207"/>
    <w:rPr>
      <w:i/>
      <w:iCs/>
    </w:rPr>
  </w:style>
  <w:style w:type="paragraph" w:styleId="aff9">
    <w:name w:val="Date"/>
    <w:basedOn w:val="a4"/>
    <w:next w:val="a4"/>
    <w:link w:val="Charf1"/>
    <w:semiHidden/>
    <w:locked/>
    <w:rsid w:val="00DC0207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f1">
    <w:name w:val="日期 Char"/>
    <w:basedOn w:val="a5"/>
    <w:link w:val="aff9"/>
    <w:semiHidden/>
    <w:rsid w:val="00DC0207"/>
    <w:rPr>
      <w:rFonts w:ascii="Times New Roman" w:eastAsia="宋体" w:hAnsi="Times New Roman" w:cs="Times New Roman"/>
      <w:szCs w:val="24"/>
    </w:rPr>
  </w:style>
  <w:style w:type="paragraph" w:styleId="affa">
    <w:name w:val="envelope address"/>
    <w:basedOn w:val="a4"/>
    <w:semiHidden/>
    <w:locked/>
    <w:rsid w:val="00DC020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table" w:styleId="19">
    <w:name w:val="Table Columns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Web 1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6"/>
    <w:semiHidden/>
    <w:locked/>
    <w:rsid w:val="00DC02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4"/>
    <w:semiHidden/>
    <w:locked/>
    <w:rsid w:val="00DC0207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4"/>
    </w:rPr>
  </w:style>
  <w:style w:type="numbering" w:styleId="a2">
    <w:name w:val="Outline List 3"/>
    <w:basedOn w:val="a7"/>
    <w:semiHidden/>
    <w:locked/>
    <w:rsid w:val="00DC0207"/>
    <w:pPr>
      <w:numPr>
        <w:numId w:val="24"/>
      </w:numPr>
    </w:pPr>
  </w:style>
  <w:style w:type="paragraph" w:styleId="affc">
    <w:name w:val="Message Header"/>
    <w:basedOn w:val="a4"/>
    <w:link w:val="Charf2"/>
    <w:semiHidden/>
    <w:locked/>
    <w:rsid w:val="00DC02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Times New Roman"/>
      <w:sz w:val="24"/>
      <w:szCs w:val="24"/>
    </w:rPr>
  </w:style>
  <w:style w:type="character" w:customStyle="1" w:styleId="Charf2">
    <w:name w:val="信息标题 Char"/>
    <w:basedOn w:val="a5"/>
    <w:link w:val="affc"/>
    <w:semiHidden/>
    <w:rsid w:val="00DC0207"/>
    <w:rPr>
      <w:rFonts w:ascii="Arial" w:eastAsia="宋体" w:hAnsi="Arial" w:cs="Times New Roman"/>
      <w:sz w:val="24"/>
      <w:szCs w:val="24"/>
      <w:shd w:val="pct20" w:color="auto" w:fill="auto"/>
    </w:rPr>
  </w:style>
  <w:style w:type="character" w:styleId="affd">
    <w:name w:val="line number"/>
    <w:basedOn w:val="a5"/>
    <w:semiHidden/>
    <w:locked/>
    <w:rsid w:val="00DC0207"/>
  </w:style>
  <w:style w:type="character" w:styleId="affe">
    <w:name w:val="Strong"/>
    <w:uiPriority w:val="22"/>
    <w:qFormat/>
    <w:locked/>
    <w:rsid w:val="00DC0207"/>
    <w:rPr>
      <w:b/>
      <w:bCs/>
    </w:rPr>
  </w:style>
  <w:style w:type="character" w:styleId="afff">
    <w:name w:val="page number"/>
    <w:basedOn w:val="a5"/>
    <w:semiHidden/>
    <w:locked/>
    <w:rsid w:val="00DC0207"/>
  </w:style>
  <w:style w:type="paragraph" w:styleId="afff0">
    <w:name w:val="Body Text First Indent"/>
    <w:basedOn w:val="ab"/>
    <w:link w:val="Charf3"/>
    <w:uiPriority w:val="99"/>
    <w:semiHidden/>
    <w:locked/>
    <w:rsid w:val="00DC0207"/>
    <w:pPr>
      <w:ind w:firstLineChars="100" w:firstLine="420"/>
    </w:pPr>
  </w:style>
  <w:style w:type="character" w:customStyle="1" w:styleId="Charf3">
    <w:name w:val="正文首行缩进 Char"/>
    <w:basedOn w:val="Char1"/>
    <w:link w:val="afff0"/>
    <w:uiPriority w:val="99"/>
    <w:semiHidden/>
    <w:rsid w:val="00DC0207"/>
    <w:rPr>
      <w:rFonts w:ascii="Times New Roman" w:eastAsia="宋体" w:hAnsi="Times New Roman" w:cs="Times New Roman"/>
      <w:szCs w:val="24"/>
    </w:rPr>
  </w:style>
  <w:style w:type="paragraph" w:styleId="afff1">
    <w:name w:val="Body Text Indent"/>
    <w:basedOn w:val="a4"/>
    <w:link w:val="Charf4"/>
    <w:semiHidden/>
    <w:locked/>
    <w:rsid w:val="00DC0207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f4">
    <w:name w:val="正文文本缩进 Char"/>
    <w:basedOn w:val="a5"/>
    <w:link w:val="afff1"/>
    <w:semiHidden/>
    <w:rsid w:val="00DC0207"/>
    <w:rPr>
      <w:rFonts w:ascii="Times New Roman" w:eastAsia="宋体" w:hAnsi="Times New Roman" w:cs="Times New Roman"/>
      <w:szCs w:val="24"/>
    </w:rPr>
  </w:style>
  <w:style w:type="paragraph" w:styleId="2e">
    <w:name w:val="Body Text First Indent 2"/>
    <w:basedOn w:val="afff1"/>
    <w:link w:val="2Char0"/>
    <w:semiHidden/>
    <w:locked/>
    <w:rsid w:val="00DC0207"/>
    <w:pPr>
      <w:ind w:firstLineChars="200" w:firstLine="420"/>
    </w:pPr>
  </w:style>
  <w:style w:type="character" w:customStyle="1" w:styleId="2Char0">
    <w:name w:val="正文首行缩进 2 Char"/>
    <w:basedOn w:val="Charf4"/>
    <w:link w:val="2e"/>
    <w:semiHidden/>
    <w:rsid w:val="00DC0207"/>
    <w:rPr>
      <w:rFonts w:ascii="Times New Roman" w:eastAsia="宋体" w:hAnsi="Times New Roman" w:cs="Times New Roman"/>
      <w:szCs w:val="24"/>
    </w:rPr>
  </w:style>
  <w:style w:type="paragraph" w:styleId="afff2">
    <w:name w:val="Normal Indent"/>
    <w:aliases w:val="表正文,正文非缩进,特点,段1,图表标题,正文不缩进,标题4,Alt+X,mr正文缩进,±íÕýÎÄ,ÕýÎÄ·ÇËõ½ø,±í,ändrad,Bodytext,AvtalBrödtext,AvtalBrodtext,andrad, ändrad,四号,正文缩进（首行缩进两字）,缩进,ALT+Z,水上软件,正文(首行缩进两字),正文(首行缩进两字)1,特点标题,正文编号,bt,EHPT,Body Text2,Body Text(ch),表正文41,正文非缩进41,段141,正文缩进2"/>
    <w:basedOn w:val="a4"/>
    <w:link w:val="Charf5"/>
    <w:qFormat/>
    <w:locked/>
    <w:rsid w:val="00DC020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2f">
    <w:name w:val="Body Text 2"/>
    <w:basedOn w:val="a4"/>
    <w:link w:val="2Char1"/>
    <w:semiHidden/>
    <w:locked/>
    <w:rsid w:val="00DC0207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 2 Char"/>
    <w:basedOn w:val="a5"/>
    <w:link w:val="2f"/>
    <w:semiHidden/>
    <w:rsid w:val="00DC0207"/>
    <w:rPr>
      <w:rFonts w:ascii="Times New Roman" w:eastAsia="宋体" w:hAnsi="Times New Roman" w:cs="Times New Roman"/>
      <w:szCs w:val="24"/>
    </w:rPr>
  </w:style>
  <w:style w:type="paragraph" w:styleId="3d">
    <w:name w:val="Body Text 3"/>
    <w:basedOn w:val="a4"/>
    <w:link w:val="3Char0"/>
    <w:semiHidden/>
    <w:locked/>
    <w:rsid w:val="00DC0207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5"/>
    <w:link w:val="3d"/>
    <w:semiHidden/>
    <w:rsid w:val="00DC0207"/>
    <w:rPr>
      <w:rFonts w:ascii="Times New Roman" w:eastAsia="宋体" w:hAnsi="Times New Roman" w:cs="Times New Roman"/>
      <w:sz w:val="16"/>
      <w:szCs w:val="16"/>
    </w:rPr>
  </w:style>
  <w:style w:type="paragraph" w:styleId="2f0">
    <w:name w:val="Body Text Indent 2"/>
    <w:basedOn w:val="a4"/>
    <w:link w:val="2Char2"/>
    <w:semiHidden/>
    <w:locked/>
    <w:rsid w:val="00DC0207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Char2">
    <w:name w:val="正文文本缩进 2 Char"/>
    <w:basedOn w:val="a5"/>
    <w:link w:val="2f0"/>
    <w:semiHidden/>
    <w:rsid w:val="00DC0207"/>
    <w:rPr>
      <w:rFonts w:ascii="Times New Roman" w:eastAsia="宋体" w:hAnsi="Times New Roman" w:cs="Times New Roman"/>
      <w:szCs w:val="24"/>
    </w:rPr>
  </w:style>
  <w:style w:type="paragraph" w:styleId="3e">
    <w:name w:val="Body Text Indent 3"/>
    <w:basedOn w:val="a4"/>
    <w:link w:val="3Char1"/>
    <w:semiHidden/>
    <w:locked/>
    <w:rsid w:val="00DC0207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1">
    <w:name w:val="正文文本缩进 3 Char"/>
    <w:basedOn w:val="a5"/>
    <w:link w:val="3e"/>
    <w:semiHidden/>
    <w:rsid w:val="00DC0207"/>
    <w:rPr>
      <w:rFonts w:ascii="Times New Roman" w:eastAsia="宋体" w:hAnsi="Times New Roman" w:cs="Times New Roman"/>
      <w:sz w:val="16"/>
      <w:szCs w:val="16"/>
    </w:rPr>
  </w:style>
  <w:style w:type="paragraph" w:styleId="afff3">
    <w:name w:val="Note Heading"/>
    <w:basedOn w:val="a4"/>
    <w:next w:val="a4"/>
    <w:link w:val="Charf6"/>
    <w:semiHidden/>
    <w:locked/>
    <w:rsid w:val="00DC0207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f6">
    <w:name w:val="注释标题 Char"/>
    <w:basedOn w:val="a5"/>
    <w:link w:val="afff3"/>
    <w:semiHidden/>
    <w:rsid w:val="00DC0207"/>
    <w:rPr>
      <w:rFonts w:ascii="Times New Roman" w:eastAsia="宋体" w:hAnsi="Times New Roman" w:cs="Times New Roman"/>
      <w:szCs w:val="24"/>
    </w:rPr>
  </w:style>
  <w:style w:type="paragraph" w:customStyle="1" w:styleId="12-E3-">
    <w:name w:val="12-E3-正文"/>
    <w:basedOn w:val="a4"/>
    <w:link w:val="12-E3-Char"/>
    <w:locked/>
    <w:rsid w:val="00DC0207"/>
    <w:pPr>
      <w:spacing w:line="360" w:lineRule="auto"/>
      <w:ind w:firstLine="420"/>
    </w:pPr>
    <w:rPr>
      <w:rFonts w:ascii="Times New Roman" w:eastAsia="仿宋_GB2312" w:hAnsi="Times New Roman" w:cs="Times New Roman"/>
      <w:sz w:val="24"/>
      <w:szCs w:val="24"/>
    </w:rPr>
  </w:style>
  <w:style w:type="paragraph" w:customStyle="1" w:styleId="11-E3-">
    <w:name w:val="11-E3-标题七"/>
    <w:basedOn w:val="12-E3-"/>
    <w:link w:val="11-E3-Char"/>
    <w:locked/>
    <w:rsid w:val="00DC0207"/>
    <w:pPr>
      <w:numPr>
        <w:numId w:val="25"/>
      </w:numPr>
    </w:pPr>
  </w:style>
  <w:style w:type="paragraph" w:customStyle="1" w:styleId="15-E3-">
    <w:name w:val="15-E3-图"/>
    <w:basedOn w:val="12-E3-"/>
    <w:locked/>
    <w:rsid w:val="00DC0207"/>
    <w:pPr>
      <w:spacing w:beforeLines="50"/>
      <w:ind w:firstLine="0"/>
      <w:jc w:val="center"/>
    </w:pPr>
  </w:style>
  <w:style w:type="paragraph" w:customStyle="1" w:styleId="13-E3-">
    <w:name w:val="13-E3-图名称"/>
    <w:basedOn w:val="12-E3-"/>
    <w:link w:val="13-E3-Char"/>
    <w:locked/>
    <w:rsid w:val="00DC0207"/>
    <w:pPr>
      <w:spacing w:afterLines="50"/>
      <w:ind w:firstLine="0"/>
      <w:jc w:val="center"/>
    </w:pPr>
  </w:style>
  <w:style w:type="character" w:customStyle="1" w:styleId="12-E3-Char">
    <w:name w:val="12-E3-正文 Char"/>
    <w:link w:val="12-E3-"/>
    <w:rsid w:val="00DC0207"/>
    <w:rPr>
      <w:rFonts w:ascii="Times New Roman" w:eastAsia="仿宋_GB2312" w:hAnsi="Times New Roman" w:cs="Times New Roman"/>
      <w:sz w:val="24"/>
      <w:szCs w:val="24"/>
    </w:rPr>
  </w:style>
  <w:style w:type="paragraph" w:styleId="afff4">
    <w:name w:val="Document Map"/>
    <w:basedOn w:val="a4"/>
    <w:link w:val="Charf7"/>
    <w:uiPriority w:val="99"/>
    <w:semiHidden/>
    <w:locked/>
    <w:rsid w:val="00DC0207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f7">
    <w:name w:val="文档结构图 Char"/>
    <w:basedOn w:val="a5"/>
    <w:link w:val="afff4"/>
    <w:uiPriority w:val="99"/>
    <w:semiHidden/>
    <w:rsid w:val="00DC0207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09-E3-">
    <w:name w:val="09-E3-标题五"/>
    <w:basedOn w:val="51"/>
    <w:locked/>
    <w:rsid w:val="00DC0207"/>
    <w:pPr>
      <w:numPr>
        <w:numId w:val="0"/>
      </w:numPr>
      <w:tabs>
        <w:tab w:val="num" w:pos="987"/>
      </w:tabs>
      <w:ind w:left="987" w:hanging="987"/>
    </w:pPr>
    <w:rPr>
      <w:rFonts w:ascii="黑体" w:eastAsia="黑体" w:hAnsi="Times New Roman" w:cs="Times New Roman"/>
      <w:b w:val="0"/>
      <w:sz w:val="24"/>
      <w:szCs w:val="24"/>
    </w:rPr>
  </w:style>
  <w:style w:type="paragraph" w:customStyle="1" w:styleId="ParaCharCharCharCharCharCharCharCharChar1CharCharCharCharCharCharCharCharCharChar">
    <w:name w:val="默认段落字体 Para Char Char Char Char Char Char Char Char Char1 Char Char Char Char Char Char Char Char Char Char"/>
    <w:basedOn w:val="afff4"/>
    <w:autoRedefine/>
    <w:semiHidden/>
    <w:locked/>
    <w:rsid w:val="00DC0207"/>
    <w:pPr>
      <w:ind w:firstLineChars="225" w:firstLine="540"/>
    </w:pPr>
    <w:rPr>
      <w:rFonts w:ascii="Tahoma" w:hAnsi="Tahoma"/>
      <w:sz w:val="24"/>
    </w:rPr>
  </w:style>
  <w:style w:type="paragraph" w:customStyle="1" w:styleId="14-E3-">
    <w:name w:val="14-E3-表头内容"/>
    <w:basedOn w:val="a4"/>
    <w:locked/>
    <w:rsid w:val="00DC0207"/>
    <w:pPr>
      <w:shd w:val="clear" w:color="C0C0C0" w:fill="D9D9D9"/>
      <w:spacing w:line="360" w:lineRule="auto"/>
      <w:jc w:val="center"/>
    </w:pPr>
    <w:rPr>
      <w:rFonts w:ascii="Times New Roman" w:eastAsia="黑体" w:hAnsi="Times New Roman" w:cs="Times New Roman"/>
      <w:sz w:val="24"/>
      <w:szCs w:val="24"/>
    </w:rPr>
  </w:style>
  <w:style w:type="paragraph" w:customStyle="1" w:styleId="14-E3-0">
    <w:name w:val="14-E3-表格内容"/>
    <w:basedOn w:val="a4"/>
    <w:locked/>
    <w:rsid w:val="00DC0207"/>
    <w:pPr>
      <w:spacing w:line="360" w:lineRule="auto"/>
      <w:jc w:val="center"/>
    </w:pPr>
    <w:rPr>
      <w:rFonts w:ascii="Times New Roman" w:eastAsia="仿宋_GB2312" w:hAnsi="Times New Roman" w:cs="Times New Roman"/>
    </w:rPr>
  </w:style>
  <w:style w:type="paragraph" w:customStyle="1" w:styleId="13-E3-0">
    <w:name w:val="13-E3-表标题"/>
    <w:basedOn w:val="13-E3-"/>
    <w:locked/>
    <w:rsid w:val="00DC0207"/>
    <w:pPr>
      <w:spacing w:beforeLines="50" w:afterLines="0"/>
    </w:pPr>
  </w:style>
  <w:style w:type="paragraph" w:customStyle="1" w:styleId="13-E3-1">
    <w:name w:val="13-E3-编码（清单）名称"/>
    <w:basedOn w:val="12-E3-"/>
    <w:locked/>
    <w:rsid w:val="00DC0207"/>
    <w:pPr>
      <w:spacing w:beforeLines="50"/>
      <w:ind w:firstLine="0"/>
      <w:jc w:val="center"/>
    </w:pPr>
  </w:style>
  <w:style w:type="paragraph" w:customStyle="1" w:styleId="10-E3-">
    <w:name w:val="10-E3-标题六"/>
    <w:basedOn w:val="12-E3-"/>
    <w:locked/>
    <w:rsid w:val="00DC0207"/>
    <w:pPr>
      <w:numPr>
        <w:numId w:val="26"/>
      </w:numPr>
      <w:tabs>
        <w:tab w:val="clear" w:pos="840"/>
      </w:tabs>
      <w:ind w:left="1680" w:hanging="284"/>
    </w:pPr>
    <w:rPr>
      <w:rFonts w:eastAsia="黑体"/>
    </w:rPr>
  </w:style>
  <w:style w:type="paragraph" w:customStyle="1" w:styleId="16-E3-">
    <w:name w:val="16-E3-编码样式"/>
    <w:basedOn w:val="a4"/>
    <w:link w:val="16-E3-Char"/>
    <w:locked/>
    <w:rsid w:val="00DC0207"/>
    <w:pPr>
      <w:shd w:val="clear" w:color="auto" w:fill="E6E6E6"/>
    </w:pPr>
    <w:rPr>
      <w:rFonts w:ascii="Times New Roman" w:eastAsia="仿宋_GB2312" w:hAnsi="Times New Roman" w:cs="Times New Roman"/>
    </w:rPr>
  </w:style>
  <w:style w:type="paragraph" w:styleId="57">
    <w:name w:val="toc 5"/>
    <w:basedOn w:val="a4"/>
    <w:next w:val="a4"/>
    <w:autoRedefine/>
    <w:uiPriority w:val="39"/>
    <w:locked/>
    <w:rsid w:val="00DC0207"/>
    <w:pPr>
      <w:ind w:leftChars="800" w:left="1680"/>
    </w:pPr>
    <w:rPr>
      <w:rFonts w:ascii="Times New Roman" w:eastAsia="宋体" w:hAnsi="Times New Roman" w:cs="Times New Roman"/>
      <w:sz w:val="20"/>
      <w:szCs w:val="24"/>
    </w:rPr>
  </w:style>
  <w:style w:type="paragraph" w:styleId="afff5">
    <w:name w:val="table of figures"/>
    <w:basedOn w:val="a4"/>
    <w:next w:val="a4"/>
    <w:uiPriority w:val="99"/>
    <w:locked/>
    <w:rsid w:val="00DC0207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character" w:customStyle="1" w:styleId="11-E3-Char">
    <w:name w:val="11-E3-标题七 Char"/>
    <w:link w:val="11-E3-"/>
    <w:rsid w:val="00DC0207"/>
    <w:rPr>
      <w:rFonts w:ascii="Times New Roman" w:eastAsia="仿宋_GB2312" w:hAnsi="Times New Roman" w:cs="Times New Roman"/>
      <w:sz w:val="24"/>
      <w:szCs w:val="24"/>
    </w:rPr>
  </w:style>
  <w:style w:type="character" w:customStyle="1" w:styleId="13-E3-Char">
    <w:name w:val="13-E3-图名称 Char"/>
    <w:basedOn w:val="12-E3-Char"/>
    <w:link w:val="13-E3-"/>
    <w:rsid w:val="00DC0207"/>
    <w:rPr>
      <w:rFonts w:ascii="Times New Roman" w:eastAsia="仿宋_GB2312" w:hAnsi="Times New Roman" w:cs="Times New Roman"/>
      <w:sz w:val="24"/>
      <w:szCs w:val="24"/>
    </w:rPr>
  </w:style>
  <w:style w:type="paragraph" w:customStyle="1" w:styleId="06-sinobest-6">
    <w:name w:val="06-sinobest-标题6"/>
    <w:basedOn w:val="a4"/>
    <w:locked/>
    <w:rsid w:val="00DC0207"/>
    <w:pPr>
      <w:keepNext/>
      <w:keepLines/>
      <w:widowControl/>
      <w:numPr>
        <w:ilvl w:val="5"/>
        <w:numId w:val="27"/>
      </w:numPr>
      <w:spacing w:before="260" w:after="260" w:line="360" w:lineRule="auto"/>
      <w:jc w:val="left"/>
      <w:outlineLvl w:val="4"/>
    </w:pPr>
    <w:rPr>
      <w:rFonts w:ascii="Times New Roman" w:eastAsia="黑体" w:hAnsi="Times New Roman" w:cs="Times New Roman"/>
      <w:sz w:val="24"/>
      <w:szCs w:val="20"/>
    </w:rPr>
  </w:style>
  <w:style w:type="paragraph" w:styleId="afff6">
    <w:name w:val="Revision"/>
    <w:hidden/>
    <w:uiPriority w:val="99"/>
    <w:semiHidden/>
    <w:rsid w:val="00DC0207"/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4"/>
    <w:next w:val="ab"/>
    <w:semiHidden/>
    <w:locked/>
    <w:rsid w:val="00DC0207"/>
    <w:pPr>
      <w:spacing w:after="120" w:line="240" w:lineRule="atLeast"/>
      <w:ind w:left="720" w:firstLineChars="200" w:firstLine="200"/>
      <w:jc w:val="left"/>
    </w:pPr>
    <w:rPr>
      <w:rFonts w:ascii="宋体" w:eastAsia="宋体" w:hAnsi="Times New Roman" w:cs="Times New Roman"/>
      <w:i/>
      <w:snapToGrid w:val="0"/>
      <w:color w:val="0000FF"/>
      <w:kern w:val="0"/>
      <w:szCs w:val="20"/>
    </w:rPr>
  </w:style>
  <w:style w:type="paragraph" w:customStyle="1" w:styleId="afff7">
    <w:name w:val="正文题目"/>
    <w:basedOn w:val="a4"/>
    <w:next w:val="a4"/>
    <w:autoRedefine/>
    <w:semiHidden/>
    <w:locked/>
    <w:rsid w:val="00DC0207"/>
    <w:pPr>
      <w:spacing w:beforeLines="50" w:afterLines="50" w:line="360" w:lineRule="auto"/>
      <w:jc w:val="center"/>
      <w:outlineLvl w:val="0"/>
    </w:pPr>
    <w:rPr>
      <w:rFonts w:ascii="Times New Roman" w:eastAsia="黑体" w:hAnsi="Times New Roman" w:cs="Times New Roman"/>
      <w:b/>
      <w:iCs/>
      <w:sz w:val="28"/>
      <w:szCs w:val="28"/>
    </w:rPr>
  </w:style>
  <w:style w:type="paragraph" w:customStyle="1" w:styleId="afff8">
    <w:name w:val="正文标题 小二"/>
    <w:basedOn w:val="afff7"/>
    <w:autoRedefine/>
    <w:semiHidden/>
    <w:locked/>
    <w:rsid w:val="00DC0207"/>
    <w:pPr>
      <w:spacing w:before="50" w:after="50"/>
    </w:pPr>
  </w:style>
  <w:style w:type="paragraph" w:customStyle="1" w:styleId="afff9">
    <w:name w:val="样式 页眉 + 小五 右端对齐"/>
    <w:basedOn w:val="a8"/>
    <w:autoRedefine/>
    <w:semiHidden/>
    <w:locked/>
    <w:rsid w:val="00DC0207"/>
    <w:pPr>
      <w:ind w:firstLineChars="200" w:firstLine="200"/>
      <w:jc w:val="right"/>
    </w:pPr>
    <w:rPr>
      <w:rFonts w:ascii="Times New Roman" w:eastAsia="宋体" w:hAnsi="Times New Roman" w:cs="宋体"/>
      <w:b/>
      <w:szCs w:val="20"/>
    </w:rPr>
  </w:style>
  <w:style w:type="paragraph" w:customStyle="1" w:styleId="afffa">
    <w:name w:val="样式 正文 + 倾斜 蓝色"/>
    <w:basedOn w:val="a4"/>
    <w:link w:val="CharChar"/>
    <w:autoRedefine/>
    <w:semiHidden/>
    <w:locked/>
    <w:rsid w:val="00DC0207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color w:val="0000FF"/>
      <w:szCs w:val="20"/>
    </w:rPr>
  </w:style>
  <w:style w:type="character" w:customStyle="1" w:styleId="Charf5">
    <w:name w:val="正文缩进 Char"/>
    <w:aliases w:val="表正文 Char1,正文非缩进 Char1,特点 Char1,段1 Char1,图表标题 Char1,正文不缩进 Char1,标题4 Char1,Alt+X Char1,mr正文缩进 Char1,±íÕýÎÄ Char1,ÕýÎÄ·ÇËõ½ø Char1,±í Char1,ändrad Char1,Bodytext Char1,AvtalBrödtext Char1,AvtalBrodtext Char1,andrad Char1, ändrad Char1,四号 Char1"/>
    <w:link w:val="afff2"/>
    <w:rsid w:val="00DC0207"/>
    <w:rPr>
      <w:rFonts w:ascii="Times New Roman" w:eastAsia="宋体" w:hAnsi="Times New Roman" w:cs="Times New Roman"/>
      <w:szCs w:val="24"/>
    </w:rPr>
  </w:style>
  <w:style w:type="character" w:customStyle="1" w:styleId="CharChar">
    <w:name w:val="样式 正文 + 倾斜 蓝色 Char Char"/>
    <w:link w:val="afffa"/>
    <w:semiHidden/>
    <w:rsid w:val="00DC0207"/>
    <w:rPr>
      <w:rFonts w:ascii="Times New Roman" w:eastAsia="宋体" w:hAnsi="Times New Roman" w:cs="Times New Roman"/>
      <w:i/>
      <w:iCs/>
      <w:color w:val="0000FF"/>
      <w:szCs w:val="20"/>
    </w:rPr>
  </w:style>
  <w:style w:type="character" w:customStyle="1" w:styleId="afffb">
    <w:name w:val="样式 正文 斜体"/>
    <w:semiHidden/>
    <w:locked/>
    <w:rsid w:val="00DC0207"/>
    <w:rPr>
      <w:i/>
    </w:rPr>
  </w:style>
  <w:style w:type="character" w:customStyle="1" w:styleId="afffc">
    <w:name w:val="样式 正文 加粗"/>
    <w:semiHidden/>
    <w:locked/>
    <w:rsid w:val="00DC0207"/>
    <w:rPr>
      <w:rFonts w:ascii="Times New Roman" w:hAnsi="Times New Roman"/>
      <w:b/>
      <w:kern w:val="2"/>
      <w:sz w:val="21"/>
    </w:rPr>
  </w:style>
  <w:style w:type="paragraph" w:customStyle="1" w:styleId="afffd">
    <w:name w:val="页眉 黑体 小三"/>
    <w:basedOn w:val="a8"/>
    <w:semiHidden/>
    <w:locked/>
    <w:rsid w:val="00DC0207"/>
    <w:pPr>
      <w:ind w:firstLineChars="200" w:firstLine="200"/>
    </w:pPr>
    <w:rPr>
      <w:rFonts w:ascii="Times New Roman" w:eastAsia="黑体" w:hAnsi="Times New Roman" w:cs="Times New Roman"/>
      <w:sz w:val="30"/>
      <w:szCs w:val="20"/>
    </w:rPr>
  </w:style>
  <w:style w:type="paragraph" w:customStyle="1" w:styleId="afffe">
    <w:name w:val="样式 正文 + 红色"/>
    <w:basedOn w:val="a4"/>
    <w:link w:val="CharChar0"/>
    <w:semiHidden/>
    <w:locked/>
    <w:rsid w:val="00DC0207"/>
    <w:pPr>
      <w:ind w:firstLineChars="200" w:firstLine="200"/>
    </w:pPr>
    <w:rPr>
      <w:rFonts w:ascii="Times New Roman" w:eastAsia="宋体" w:hAnsi="Times New Roman" w:cs="Times New Roman"/>
      <w:color w:val="FF0000"/>
      <w:szCs w:val="20"/>
    </w:rPr>
  </w:style>
  <w:style w:type="character" w:customStyle="1" w:styleId="CharChar0">
    <w:name w:val="样式 正文 + 红色 Char Char"/>
    <w:link w:val="afffe"/>
    <w:semiHidden/>
    <w:rsid w:val="00DC0207"/>
    <w:rPr>
      <w:rFonts w:ascii="Times New Roman" w:eastAsia="宋体" w:hAnsi="Times New Roman" w:cs="Times New Roman"/>
      <w:color w:val="FF0000"/>
      <w:szCs w:val="20"/>
    </w:rPr>
  </w:style>
  <w:style w:type="paragraph" w:customStyle="1" w:styleId="affff">
    <w:name w:val="正文标题 小三"/>
    <w:basedOn w:val="afff7"/>
    <w:semiHidden/>
    <w:locked/>
    <w:rsid w:val="00DC0207"/>
    <w:rPr>
      <w:sz w:val="30"/>
    </w:rPr>
  </w:style>
  <w:style w:type="paragraph" w:styleId="62">
    <w:name w:val="toc 6"/>
    <w:basedOn w:val="a4"/>
    <w:next w:val="a4"/>
    <w:autoRedefine/>
    <w:uiPriority w:val="39"/>
    <w:locked/>
    <w:rsid w:val="00DC0207"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72">
    <w:name w:val="toc 7"/>
    <w:basedOn w:val="a4"/>
    <w:next w:val="a4"/>
    <w:autoRedefine/>
    <w:uiPriority w:val="39"/>
    <w:locked/>
    <w:rsid w:val="00DC0207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82">
    <w:name w:val="toc 8"/>
    <w:basedOn w:val="a4"/>
    <w:next w:val="a4"/>
    <w:autoRedefine/>
    <w:uiPriority w:val="39"/>
    <w:locked/>
    <w:rsid w:val="00DC0207"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90">
    <w:name w:val="toc 9"/>
    <w:basedOn w:val="a4"/>
    <w:next w:val="a4"/>
    <w:autoRedefine/>
    <w:uiPriority w:val="39"/>
    <w:locked/>
    <w:rsid w:val="00DC0207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customStyle="1" w:styleId="-40">
    <w:name w:val="自定义-有序编号4"/>
    <w:basedOn w:val="-30"/>
    <w:autoRedefine/>
    <w:rsid w:val="002B7D4F"/>
    <w:pPr>
      <w:numPr>
        <w:numId w:val="28"/>
      </w:numPr>
    </w:pPr>
  </w:style>
  <w:style w:type="paragraph" w:customStyle="1" w:styleId="-50">
    <w:name w:val="自定义-有序编号5"/>
    <w:basedOn w:val="-40"/>
    <w:autoRedefine/>
    <w:rsid w:val="002B7D4F"/>
    <w:pPr>
      <w:numPr>
        <w:numId w:val="29"/>
      </w:numPr>
    </w:pPr>
  </w:style>
  <w:style w:type="paragraph" w:customStyle="1" w:styleId="-4">
    <w:name w:val="自定义-无序编号4"/>
    <w:basedOn w:val="-32"/>
    <w:autoRedefine/>
    <w:rsid w:val="008350C0"/>
    <w:pPr>
      <w:numPr>
        <w:numId w:val="30"/>
      </w:numPr>
    </w:pPr>
    <w:rPr>
      <w:rFonts w:ascii="Times New Roman" w:eastAsia="宋体" w:hAnsi="Times New Roman"/>
    </w:rPr>
  </w:style>
  <w:style w:type="paragraph" w:customStyle="1" w:styleId="-5">
    <w:name w:val="自定义-无序编号5"/>
    <w:basedOn w:val="-4"/>
    <w:autoRedefine/>
    <w:rsid w:val="002B7D4F"/>
    <w:pPr>
      <w:numPr>
        <w:numId w:val="31"/>
      </w:numPr>
    </w:pPr>
  </w:style>
  <w:style w:type="paragraph" w:customStyle="1" w:styleId="-42">
    <w:name w:val="自定义-序列四级正文4"/>
    <w:basedOn w:val="-33"/>
    <w:autoRedefine/>
    <w:rsid w:val="002B7D4F"/>
    <w:pPr>
      <w:ind w:left="1389"/>
    </w:pPr>
  </w:style>
  <w:style w:type="paragraph" w:customStyle="1" w:styleId="-52">
    <w:name w:val="自定义-序列五级正文5"/>
    <w:basedOn w:val="-42"/>
    <w:autoRedefine/>
    <w:rsid w:val="002B7D4F"/>
    <w:pPr>
      <w:ind w:left="1474"/>
    </w:pPr>
  </w:style>
  <w:style w:type="paragraph" w:customStyle="1" w:styleId="-51">
    <w:name w:val="自定义-五级标题5"/>
    <w:basedOn w:val="51"/>
    <w:link w:val="-5Char"/>
    <w:autoRedefine/>
    <w:rsid w:val="00C85DD7"/>
    <w:pPr>
      <w:numPr>
        <w:numId w:val="9"/>
      </w:numPr>
      <w:spacing w:before="240" w:after="120" w:line="360" w:lineRule="auto"/>
    </w:pPr>
    <w:rPr>
      <w:rFonts w:ascii="Times New Roman" w:eastAsia="黑体" w:hAnsi="Times New Roman"/>
      <w:sz w:val="24"/>
      <w:szCs w:val="24"/>
    </w:rPr>
  </w:style>
  <w:style w:type="character" w:customStyle="1" w:styleId="-4Char">
    <w:name w:val="自定义-四级标题4 Char"/>
    <w:basedOn w:val="4Char"/>
    <w:link w:val="-41"/>
    <w:rsid w:val="00C85DD7"/>
    <w:rPr>
      <w:rFonts w:ascii="Times New Roman" w:eastAsia="黑体" w:hAnsi="Times New Roman" w:cs="Microsoft Sans Serif"/>
      <w:b/>
      <w:bCs/>
      <w:kern w:val="0"/>
      <w:sz w:val="24"/>
      <w:szCs w:val="24"/>
    </w:rPr>
  </w:style>
  <w:style w:type="character" w:customStyle="1" w:styleId="-5Char">
    <w:name w:val="自定义-五级标题5 Char"/>
    <w:basedOn w:val="5Char"/>
    <w:link w:val="-51"/>
    <w:rsid w:val="00C85DD7"/>
    <w:rPr>
      <w:rFonts w:ascii="Times New Roman" w:eastAsia="黑体" w:hAnsi="Times New Roman"/>
      <w:b/>
      <w:bCs/>
      <w:sz w:val="24"/>
      <w:szCs w:val="24"/>
    </w:rPr>
  </w:style>
  <w:style w:type="paragraph" w:customStyle="1" w:styleId="-60">
    <w:name w:val="自定义-六级标题6"/>
    <w:basedOn w:val="6"/>
    <w:link w:val="-6Char"/>
    <w:autoRedefine/>
    <w:qFormat/>
    <w:rsid w:val="00C85DD7"/>
    <w:pPr>
      <w:numPr>
        <w:numId w:val="9"/>
      </w:numPr>
      <w:spacing w:after="120" w:line="360" w:lineRule="auto"/>
      <w:jc w:val="left"/>
    </w:pPr>
    <w:rPr>
      <w:rFonts w:ascii="Times New Roman" w:eastAsia="黑体" w:hAnsi="Times New Roman"/>
    </w:rPr>
  </w:style>
  <w:style w:type="character" w:customStyle="1" w:styleId="-6Char">
    <w:name w:val="自定义-六级标题6 Char"/>
    <w:basedOn w:val="6Char"/>
    <w:link w:val="-60"/>
    <w:rsid w:val="00C85DD7"/>
    <w:rPr>
      <w:rFonts w:ascii="Times New Roman" w:eastAsia="黑体" w:hAnsi="Times New Roman" w:cstheme="majorBidi"/>
      <w:b/>
      <w:bCs/>
      <w:sz w:val="24"/>
      <w:szCs w:val="24"/>
    </w:rPr>
  </w:style>
  <w:style w:type="paragraph" w:customStyle="1" w:styleId="QB">
    <w:name w:val="QB表内文字"/>
    <w:basedOn w:val="a4"/>
    <w:link w:val="QBChar"/>
    <w:locked/>
    <w:rsid w:val="00C83DCB"/>
    <w:pPr>
      <w:autoSpaceDE w:val="0"/>
      <w:autoSpaceDN w:val="0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0">
    <w:name w:val="表格文字"/>
    <w:basedOn w:val="a4"/>
    <w:qFormat/>
    <w:locked/>
    <w:rsid w:val="00F952B6"/>
    <w:rPr>
      <w:rFonts w:ascii="Times New Roman" w:eastAsia="宋体" w:hAnsi="Times"/>
      <w:szCs w:val="24"/>
    </w:rPr>
  </w:style>
  <w:style w:type="paragraph" w:customStyle="1" w:styleId="-middle">
    <w:name w:val="自定义-图号middle"/>
    <w:basedOn w:val="-3"/>
    <w:link w:val="-middleChar"/>
    <w:autoRedefine/>
    <w:qFormat/>
    <w:rsid w:val="00E85062"/>
    <w:pPr>
      <w:jc w:val="center"/>
    </w:pPr>
  </w:style>
  <w:style w:type="paragraph" w:customStyle="1" w:styleId="-middle0">
    <w:name w:val="自定义-图号正文middle"/>
    <w:basedOn w:val="-c"/>
    <w:link w:val="-middleChar0"/>
    <w:autoRedefine/>
    <w:qFormat/>
    <w:rsid w:val="00E85062"/>
    <w:pPr>
      <w:jc w:val="center"/>
    </w:pPr>
  </w:style>
  <w:style w:type="character" w:customStyle="1" w:styleId="-middleChar">
    <w:name w:val="自定义-图号middle Char"/>
    <w:basedOn w:val="a5"/>
    <w:link w:val="-middle"/>
    <w:rsid w:val="00E85062"/>
    <w:rPr>
      <w:rFonts w:ascii="Times New Roman" w:eastAsia="宋体" w:hAnsi="Times New Roman"/>
      <w:kern w:val="0"/>
    </w:rPr>
  </w:style>
  <w:style w:type="character" w:customStyle="1" w:styleId="-middleChar0">
    <w:name w:val="自定义-图号正文middle Char"/>
    <w:basedOn w:val="a5"/>
    <w:link w:val="-middle0"/>
    <w:rsid w:val="00E85062"/>
    <w:rPr>
      <w:rFonts w:ascii="Times New Roman" w:eastAsia="宋体" w:hAnsi="Times New Roman"/>
      <w:kern w:val="0"/>
    </w:rPr>
  </w:style>
  <w:style w:type="paragraph" w:customStyle="1" w:styleId="-">
    <w:name w:val="自定义-内容标题下编号"/>
    <w:basedOn w:val="-d"/>
    <w:link w:val="-Char3"/>
    <w:qFormat/>
    <w:rsid w:val="001560E2"/>
    <w:pPr>
      <w:numPr>
        <w:numId w:val="32"/>
      </w:numPr>
      <w:ind w:firstLineChars="0" w:firstLine="0"/>
    </w:pPr>
    <w:rPr>
      <w:b/>
    </w:rPr>
  </w:style>
  <w:style w:type="character" w:customStyle="1" w:styleId="-Char3">
    <w:name w:val="自定义-内容标题下编号 Char"/>
    <w:basedOn w:val="-Char2"/>
    <w:link w:val="-"/>
    <w:rsid w:val="001560E2"/>
    <w:rPr>
      <w:rFonts w:ascii="Times New Roman" w:eastAsia="宋体" w:hAnsi="Times New Roman"/>
      <w:b/>
      <w:i w:val="0"/>
      <w:color w:val="000000" w:themeColor="text1"/>
      <w:kern w:val="0"/>
      <w:szCs w:val="28"/>
      <w:lang w:bidi="mr-IN"/>
    </w:rPr>
  </w:style>
  <w:style w:type="paragraph" w:customStyle="1" w:styleId="-13">
    <w:name w:val="自定义-内容标题下非编号1"/>
    <w:basedOn w:val="-"/>
    <w:link w:val="-1Char2"/>
    <w:qFormat/>
    <w:rsid w:val="001560E2"/>
    <w:pPr>
      <w:numPr>
        <w:numId w:val="0"/>
      </w:numPr>
      <w:tabs>
        <w:tab w:val="clear" w:pos="1440"/>
      </w:tabs>
      <w:ind w:left="1260" w:hanging="420"/>
    </w:pPr>
    <w:rPr>
      <w:lang w:val="zh-CN"/>
    </w:rPr>
  </w:style>
  <w:style w:type="character" w:customStyle="1" w:styleId="-1Char2">
    <w:name w:val="自定义-内容标题下非编号1 Char"/>
    <w:basedOn w:val="-Char3"/>
    <w:link w:val="-13"/>
    <w:rsid w:val="001560E2"/>
    <w:rPr>
      <w:rFonts w:ascii="Arial" w:eastAsia="宋体" w:hAnsi="Arial"/>
      <w:b/>
      <w:i/>
      <w:color w:val="000000" w:themeColor="text1"/>
      <w:kern w:val="0"/>
      <w:sz w:val="24"/>
      <w:szCs w:val="28"/>
      <w:lang w:val="zh-CN" w:bidi="mr-IN"/>
    </w:rPr>
  </w:style>
  <w:style w:type="character" w:customStyle="1" w:styleId="-Char1">
    <w:name w:val="自定义-图正文 Char"/>
    <w:basedOn w:val="a5"/>
    <w:link w:val="-c"/>
    <w:rsid w:val="00E85062"/>
    <w:rPr>
      <w:rFonts w:ascii="Times New Roman" w:eastAsia="宋体" w:hAnsi="Times New Roman"/>
      <w:kern w:val="0"/>
    </w:rPr>
  </w:style>
  <w:style w:type="paragraph" w:customStyle="1" w:styleId="-43">
    <w:name w:val="自定义-内容标题4级"/>
    <w:basedOn w:val="a4"/>
    <w:link w:val="-4Char0"/>
    <w:autoRedefine/>
    <w:qFormat/>
    <w:rsid w:val="00C85DD7"/>
    <w:pPr>
      <w:keepNext/>
      <w:widowControl/>
      <w:tabs>
        <w:tab w:val="left" w:pos="900"/>
      </w:tabs>
      <w:spacing w:before="240" w:after="120" w:line="360" w:lineRule="auto"/>
      <w:ind w:firstLineChars="200" w:firstLine="422"/>
      <w:jc w:val="left"/>
      <w:outlineLvl w:val="3"/>
    </w:pPr>
    <w:rPr>
      <w:rFonts w:ascii="Times New Roman" w:eastAsia="黑体" w:hAnsi="Times New Roman" w:cs="Microsoft Sans Serif"/>
      <w:b/>
      <w:bCs/>
      <w:kern w:val="0"/>
      <w:lang w:bidi="mr-IN"/>
    </w:rPr>
  </w:style>
  <w:style w:type="character" w:customStyle="1" w:styleId="-4Char0">
    <w:name w:val="自定义-内容标题4级 Char"/>
    <w:basedOn w:val="a5"/>
    <w:link w:val="-43"/>
    <w:rsid w:val="00C85DD7"/>
    <w:rPr>
      <w:rFonts w:ascii="Times New Roman" w:eastAsia="黑体" w:hAnsi="Times New Roman" w:cs="Microsoft Sans Serif"/>
      <w:b/>
      <w:bCs/>
      <w:kern w:val="0"/>
      <w:lang w:bidi="mr-IN"/>
    </w:rPr>
  </w:style>
  <w:style w:type="paragraph" w:styleId="affff1">
    <w:name w:val="No Spacing"/>
    <w:uiPriority w:val="1"/>
    <w:qFormat/>
    <w:locked/>
    <w:rsid w:val="007A7A27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customStyle="1" w:styleId="affff2">
    <w:name w:val="文件标题"/>
    <w:next w:val="afff1"/>
    <w:uiPriority w:val="99"/>
    <w:locked/>
    <w:rsid w:val="007A7A27"/>
    <w:pPr>
      <w:spacing w:beforeLines="50" w:line="360" w:lineRule="auto"/>
      <w:jc w:val="center"/>
    </w:pPr>
    <w:rPr>
      <w:rFonts w:ascii="Arial" w:eastAsia="黑体" w:hAnsi="Arial" w:cs="Arial"/>
      <w:b/>
      <w:bCs/>
      <w:color w:val="000000"/>
      <w:kern w:val="0"/>
      <w:sz w:val="52"/>
      <w:szCs w:val="52"/>
    </w:rPr>
  </w:style>
  <w:style w:type="paragraph" w:customStyle="1" w:styleId="Word4095Null">
    <w:name w:val="Word4095Null"/>
    <w:uiPriority w:val="99"/>
    <w:locked/>
    <w:rsid w:val="007A7A27"/>
    <w:rPr>
      <w:rFonts w:ascii="New York" w:eastAsia="宋体" w:hAnsi="New York" w:cs="Times New Roman"/>
      <w:kern w:val="0"/>
      <w:sz w:val="20"/>
      <w:szCs w:val="20"/>
    </w:rPr>
  </w:style>
  <w:style w:type="paragraph" w:customStyle="1" w:styleId="CharCharChar">
    <w:name w:val="章正文 Char Char Char"/>
    <w:basedOn w:val="a4"/>
    <w:locked/>
    <w:rsid w:val="00231429"/>
    <w:pPr>
      <w:spacing w:before="60" w:afterLines="50" w:line="380" w:lineRule="exact"/>
      <w:ind w:firstLineChars="200" w:firstLine="504"/>
    </w:pPr>
    <w:rPr>
      <w:rFonts w:ascii="宋体" w:eastAsia="宋体" w:hAnsi="宋体" w:cs="Times New Roman"/>
      <w:spacing w:val="6"/>
      <w:sz w:val="24"/>
      <w:szCs w:val="20"/>
    </w:rPr>
  </w:style>
  <w:style w:type="character" w:customStyle="1" w:styleId="Char4">
    <w:name w:val="列出段落 Char"/>
    <w:aliases w:val="符号列表 Char,列出段落2 Char,List Paragraph Char,列出段落1 Char,符号1.1（天云科技） Char,列出段落-正文 Char,Bullet List Char,numbered Char,FooterText Char,List Paragraph1 Char,Paragraphe de liste1 Char"/>
    <w:link w:val="af2"/>
    <w:uiPriority w:val="34"/>
    <w:locked/>
    <w:rsid w:val="002350AE"/>
    <w:rPr>
      <w:rFonts w:ascii="Arial" w:eastAsia="宋体" w:hAnsi="Arial" w:cs="Times New Roman"/>
      <w:kern w:val="0"/>
    </w:rPr>
  </w:style>
  <w:style w:type="character" w:customStyle="1" w:styleId="s-text3">
    <w:name w:val="s-text3"/>
    <w:basedOn w:val="a5"/>
    <w:locked/>
    <w:rsid w:val="002350AE"/>
  </w:style>
  <w:style w:type="character" w:customStyle="1" w:styleId="Char10">
    <w:name w:val="正文缩进 Char1"/>
    <w:aliases w:val="表正文 Char,正文非缩进 Char,特点 Char,段1 Char,图表标题 Char,正文不缩进 Char,标题4 Char,Alt+X Char,mr正文缩进 Char,±íÕýÎÄ Char,ÕýÎÄ·ÇËõ½ø Char,±í Char,ändrad Char,Bodytext Char,AvtalBrödtext Char,AvtalBrodtext Char,andrad Char, ändrad Char,四号 Char,正文缩进（首行缩进两字） Char"/>
    <w:locked/>
    <w:rsid w:val="002350AE"/>
    <w:rPr>
      <w:rFonts w:ascii="Times New Roman" w:hAnsi="Times New Roman"/>
      <w:kern w:val="2"/>
      <w:sz w:val="21"/>
      <w:szCs w:val="24"/>
    </w:rPr>
  </w:style>
  <w:style w:type="paragraph" w:customStyle="1" w:styleId="dt">
    <w:name w:val="dt正文"/>
    <w:basedOn w:val="a4"/>
    <w:autoRedefine/>
    <w:locked/>
    <w:rsid w:val="002350AE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4"/>
      <w:lang w:bidi="en-US"/>
    </w:rPr>
  </w:style>
  <w:style w:type="paragraph" w:customStyle="1" w:styleId="Default">
    <w:name w:val="Default"/>
    <w:locked/>
    <w:rsid w:val="002350A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-61">
    <w:name w:val="自定义标题-内容标题6级"/>
    <w:basedOn w:val="-43"/>
    <w:link w:val="-6Char0"/>
    <w:autoRedefine/>
    <w:qFormat/>
    <w:rsid w:val="00E62FD8"/>
    <w:pPr>
      <w:outlineLvl w:val="5"/>
    </w:pPr>
  </w:style>
  <w:style w:type="paragraph" w:customStyle="1" w:styleId="affff3">
    <w:name w:val="公司正文格式"/>
    <w:basedOn w:val="a4"/>
    <w:link w:val="Charf8"/>
    <w:autoRedefine/>
    <w:qFormat/>
    <w:locked/>
    <w:rsid w:val="00A137F8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spacing w:before="60" w:after="120" w:line="336" w:lineRule="auto"/>
      <w:ind w:left="567" w:firstLineChars="200" w:firstLine="480"/>
      <w:jc w:val="left"/>
    </w:pPr>
    <w:rPr>
      <w:rFonts w:ascii="Arial" w:hAnsi="Arial"/>
      <w:color w:val="000000"/>
      <w:kern w:val="0"/>
      <w:sz w:val="24"/>
      <w:szCs w:val="28"/>
      <w:lang w:bidi="mr-IN"/>
    </w:rPr>
  </w:style>
  <w:style w:type="character" w:customStyle="1" w:styleId="-6Char0">
    <w:name w:val="自定义标题-内容标题6级 Char"/>
    <w:basedOn w:val="-4Char0"/>
    <w:link w:val="-61"/>
    <w:rsid w:val="00E62FD8"/>
    <w:rPr>
      <w:rFonts w:ascii="Times New Roman" w:eastAsia="黑体" w:hAnsi="Times New Roman" w:cs="Microsoft Sans Serif"/>
      <w:b/>
      <w:bCs/>
      <w:kern w:val="0"/>
      <w:sz w:val="24"/>
      <w:szCs w:val="28"/>
      <w:lang w:bidi="mr-IN"/>
    </w:rPr>
  </w:style>
  <w:style w:type="character" w:customStyle="1" w:styleId="Charf8">
    <w:name w:val="公司正文格式 Char"/>
    <w:basedOn w:val="a5"/>
    <w:link w:val="affff3"/>
    <w:rsid w:val="00A137F8"/>
    <w:rPr>
      <w:rFonts w:ascii="Arial" w:hAnsi="Arial"/>
      <w:color w:val="000000"/>
      <w:kern w:val="0"/>
      <w:sz w:val="24"/>
      <w:szCs w:val="28"/>
      <w:lang w:bidi="mr-IN"/>
    </w:rPr>
  </w:style>
  <w:style w:type="paragraph" w:customStyle="1" w:styleId="1c">
    <w:name w:val="公司有序编号1"/>
    <w:basedOn w:val="a4"/>
    <w:link w:val="1Char0"/>
    <w:locked/>
    <w:rsid w:val="00A137F8"/>
    <w:pPr>
      <w:spacing w:before="120" w:after="120" w:line="336" w:lineRule="auto"/>
      <w:ind w:left="994" w:hanging="284"/>
      <w:jc w:val="left"/>
    </w:pPr>
    <w:rPr>
      <w:rFonts w:eastAsia="宋体"/>
      <w:sz w:val="24"/>
    </w:rPr>
  </w:style>
  <w:style w:type="paragraph" w:customStyle="1" w:styleId="2f1">
    <w:name w:val="公司有序编号2"/>
    <w:basedOn w:val="a4"/>
    <w:link w:val="2Char3"/>
    <w:autoRedefine/>
    <w:qFormat/>
    <w:locked/>
    <w:rsid w:val="00A137F8"/>
    <w:pPr>
      <w:widowControl/>
      <w:tabs>
        <w:tab w:val="left" w:pos="-720"/>
        <w:tab w:val="left" w:pos="0"/>
        <w:tab w:val="left" w:pos="720"/>
        <w:tab w:val="left" w:pos="1440"/>
        <w:tab w:val="left" w:pos="1560"/>
        <w:tab w:val="left" w:pos="2335"/>
        <w:tab w:val="left" w:pos="3600"/>
        <w:tab w:val="left" w:pos="4320"/>
      </w:tabs>
      <w:autoSpaceDE w:val="0"/>
      <w:autoSpaceDN w:val="0"/>
      <w:spacing w:before="60" w:after="120" w:line="336" w:lineRule="auto"/>
      <w:ind w:left="1134" w:hanging="283"/>
      <w:jc w:val="left"/>
    </w:pPr>
    <w:rPr>
      <w:rFonts w:ascii="Arial" w:hAnsi="Arial"/>
      <w:color w:val="000000"/>
      <w:kern w:val="0"/>
      <w:sz w:val="24"/>
      <w:szCs w:val="28"/>
      <w:lang w:bidi="mr-IN"/>
    </w:rPr>
  </w:style>
  <w:style w:type="character" w:customStyle="1" w:styleId="2Char3">
    <w:name w:val="公司有序编号2 Char"/>
    <w:basedOn w:val="a5"/>
    <w:link w:val="2f1"/>
    <w:rsid w:val="00A137F8"/>
    <w:rPr>
      <w:rFonts w:ascii="Arial" w:hAnsi="Arial"/>
      <w:color w:val="000000"/>
      <w:kern w:val="0"/>
      <w:sz w:val="24"/>
      <w:szCs w:val="28"/>
      <w:lang w:bidi="mr-IN"/>
    </w:rPr>
  </w:style>
  <w:style w:type="paragraph" w:customStyle="1" w:styleId="1d">
    <w:name w:val="公司序列一级正文1"/>
    <w:basedOn w:val="a4"/>
    <w:autoRedefine/>
    <w:qFormat/>
    <w:locked/>
    <w:rsid w:val="00A137F8"/>
    <w:pPr>
      <w:spacing w:line="336" w:lineRule="auto"/>
      <w:ind w:left="851"/>
      <w:jc w:val="left"/>
    </w:pPr>
    <w:rPr>
      <w:sz w:val="24"/>
    </w:rPr>
  </w:style>
  <w:style w:type="paragraph" w:customStyle="1" w:styleId="2f2">
    <w:name w:val="公司序列二级正文2"/>
    <w:basedOn w:val="a4"/>
    <w:autoRedefine/>
    <w:qFormat/>
    <w:locked/>
    <w:rsid w:val="00A137F8"/>
    <w:pPr>
      <w:spacing w:line="336" w:lineRule="auto"/>
      <w:ind w:left="1134"/>
      <w:jc w:val="left"/>
    </w:pPr>
    <w:rPr>
      <w:sz w:val="24"/>
    </w:rPr>
  </w:style>
  <w:style w:type="character" w:customStyle="1" w:styleId="1Char0">
    <w:name w:val="公司有序编号1 Char"/>
    <w:basedOn w:val="a5"/>
    <w:link w:val="1c"/>
    <w:rsid w:val="00A137F8"/>
    <w:rPr>
      <w:rFonts w:eastAsia="宋体"/>
      <w:sz w:val="24"/>
    </w:rPr>
  </w:style>
  <w:style w:type="paragraph" w:customStyle="1" w:styleId="3CBD5A742C28424DA5172AD252E32316">
    <w:name w:val="3CBD5A742C28424DA5172AD252E32316"/>
    <w:locked/>
    <w:rsid w:val="00C84375"/>
    <w:pPr>
      <w:spacing w:after="200" w:line="276" w:lineRule="auto"/>
    </w:pPr>
    <w:rPr>
      <w:kern w:val="0"/>
      <w:sz w:val="22"/>
      <w:szCs w:val="22"/>
    </w:rPr>
  </w:style>
  <w:style w:type="paragraph" w:customStyle="1" w:styleId="-34">
    <w:name w:val="自定义样式-内容标题3级"/>
    <w:basedOn w:val="-43"/>
    <w:link w:val="-3Char2"/>
    <w:autoRedefine/>
    <w:qFormat/>
    <w:rsid w:val="00E62FD8"/>
    <w:pPr>
      <w:outlineLvl w:val="2"/>
    </w:pPr>
  </w:style>
  <w:style w:type="paragraph" w:customStyle="1" w:styleId="-53">
    <w:name w:val="自定义样式-内容标题5极"/>
    <w:basedOn w:val="-43"/>
    <w:link w:val="-5Char0"/>
    <w:autoRedefine/>
    <w:qFormat/>
    <w:rsid w:val="00E54D06"/>
    <w:pPr>
      <w:outlineLvl w:val="4"/>
    </w:pPr>
  </w:style>
  <w:style w:type="character" w:customStyle="1" w:styleId="-3Char2">
    <w:name w:val="自定义样式-内容标题3级 Char"/>
    <w:basedOn w:val="-4Char0"/>
    <w:link w:val="-34"/>
    <w:rsid w:val="00E62FD8"/>
    <w:rPr>
      <w:rFonts w:ascii="Times New Roman" w:eastAsia="黑体" w:hAnsi="Times New Roman" w:cs="Microsoft Sans Serif"/>
      <w:b/>
      <w:bCs/>
      <w:kern w:val="0"/>
      <w:sz w:val="24"/>
      <w:szCs w:val="28"/>
      <w:lang w:bidi="mr-IN"/>
    </w:rPr>
  </w:style>
  <w:style w:type="paragraph" w:styleId="affff4">
    <w:name w:val="footnote text"/>
    <w:basedOn w:val="a4"/>
    <w:link w:val="Charf9"/>
    <w:uiPriority w:val="99"/>
    <w:semiHidden/>
    <w:unhideWhenUsed/>
    <w:locked/>
    <w:rsid w:val="008A66E5"/>
    <w:pPr>
      <w:snapToGrid w:val="0"/>
      <w:jc w:val="left"/>
    </w:pPr>
    <w:rPr>
      <w:sz w:val="18"/>
      <w:szCs w:val="18"/>
    </w:rPr>
  </w:style>
  <w:style w:type="character" w:customStyle="1" w:styleId="-5Char0">
    <w:name w:val="自定义样式-内容标题5极 Char"/>
    <w:basedOn w:val="-4Char0"/>
    <w:link w:val="-53"/>
    <w:rsid w:val="00E54D06"/>
    <w:rPr>
      <w:rFonts w:ascii="Times New Roman" w:eastAsia="黑体" w:hAnsi="Times New Roman" w:cs="Microsoft Sans Serif"/>
      <w:b/>
      <w:bCs/>
      <w:kern w:val="0"/>
      <w:sz w:val="24"/>
      <w:szCs w:val="28"/>
      <w:lang w:bidi="mr-IN"/>
    </w:rPr>
  </w:style>
  <w:style w:type="character" w:customStyle="1" w:styleId="Charf9">
    <w:name w:val="脚注文本 Char"/>
    <w:basedOn w:val="a5"/>
    <w:link w:val="affff4"/>
    <w:uiPriority w:val="99"/>
    <w:semiHidden/>
    <w:rsid w:val="008A66E5"/>
    <w:rPr>
      <w:sz w:val="18"/>
      <w:szCs w:val="18"/>
    </w:rPr>
  </w:style>
  <w:style w:type="character" w:styleId="affff5">
    <w:name w:val="footnote reference"/>
    <w:basedOn w:val="a5"/>
    <w:uiPriority w:val="99"/>
    <w:semiHidden/>
    <w:unhideWhenUsed/>
    <w:locked/>
    <w:rsid w:val="008A66E5"/>
    <w:rPr>
      <w:vertAlign w:val="superscript"/>
    </w:rPr>
  </w:style>
  <w:style w:type="character" w:customStyle="1" w:styleId="Char8">
    <w:name w:val="文档正文 Char"/>
    <w:link w:val="afa"/>
    <w:rsid w:val="00E6789C"/>
    <w:rPr>
      <w:rFonts w:ascii="Times New Roman" w:eastAsia="宋体" w:hAnsi="Times New Roman" w:cs="Times New Roman"/>
      <w:szCs w:val="24"/>
    </w:rPr>
  </w:style>
  <w:style w:type="character" w:customStyle="1" w:styleId="QBChar">
    <w:name w:val="QB表内文字 Char"/>
    <w:link w:val="QB"/>
    <w:rsid w:val="003601E8"/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6">
    <w:name w:val="段"/>
    <w:link w:val="Charfa"/>
    <w:locked/>
    <w:rsid w:val="003601E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fa">
    <w:name w:val="段 Char"/>
    <w:link w:val="affff6"/>
    <w:rsid w:val="003601E8"/>
    <w:rPr>
      <w:rFonts w:ascii="宋体" w:eastAsia="宋体" w:hAnsi="Times New Roman" w:cs="Times New Roman"/>
      <w:noProof/>
      <w:kern w:val="0"/>
      <w:szCs w:val="20"/>
    </w:rPr>
  </w:style>
  <w:style w:type="paragraph" w:customStyle="1" w:styleId="TableHeading">
    <w:name w:val="Table Heading"/>
    <w:locked/>
    <w:rsid w:val="001A5748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--">
    <w:name w:val="自定义-表号-中间"/>
    <w:basedOn w:val="-6"/>
    <w:link w:val="--Char"/>
    <w:autoRedefine/>
    <w:qFormat/>
    <w:rsid w:val="001379DF"/>
    <w:pPr>
      <w:spacing w:beforeLines="50" w:before="120"/>
      <w:jc w:val="center"/>
    </w:pPr>
  </w:style>
  <w:style w:type="paragraph" w:customStyle="1" w:styleId="-code">
    <w:name w:val="自定义-code"/>
    <w:basedOn w:val="16-E3-"/>
    <w:link w:val="-codeChar"/>
    <w:autoRedefine/>
    <w:qFormat/>
    <w:rsid w:val="00E85062"/>
    <w:rPr>
      <w:rFonts w:eastAsia="宋体"/>
    </w:rPr>
  </w:style>
  <w:style w:type="character" w:customStyle="1" w:styleId="-Char0">
    <w:name w:val="自定义-表号 Char"/>
    <w:basedOn w:val="a5"/>
    <w:link w:val="-6"/>
    <w:rsid w:val="001379DF"/>
    <w:rPr>
      <w:rFonts w:ascii="Times New Roman" w:eastAsia="宋体" w:hAnsi="Times New Roman"/>
      <w:kern w:val="0"/>
      <w:szCs w:val="18"/>
    </w:rPr>
  </w:style>
  <w:style w:type="character" w:customStyle="1" w:styleId="--Char">
    <w:name w:val="自定义-表号-中间 Char"/>
    <w:basedOn w:val="-Char0"/>
    <w:link w:val="--"/>
    <w:rsid w:val="001379DF"/>
    <w:rPr>
      <w:rFonts w:ascii="Times New Roman" w:eastAsia="宋体" w:hAnsi="Times New Roman"/>
      <w:kern w:val="0"/>
      <w:szCs w:val="18"/>
    </w:rPr>
  </w:style>
  <w:style w:type="paragraph" w:customStyle="1" w:styleId="-14">
    <w:name w:val="自定义-单元格图标序号1"/>
    <w:basedOn w:val="-10"/>
    <w:link w:val="-1Char3"/>
    <w:autoRedefine/>
    <w:qFormat/>
    <w:rsid w:val="004E3C5A"/>
    <w:pPr>
      <w:ind w:left="284"/>
    </w:pPr>
    <w:rPr>
      <w:rFonts w:ascii="Times New Roman" w:eastAsia="宋体" w:hAnsi="Times New Roman"/>
    </w:rPr>
  </w:style>
  <w:style w:type="character" w:customStyle="1" w:styleId="16-E3-Char">
    <w:name w:val="16-E3-编码样式 Char"/>
    <w:basedOn w:val="a5"/>
    <w:link w:val="16-E3-"/>
    <w:rsid w:val="00C02D85"/>
    <w:rPr>
      <w:rFonts w:ascii="Times New Roman" w:eastAsia="仿宋_GB2312" w:hAnsi="Times New Roman" w:cs="Times New Roman"/>
      <w:shd w:val="clear" w:color="auto" w:fill="E6E6E6"/>
    </w:rPr>
  </w:style>
  <w:style w:type="character" w:customStyle="1" w:styleId="-codeChar">
    <w:name w:val="自定义-code Char"/>
    <w:basedOn w:val="16-E3-Char"/>
    <w:link w:val="-code"/>
    <w:rsid w:val="00E85062"/>
    <w:rPr>
      <w:rFonts w:ascii="Times New Roman" w:eastAsia="宋体" w:hAnsi="Times New Roman" w:cs="Times New Roman"/>
      <w:shd w:val="clear" w:color="auto" w:fill="E6E6E6"/>
    </w:rPr>
  </w:style>
  <w:style w:type="paragraph" w:customStyle="1" w:styleId="-15">
    <w:name w:val="自定义-单元格序号1"/>
    <w:basedOn w:val="a"/>
    <w:link w:val="-1Char4"/>
    <w:autoRedefine/>
    <w:qFormat/>
    <w:rsid w:val="004E3C5A"/>
    <w:pPr>
      <w:ind w:left="0" w:firstLineChars="0" w:firstLine="0"/>
    </w:pPr>
  </w:style>
  <w:style w:type="character" w:customStyle="1" w:styleId="-1Char3">
    <w:name w:val="自定义-单元格图标序号1 Char"/>
    <w:basedOn w:val="-1Char0"/>
    <w:link w:val="-14"/>
    <w:rsid w:val="004E3C5A"/>
    <w:rPr>
      <w:rFonts w:ascii="Times New Roman" w:eastAsia="宋体" w:hAnsi="Times New Roman"/>
      <w:kern w:val="0"/>
      <w:szCs w:val="28"/>
    </w:rPr>
  </w:style>
  <w:style w:type="paragraph" w:customStyle="1" w:styleId="-code-2">
    <w:name w:val="自定义-code-2"/>
    <w:basedOn w:val="-code"/>
    <w:link w:val="-code-2Char"/>
    <w:qFormat/>
    <w:rsid w:val="00E7204A"/>
    <w:pPr>
      <w:ind w:left="851"/>
    </w:pPr>
  </w:style>
  <w:style w:type="character" w:customStyle="1" w:styleId="-1Char4">
    <w:name w:val="自定义-单元格序号1 Char"/>
    <w:basedOn w:val="-1Char1"/>
    <w:link w:val="-15"/>
    <w:rsid w:val="004E3C5A"/>
    <w:rPr>
      <w:rFonts w:ascii="Times New Roman" w:eastAsia="宋体" w:hAnsi="Times New Roman" w:cs="Times New Roman"/>
      <w:szCs w:val="24"/>
    </w:rPr>
  </w:style>
  <w:style w:type="character" w:customStyle="1" w:styleId="-code-2Char">
    <w:name w:val="自定义-code-2 Char"/>
    <w:basedOn w:val="-codeChar"/>
    <w:link w:val="-code-2"/>
    <w:rsid w:val="00E7204A"/>
    <w:rPr>
      <w:rFonts w:ascii="Times New Roman" w:eastAsia="仿宋_GB2312" w:hAnsi="Times New Roman" w:cs="Times New Roman"/>
      <w:shd w:val="clear" w:color="auto" w:fill="E6E6E6"/>
    </w:rPr>
  </w:style>
  <w:style w:type="paragraph" w:customStyle="1" w:styleId="-23">
    <w:name w:val="自定义-标题2"/>
    <w:basedOn w:val="-11"/>
    <w:link w:val="-2Char2"/>
    <w:qFormat/>
    <w:rsid w:val="00EB212A"/>
    <w:pPr>
      <w:numPr>
        <w:numId w:val="0"/>
      </w:numPr>
    </w:pPr>
    <w:rPr>
      <w:rFonts w:asciiTheme="majorEastAsia" w:eastAsiaTheme="majorEastAsia" w:hAnsiTheme="majorEastAsia"/>
      <w:sz w:val="28"/>
      <w:szCs w:val="28"/>
    </w:rPr>
  </w:style>
  <w:style w:type="paragraph" w:customStyle="1" w:styleId="-16">
    <w:name w:val="自定义-标题1"/>
    <w:basedOn w:val="afc"/>
    <w:link w:val="-1Char5"/>
    <w:qFormat/>
    <w:rsid w:val="00C16815"/>
    <w:rPr>
      <w:rFonts w:ascii="黑体" w:eastAsia="黑体" w:hAnsi="黑体"/>
      <w:lang w:val="zh-CN"/>
    </w:rPr>
  </w:style>
  <w:style w:type="character" w:customStyle="1" w:styleId="-2Char2">
    <w:name w:val="自定义-标题2 Char"/>
    <w:basedOn w:val="-1Char"/>
    <w:link w:val="-23"/>
    <w:rsid w:val="00EB212A"/>
    <w:rPr>
      <w:rFonts w:asciiTheme="majorEastAsia" w:eastAsiaTheme="majorEastAsia" w:hAnsiTheme="majorEastAsia" w:cs="Microsoft Sans Serif"/>
      <w:b/>
      <w:bCs/>
      <w:kern w:val="32"/>
      <w:sz w:val="28"/>
      <w:szCs w:val="28"/>
    </w:rPr>
  </w:style>
  <w:style w:type="character" w:customStyle="1" w:styleId="-1Char5">
    <w:name w:val="自定义-标题1 Char"/>
    <w:basedOn w:val="Chara"/>
    <w:link w:val="-16"/>
    <w:rsid w:val="00C16815"/>
    <w:rPr>
      <w:rFonts w:ascii="黑体" w:eastAsia="黑体" w:hAnsi="黑体" w:cs="Times New Roman"/>
      <w:b/>
      <w:bCs/>
      <w:sz w:val="32"/>
      <w:szCs w:val="32"/>
      <w:lang w:val="zh-CN"/>
    </w:rPr>
  </w:style>
  <w:style w:type="paragraph" w:customStyle="1" w:styleId="affff7">
    <w:name w:val="封面标准称谓"/>
    <w:semiHidden/>
    <w:locked/>
    <w:rsid w:val="000E0104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8">
    <w:name w:val="封面标准名称"/>
    <w:semiHidden/>
    <w:locked/>
    <w:rsid w:val="000E010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9">
    <w:name w:val="封面标准文稿编辑信息"/>
    <w:semiHidden/>
    <w:locked/>
    <w:rsid w:val="000E0104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a">
    <w:name w:val="封面标准文稿类别"/>
    <w:semiHidden/>
    <w:locked/>
    <w:rsid w:val="000E0104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b">
    <w:name w:val="封面一致性程度标识"/>
    <w:semiHidden/>
    <w:locked/>
    <w:rsid w:val="000E0104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--0">
    <w:name w:val="封面发布-实施-编号"/>
    <w:semiHidden/>
    <w:locked/>
    <w:rsid w:val="000E0104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fffc">
    <w:name w:val="发布部门"/>
    <w:next w:val="a4"/>
    <w:semiHidden/>
    <w:locked/>
    <w:rsid w:val="000E0104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1e">
    <w:name w:val="编号1"/>
    <w:locked/>
    <w:rsid w:val="00502D00"/>
    <w:pPr>
      <w:tabs>
        <w:tab w:val="num" w:pos="720"/>
      </w:tabs>
      <w:spacing w:line="360" w:lineRule="auto"/>
      <w:ind w:left="720" w:hanging="540"/>
    </w:pPr>
    <w:rPr>
      <w:rFonts w:ascii="Times New Roman" w:eastAsia="宋体" w:hAnsi="Times New Roman" w:cs="Times New Roman"/>
      <w:bCs/>
      <w:kern w:val="44"/>
      <w:szCs w:val="28"/>
    </w:rPr>
  </w:style>
  <w:style w:type="paragraph" w:customStyle="1" w:styleId="2f3">
    <w:name w:val="编号2"/>
    <w:locked/>
    <w:rsid w:val="00502D00"/>
    <w:pPr>
      <w:tabs>
        <w:tab w:val="num" w:pos="900"/>
      </w:tabs>
      <w:spacing w:line="360" w:lineRule="auto"/>
      <w:ind w:left="900" w:hanging="540"/>
    </w:pPr>
    <w:rPr>
      <w:rFonts w:ascii="Times New Roman" w:eastAsia="宋体" w:hAnsi="Times New Roman" w:cs="Times New Roman"/>
      <w:bCs/>
      <w:kern w:val="44"/>
      <w:szCs w:val="28"/>
    </w:rPr>
  </w:style>
  <w:style w:type="paragraph" w:customStyle="1" w:styleId="affffd">
    <w:name w:val="蓝色正文"/>
    <w:basedOn w:val="a4"/>
    <w:next w:val="a4"/>
    <w:locked/>
    <w:rsid w:val="002F1ED9"/>
    <w:pPr>
      <w:spacing w:line="360" w:lineRule="auto"/>
      <w:ind w:firstLine="425"/>
    </w:pPr>
    <w:rPr>
      <w:rFonts w:ascii="Times New Roman" w:eastAsia="宋体" w:hAnsi="Times New Roman" w:cs="Times New Roman"/>
      <w:color w:val="0000FF"/>
      <w:szCs w:val="24"/>
    </w:rPr>
  </w:style>
  <w:style w:type="paragraph" w:customStyle="1" w:styleId="-A">
    <w:name w:val="自定义-附录A二级标题"/>
    <w:basedOn w:val="-21"/>
    <w:link w:val="-AChar"/>
    <w:autoRedefine/>
    <w:qFormat/>
    <w:rsid w:val="00B9500D"/>
    <w:pPr>
      <w:numPr>
        <w:ilvl w:val="0"/>
        <w:numId w:val="33"/>
      </w:numPr>
    </w:pPr>
  </w:style>
  <w:style w:type="paragraph" w:customStyle="1" w:styleId="-B">
    <w:name w:val="自定义-附录B二级标题"/>
    <w:basedOn w:val="-A"/>
    <w:link w:val="-BChar"/>
    <w:autoRedefine/>
    <w:qFormat/>
    <w:rsid w:val="00B9500D"/>
    <w:pPr>
      <w:numPr>
        <w:numId w:val="34"/>
      </w:numPr>
    </w:pPr>
  </w:style>
  <w:style w:type="character" w:customStyle="1" w:styleId="-AChar">
    <w:name w:val="自定义-附录A二级标题 Char"/>
    <w:basedOn w:val="-2Char"/>
    <w:link w:val="-A"/>
    <w:rsid w:val="00B9500D"/>
    <w:rPr>
      <w:rFonts w:ascii="Times New Roman" w:eastAsia="黑体" w:hAnsi="Times New Roman" w:cs="Microsoft Sans Serif"/>
      <w:b/>
      <w:iCs/>
      <w:kern w:val="0"/>
      <w:sz w:val="24"/>
      <w:szCs w:val="24"/>
    </w:rPr>
  </w:style>
  <w:style w:type="paragraph" w:customStyle="1" w:styleId="-7">
    <w:name w:val="自定义-注编号"/>
    <w:basedOn w:val="-1"/>
    <w:link w:val="-Char4"/>
    <w:autoRedefine/>
    <w:qFormat/>
    <w:rsid w:val="00D81A9F"/>
    <w:pPr>
      <w:numPr>
        <w:numId w:val="35"/>
      </w:numPr>
      <w:spacing w:line="360" w:lineRule="auto"/>
    </w:pPr>
  </w:style>
  <w:style w:type="character" w:customStyle="1" w:styleId="-BChar">
    <w:name w:val="自定义-附录B二级标题 Char"/>
    <w:basedOn w:val="-AChar"/>
    <w:link w:val="-B"/>
    <w:rsid w:val="00B9500D"/>
    <w:rPr>
      <w:rFonts w:ascii="Times New Roman" w:eastAsia="黑体" w:hAnsi="Times New Roman" w:cs="Microsoft Sans Serif"/>
      <w:b/>
      <w:iCs/>
      <w:kern w:val="0"/>
      <w:sz w:val="24"/>
      <w:szCs w:val="24"/>
    </w:rPr>
  </w:style>
  <w:style w:type="paragraph" w:customStyle="1" w:styleId="-0">
    <w:name w:val="自定义-脚注"/>
    <w:basedOn w:val="-7"/>
    <w:link w:val="-Char5"/>
    <w:autoRedefine/>
    <w:qFormat/>
    <w:rsid w:val="00092B61"/>
    <w:pPr>
      <w:numPr>
        <w:numId w:val="36"/>
      </w:numPr>
    </w:pPr>
  </w:style>
  <w:style w:type="character" w:customStyle="1" w:styleId="-Char4">
    <w:name w:val="自定义-注编号 Char"/>
    <w:basedOn w:val="-1Char1"/>
    <w:link w:val="-7"/>
    <w:rsid w:val="00D81A9F"/>
    <w:rPr>
      <w:rFonts w:ascii="Times New Roman" w:eastAsia="宋体" w:hAnsi="Times New Roman"/>
    </w:rPr>
  </w:style>
  <w:style w:type="character" w:customStyle="1" w:styleId="-Char5">
    <w:name w:val="自定义-脚注 Char"/>
    <w:basedOn w:val="-Char4"/>
    <w:link w:val="-0"/>
    <w:rsid w:val="00092B61"/>
    <w:rPr>
      <w:rFonts w:ascii="Times New Roman" w:eastAsia="宋体" w:hAnsi="Times New Roman"/>
    </w:rPr>
  </w:style>
  <w:style w:type="paragraph" w:customStyle="1" w:styleId="affffe">
    <w:name w:val="蓝色正文+斜体"/>
    <w:basedOn w:val="a4"/>
    <w:next w:val="a4"/>
    <w:link w:val="CharChar1"/>
    <w:locked/>
    <w:rsid w:val="003B5901"/>
    <w:pPr>
      <w:spacing w:line="360" w:lineRule="auto"/>
      <w:ind w:firstLine="420"/>
    </w:pPr>
    <w:rPr>
      <w:rFonts w:ascii="Times New Roman" w:eastAsia="宋体" w:hAnsi="Times New Roman" w:cs="宋体"/>
      <w:i/>
      <w:iCs/>
      <w:color w:val="0000FF"/>
      <w:szCs w:val="20"/>
    </w:rPr>
  </w:style>
  <w:style w:type="character" w:customStyle="1" w:styleId="CharChar1">
    <w:name w:val="蓝色正文+斜体 Char Char"/>
    <w:basedOn w:val="a5"/>
    <w:link w:val="affffe"/>
    <w:rsid w:val="003B5901"/>
    <w:rPr>
      <w:rFonts w:ascii="Times New Roman" w:eastAsia="宋体" w:hAnsi="Times New Roman" w:cs="宋体"/>
      <w:i/>
      <w:iCs/>
      <w:color w:val="0000FF"/>
      <w:szCs w:val="20"/>
    </w:rPr>
  </w:style>
  <w:style w:type="paragraph" w:customStyle="1" w:styleId="--1">
    <w:name w:val="自定义-正文-强调"/>
    <w:basedOn w:val="-d"/>
    <w:link w:val="--Char0"/>
    <w:autoRedefine/>
    <w:qFormat/>
    <w:rsid w:val="008D3C7C"/>
    <w:rPr>
      <w:em w:val="dot"/>
    </w:rPr>
  </w:style>
  <w:style w:type="character" w:customStyle="1" w:styleId="--Char0">
    <w:name w:val="自定义-正文-强调 Char"/>
    <w:basedOn w:val="-Char2"/>
    <w:link w:val="--1"/>
    <w:rsid w:val="008D3C7C"/>
    <w:rPr>
      <w:rFonts w:ascii="Times New Roman" w:eastAsia="宋体" w:hAnsi="Times New Roman"/>
      <w:i w:val="0"/>
      <w:color w:val="000000" w:themeColor="text1"/>
      <w:kern w:val="0"/>
      <w:szCs w:val="28"/>
      <w:em w:val="dot"/>
      <w:lang w:bidi="mr-IN"/>
    </w:rPr>
  </w:style>
  <w:style w:type="paragraph" w:customStyle="1" w:styleId="--2">
    <w:name w:val="自定义-正文-加粗"/>
    <w:basedOn w:val="-d"/>
    <w:link w:val="--Char1"/>
    <w:autoRedefine/>
    <w:qFormat/>
    <w:rsid w:val="00737A3E"/>
    <w:pPr>
      <w:ind w:firstLine="422"/>
    </w:pPr>
    <w:rPr>
      <w:b/>
    </w:rPr>
  </w:style>
  <w:style w:type="character" w:customStyle="1" w:styleId="--Char1">
    <w:name w:val="自定义-正文-加粗 Char"/>
    <w:basedOn w:val="-Char2"/>
    <w:link w:val="--2"/>
    <w:rsid w:val="00737A3E"/>
    <w:rPr>
      <w:rFonts w:ascii="Times New Roman" w:eastAsia="宋体" w:hAnsi="Times New Roman"/>
      <w:b/>
      <w:i w:val="0"/>
      <w:color w:val="000000" w:themeColor="text1"/>
      <w:kern w:val="0"/>
      <w:szCs w:val="28"/>
      <w:lang w:bidi="mr-IN"/>
    </w:rPr>
  </w:style>
  <w:style w:type="paragraph" w:customStyle="1" w:styleId="-e">
    <w:name w:val="自定义-封面标题"/>
    <w:basedOn w:val="a4"/>
    <w:link w:val="-Char6"/>
    <w:autoRedefine/>
    <w:qFormat/>
    <w:rsid w:val="00557E84"/>
    <w:pPr>
      <w:spacing w:line="360" w:lineRule="auto"/>
      <w:jc w:val="center"/>
    </w:pPr>
    <w:rPr>
      <w:rFonts w:ascii="黑体" w:eastAsia="黑体" w:hAnsi="宋体"/>
      <w:b/>
      <w:bCs/>
      <w:sz w:val="44"/>
    </w:rPr>
  </w:style>
  <w:style w:type="paragraph" w:customStyle="1" w:styleId="-f">
    <w:name w:val="自定义-封底"/>
    <w:basedOn w:val="a4"/>
    <w:link w:val="-Char7"/>
    <w:autoRedefine/>
    <w:qFormat/>
    <w:rsid w:val="00557E84"/>
    <w:pPr>
      <w:tabs>
        <w:tab w:val="left" w:pos="1050"/>
      </w:tabs>
      <w:spacing w:line="360" w:lineRule="auto"/>
      <w:ind w:firstLineChars="353" w:firstLine="1276"/>
      <w:jc w:val="left"/>
    </w:pPr>
    <w:rPr>
      <w:rFonts w:ascii="黑体" w:eastAsia="黑体"/>
      <w:b/>
      <w:sz w:val="36"/>
      <w:szCs w:val="36"/>
    </w:rPr>
  </w:style>
  <w:style w:type="character" w:customStyle="1" w:styleId="-Char6">
    <w:name w:val="自定义-封面标题 Char"/>
    <w:basedOn w:val="a5"/>
    <w:link w:val="-e"/>
    <w:rsid w:val="00557E84"/>
    <w:rPr>
      <w:rFonts w:ascii="黑体" w:eastAsia="黑体" w:hAnsi="宋体"/>
      <w:b/>
      <w:bCs/>
      <w:sz w:val="44"/>
    </w:rPr>
  </w:style>
  <w:style w:type="character" w:customStyle="1" w:styleId="-Char7">
    <w:name w:val="自定义-封底 Char"/>
    <w:basedOn w:val="a5"/>
    <w:link w:val="-f"/>
    <w:rsid w:val="00557E84"/>
    <w:rPr>
      <w:rFonts w:ascii="黑体" w:eastAsia="黑体"/>
      <w:b/>
      <w:sz w:val="36"/>
      <w:szCs w:val="36"/>
    </w:rPr>
  </w:style>
  <w:style w:type="paragraph" w:customStyle="1" w:styleId="2156">
    <w:name w:val="样式 段落缩进2 小四 + 段前: 15.6 磅"/>
    <w:basedOn w:val="a4"/>
    <w:rsid w:val="00464C94"/>
    <w:pPr>
      <w:spacing w:before="312" w:line="360" w:lineRule="auto"/>
      <w:ind w:firstLineChars="200" w:firstLine="480"/>
    </w:pPr>
    <w:rPr>
      <w:rFonts w:ascii="宋体" w:eastAsia="宋体" w:hAnsi="宋体" w:cs="Times New Roman"/>
      <w:sz w:val="24"/>
      <w:szCs w:val="20"/>
    </w:rPr>
  </w:style>
  <w:style w:type="paragraph" w:customStyle="1" w:styleId="1f">
    <w:name w:val="华迪正文1"/>
    <w:basedOn w:val="a4"/>
    <w:link w:val="1Char1"/>
    <w:qFormat/>
    <w:rsid w:val="00657B28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before="156" w:after="156" w:line="360" w:lineRule="auto"/>
      <w:ind w:firstLineChars="200" w:firstLine="560"/>
    </w:pPr>
    <w:rPr>
      <w:rFonts w:ascii="Arial" w:eastAsia="宋体" w:hAnsi="Arial" w:cs="Times New Roman"/>
      <w:color w:val="000000"/>
      <w:kern w:val="0"/>
      <w:sz w:val="28"/>
      <w:szCs w:val="28"/>
      <w:lang w:bidi="mr-IN"/>
    </w:rPr>
  </w:style>
  <w:style w:type="character" w:customStyle="1" w:styleId="1Char1">
    <w:name w:val="华迪正文1 Char"/>
    <w:basedOn w:val="a5"/>
    <w:link w:val="1f"/>
    <w:rsid w:val="00657B28"/>
    <w:rPr>
      <w:rFonts w:ascii="Arial" w:eastAsia="宋体" w:hAnsi="Arial" w:cs="Times New Roman"/>
      <w:color w:val="000000"/>
      <w:kern w:val="0"/>
      <w:sz w:val="28"/>
      <w:szCs w:val="28"/>
      <w:lang w:bidi="mr-IN"/>
    </w:rPr>
  </w:style>
  <w:style w:type="paragraph" w:customStyle="1" w:styleId="1f0">
    <w:name w:val="华迪项目1"/>
    <w:basedOn w:val="a4"/>
    <w:link w:val="1Char2"/>
    <w:qFormat/>
    <w:rsid w:val="002A2240"/>
    <w:pPr>
      <w:widowControl/>
      <w:spacing w:before="240" w:after="120" w:line="288" w:lineRule="auto"/>
      <w:ind w:left="874" w:hanging="420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1Char2">
    <w:name w:val="华迪项目1 Char"/>
    <w:basedOn w:val="a5"/>
    <w:link w:val="1f0"/>
    <w:rsid w:val="002A2240"/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2f4">
    <w:name w:val="华迪项目2"/>
    <w:basedOn w:val="a4"/>
    <w:qFormat/>
    <w:rsid w:val="007917C6"/>
    <w:pPr>
      <w:widowControl/>
      <w:spacing w:before="240" w:after="120" w:line="288" w:lineRule="auto"/>
      <w:ind w:firstLine="1134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1">
    <w:name w:val="华迪编号1"/>
    <w:basedOn w:val="1f"/>
    <w:link w:val="1Char3"/>
    <w:qFormat/>
    <w:rsid w:val="007917C6"/>
    <w:pPr>
      <w:numPr>
        <w:numId w:val="37"/>
      </w:numPr>
      <w:tabs>
        <w:tab w:val="clear" w:pos="1440"/>
        <w:tab w:val="left" w:pos="993"/>
      </w:tabs>
      <w:ind w:firstLineChars="0" w:firstLine="0"/>
    </w:pPr>
  </w:style>
  <w:style w:type="paragraph" w:customStyle="1" w:styleId="2f5">
    <w:name w:val="华迪编号2"/>
    <w:basedOn w:val="1"/>
    <w:link w:val="2Char4"/>
    <w:qFormat/>
    <w:rsid w:val="007917C6"/>
    <w:pPr>
      <w:numPr>
        <w:numId w:val="0"/>
      </w:numPr>
      <w:tabs>
        <w:tab w:val="clear" w:pos="2160"/>
        <w:tab w:val="clear" w:pos="2880"/>
        <w:tab w:val="left" w:pos="1560"/>
        <w:tab w:val="left" w:pos="2335"/>
      </w:tabs>
      <w:ind w:left="1140" w:hanging="420"/>
    </w:pPr>
  </w:style>
  <w:style w:type="character" w:customStyle="1" w:styleId="1Char3">
    <w:name w:val="华迪编号1 Char"/>
    <w:basedOn w:val="1Char1"/>
    <w:link w:val="1"/>
    <w:rsid w:val="007917C6"/>
    <w:rPr>
      <w:rFonts w:ascii="Arial" w:eastAsia="宋体" w:hAnsi="Arial" w:cs="Times New Roman"/>
      <w:color w:val="000000"/>
      <w:kern w:val="0"/>
      <w:sz w:val="28"/>
      <w:szCs w:val="28"/>
      <w:lang w:bidi="mr-IN"/>
    </w:rPr>
  </w:style>
  <w:style w:type="paragraph" w:customStyle="1" w:styleId="3f">
    <w:name w:val="华迪编号3"/>
    <w:basedOn w:val="2f5"/>
    <w:link w:val="3Char2"/>
    <w:qFormat/>
    <w:rsid w:val="007917C6"/>
    <w:pPr>
      <w:tabs>
        <w:tab w:val="clear" w:pos="993"/>
        <w:tab w:val="clear" w:pos="1560"/>
        <w:tab w:val="left" w:pos="426"/>
        <w:tab w:val="left" w:pos="1701"/>
      </w:tabs>
      <w:ind w:left="1413"/>
    </w:pPr>
  </w:style>
  <w:style w:type="character" w:customStyle="1" w:styleId="2Char4">
    <w:name w:val="华迪编号2 Char"/>
    <w:basedOn w:val="1Char3"/>
    <w:link w:val="2f5"/>
    <w:rsid w:val="007917C6"/>
    <w:rPr>
      <w:rFonts w:ascii="Arial" w:eastAsia="宋体" w:hAnsi="Arial" w:cs="Times New Roman"/>
      <w:color w:val="000000"/>
      <w:kern w:val="0"/>
      <w:sz w:val="28"/>
      <w:szCs w:val="28"/>
      <w:lang w:bidi="mr-IN"/>
    </w:rPr>
  </w:style>
  <w:style w:type="character" w:customStyle="1" w:styleId="3Char2">
    <w:name w:val="华迪编号3 Char"/>
    <w:basedOn w:val="2Char4"/>
    <w:link w:val="3f"/>
    <w:rsid w:val="007917C6"/>
    <w:rPr>
      <w:rFonts w:ascii="Arial" w:eastAsia="宋体" w:hAnsi="Arial" w:cs="Times New Roman"/>
      <w:color w:val="000000"/>
      <w:kern w:val="0"/>
      <w:sz w:val="28"/>
      <w:szCs w:val="28"/>
      <w:lang w:bidi="mr-IN"/>
    </w:rPr>
  </w:style>
  <w:style w:type="paragraph" w:customStyle="1" w:styleId="085">
    <w:name w:val="样式 首行缩进:  0.85 厘米"/>
    <w:basedOn w:val="a4"/>
    <w:rsid w:val="00FC3006"/>
    <w:pPr>
      <w:spacing w:line="360" w:lineRule="auto"/>
      <w:ind w:firstLineChars="200" w:firstLine="482"/>
    </w:pPr>
    <w:rPr>
      <w:rFonts w:ascii="Times New Roman" w:eastAsia="宋体" w:hAnsi="Times New Roman" w:cs="宋体"/>
      <w:szCs w:val="20"/>
    </w:rPr>
  </w:style>
  <w:style w:type="paragraph" w:customStyle="1" w:styleId="CharCharCharChar1CharCharChar">
    <w:name w:val="Char Char Char Char1 Char Char Char"/>
    <w:next w:val="a4"/>
    <w:rsid w:val="00FC3006"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kern w:val="0"/>
    </w:rPr>
  </w:style>
  <w:style w:type="paragraph" w:customStyle="1" w:styleId="415">
    <w:name w:val="样式 正文缩进正文（首行缩进两字）表正文正文非缩进标题4 + 行距: 1.5 倍行距"/>
    <w:basedOn w:val="afff2"/>
    <w:autoRedefine/>
    <w:rsid w:val="000F5F19"/>
    <w:pPr>
      <w:numPr>
        <w:numId w:val="38"/>
      </w:numPr>
      <w:spacing w:line="360" w:lineRule="auto"/>
      <w:ind w:firstLineChars="0" w:firstLine="0"/>
      <w:jc w:val="left"/>
    </w:pPr>
    <w:rPr>
      <w:rFonts w:ascii="Arial" w:hAnsi="Arial" w:cs="Arial"/>
      <w:spacing w:val="4"/>
      <w:sz w:val="24"/>
      <w:szCs w:val="20"/>
    </w:rPr>
  </w:style>
  <w:style w:type="paragraph" w:customStyle="1" w:styleId="a3">
    <w:name w:val="附图标注"/>
    <w:basedOn w:val="a4"/>
    <w:rsid w:val="000F5F19"/>
    <w:pPr>
      <w:numPr>
        <w:numId w:val="39"/>
      </w:num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2f6">
    <w:name w:val="样式 正文文本 + 黑色 首行缩进:  2 字符"/>
    <w:basedOn w:val="ab"/>
    <w:link w:val="2Char10"/>
    <w:rsid w:val="000F5F19"/>
    <w:pPr>
      <w:spacing w:before="60" w:after="60" w:line="360" w:lineRule="auto"/>
      <w:ind w:firstLineChars="200" w:firstLine="420"/>
    </w:pPr>
    <w:rPr>
      <w:rFonts w:ascii="Courier New" w:eastAsia="宋体" w:hAnsi="Courier New" w:cs="宋体"/>
      <w:color w:val="000000"/>
      <w:szCs w:val="20"/>
    </w:rPr>
  </w:style>
  <w:style w:type="character" w:customStyle="1" w:styleId="2Char10">
    <w:name w:val="样式 正文文本 + 黑色 首行缩进:  2 字符 Char1"/>
    <w:link w:val="2f6"/>
    <w:rsid w:val="000F5F19"/>
    <w:rPr>
      <w:rFonts w:ascii="Courier New" w:eastAsia="宋体" w:hAnsi="Courier New" w:cs="宋体"/>
      <w:color w:val="000000"/>
      <w:szCs w:val="20"/>
    </w:rPr>
  </w:style>
  <w:style w:type="paragraph" w:customStyle="1" w:styleId="41">
    <w:name w:val="正文4"/>
    <w:basedOn w:val="a4"/>
    <w:autoRedefine/>
    <w:rsid w:val="000F5F19"/>
    <w:pPr>
      <w:numPr>
        <w:numId w:val="40"/>
      </w:numPr>
      <w:spacing w:before="60" w:after="60"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1">
    <w:name w:val="方点"/>
    <w:basedOn w:val="2f6"/>
    <w:autoRedefine/>
    <w:rsid w:val="000F5F19"/>
    <w:pPr>
      <w:numPr>
        <w:ilvl w:val="1"/>
        <w:numId w:val="40"/>
      </w:numPr>
      <w:tabs>
        <w:tab w:val="clear" w:pos="1260"/>
      </w:tabs>
      <w:ind w:left="699" w:firstLineChars="0" w:firstLine="0"/>
    </w:pPr>
  </w:style>
  <w:style w:type="paragraph" w:customStyle="1" w:styleId="2f7">
    <w:name w:val="方点2"/>
    <w:basedOn w:val="a1"/>
    <w:rsid w:val="000F5F19"/>
  </w:style>
  <w:style w:type="paragraph" w:customStyle="1" w:styleId="QB0">
    <w:name w:val="QB正文"/>
    <w:basedOn w:val="a4"/>
    <w:link w:val="QBChar0"/>
    <w:rsid w:val="000F5F19"/>
    <w:pPr>
      <w:widowControl/>
      <w:autoSpaceDE w:val="0"/>
      <w:autoSpaceDN w:val="0"/>
      <w:spacing w:line="360" w:lineRule="auto"/>
      <w:ind w:firstLineChars="200" w:firstLine="200"/>
    </w:pPr>
    <w:rPr>
      <w:rFonts w:ascii="宋体" w:eastAsia="宋体" w:hAnsi="Times New Roman" w:cs="Times New Roman"/>
      <w:noProof/>
      <w:kern w:val="0"/>
      <w:szCs w:val="20"/>
      <w:lang w:val="x-none" w:eastAsia="x-none"/>
    </w:rPr>
  </w:style>
  <w:style w:type="character" w:customStyle="1" w:styleId="QBChar0">
    <w:name w:val="QB正文 Char"/>
    <w:link w:val="QB0"/>
    <w:rsid w:val="000F5F19"/>
    <w:rPr>
      <w:rFonts w:ascii="宋体" w:eastAsia="宋体" w:hAnsi="Times New Roman" w:cs="Times New Roman"/>
      <w:noProof/>
      <w:kern w:val="0"/>
      <w:szCs w:val="20"/>
      <w:lang w:val="x-none" w:eastAsia="x-none"/>
    </w:rPr>
  </w:style>
  <w:style w:type="character" w:customStyle="1" w:styleId="Char20">
    <w:name w:val="正文缩进 Char2"/>
    <w:aliases w:val="正文缩进2 Char,表正文1 Char,正文非缩进1 Char,标题41 Char,正文缩进11 Char,正文缩进 Char1 Char,bt1 Char,特点1 Char,段11 Char,正文不缩进1 Char,ALT+Z1 Char,水上软件1 Char,四号1 Char,正文缩进陈木华1 Char,缩进1 Char,正文编号1 Char,标题四1 Char,正文双线1 Char,正文缩进William1 Char,Indent 1 Char1,正文对齐 Char"/>
    <w:rsid w:val="00EA77F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status-tag">
    <w:name w:val="status-tag"/>
    <w:basedOn w:val="a5"/>
    <w:rsid w:val="00D32026"/>
  </w:style>
  <w:style w:type="paragraph" w:customStyle="1" w:styleId="afffff">
    <w:name w:val="公司表格正文样式"/>
    <w:basedOn w:val="a4"/>
    <w:rsid w:val="003A0A91"/>
    <w:pPr>
      <w:spacing w:before="80" w:after="80"/>
      <w:jc w:val="left"/>
    </w:pPr>
    <w:rPr>
      <w:sz w:val="24"/>
    </w:rPr>
  </w:style>
  <w:style w:type="paragraph" w:customStyle="1" w:styleId="afffff0">
    <w:name w:val="公司表号"/>
    <w:basedOn w:val="a4"/>
    <w:next w:val="a4"/>
    <w:autoRedefine/>
    <w:qFormat/>
    <w:rsid w:val="003A0A91"/>
    <w:pPr>
      <w:keepLines/>
      <w:tabs>
        <w:tab w:val="right" w:pos="9031"/>
      </w:tabs>
      <w:autoSpaceDE w:val="0"/>
      <w:autoSpaceDN w:val="0"/>
      <w:ind w:left="567"/>
      <w:jc w:val="left"/>
    </w:pPr>
    <w:rPr>
      <w:rFonts w:ascii="Arial" w:eastAsia="黑体" w:hAnsi="Arial"/>
      <w:kern w:val="0"/>
      <w:sz w:val="24"/>
      <w:szCs w:val="18"/>
    </w:rPr>
  </w:style>
  <w:style w:type="paragraph" w:customStyle="1" w:styleId="afffff1">
    <w:name w:val="公司图号"/>
    <w:basedOn w:val="a4"/>
    <w:autoRedefine/>
    <w:qFormat/>
    <w:rsid w:val="003A0A91"/>
    <w:pPr>
      <w:tabs>
        <w:tab w:val="right" w:pos="9031"/>
      </w:tabs>
      <w:autoSpaceDE w:val="0"/>
      <w:autoSpaceDN w:val="0"/>
      <w:spacing w:before="120"/>
      <w:ind w:left="1134" w:hanging="567"/>
      <w:jc w:val="left"/>
    </w:pPr>
    <w:rPr>
      <w:rFonts w:ascii="Arial" w:hAnsi="Arial"/>
      <w:kern w:val="0"/>
      <w:sz w:val="24"/>
    </w:rPr>
  </w:style>
  <w:style w:type="character" w:customStyle="1" w:styleId="sentence">
    <w:name w:val="sentence"/>
    <w:basedOn w:val="a5"/>
    <w:rsid w:val="003E3DDF"/>
  </w:style>
  <w:style w:type="character" w:customStyle="1" w:styleId="code">
    <w:name w:val="code"/>
    <w:basedOn w:val="a5"/>
    <w:rsid w:val="003E3DDF"/>
  </w:style>
  <w:style w:type="character" w:customStyle="1" w:styleId="lwcollapsibleareatitle">
    <w:name w:val="lw_collapsiblearea_title"/>
    <w:basedOn w:val="a5"/>
    <w:rsid w:val="003E3DDF"/>
  </w:style>
  <w:style w:type="character" w:customStyle="1" w:styleId="buildwarning">
    <w:name w:val="buildwarning"/>
    <w:basedOn w:val="a5"/>
    <w:rsid w:val="009F6511"/>
  </w:style>
  <w:style w:type="character" w:customStyle="1" w:styleId="alerttitle">
    <w:name w:val="alerttitle"/>
    <w:basedOn w:val="a5"/>
    <w:rsid w:val="009F6511"/>
  </w:style>
  <w:style w:type="character" w:customStyle="1" w:styleId="hljs-tag">
    <w:name w:val="hljs-tag"/>
    <w:basedOn w:val="a5"/>
    <w:rsid w:val="00B95BAB"/>
  </w:style>
  <w:style w:type="character" w:customStyle="1" w:styleId="hljs-title">
    <w:name w:val="hljs-title"/>
    <w:basedOn w:val="a5"/>
    <w:rsid w:val="00B95BAB"/>
  </w:style>
  <w:style w:type="character" w:customStyle="1" w:styleId="token">
    <w:name w:val="token"/>
    <w:basedOn w:val="a5"/>
    <w:rsid w:val="009C213E"/>
  </w:style>
  <w:style w:type="character" w:customStyle="1" w:styleId="hljs-builtin">
    <w:name w:val="hljs-built_in"/>
    <w:basedOn w:val="a5"/>
    <w:rsid w:val="00256110"/>
  </w:style>
  <w:style w:type="character" w:customStyle="1" w:styleId="ruby">
    <w:name w:val="ruby"/>
    <w:basedOn w:val="a5"/>
    <w:rsid w:val="00256110"/>
  </w:style>
  <w:style w:type="character" w:customStyle="1" w:styleId="hljs-comment">
    <w:name w:val="hljs-comment"/>
    <w:basedOn w:val="a5"/>
    <w:rsid w:val="00256110"/>
  </w:style>
  <w:style w:type="character" w:customStyle="1" w:styleId="hljs-yardoctag">
    <w:name w:val="hljs-yardoctag"/>
    <w:basedOn w:val="a5"/>
    <w:rsid w:val="00256110"/>
  </w:style>
  <w:style w:type="character" w:customStyle="1" w:styleId="hljs-number">
    <w:name w:val="hljs-number"/>
    <w:basedOn w:val="a5"/>
    <w:rsid w:val="00256110"/>
  </w:style>
  <w:style w:type="character" w:customStyle="1" w:styleId="hljs-keyword">
    <w:name w:val="hljs-keyword"/>
    <w:basedOn w:val="a5"/>
    <w:rsid w:val="00256110"/>
  </w:style>
  <w:style w:type="character" w:customStyle="1" w:styleId="hljs-preprocessor">
    <w:name w:val="hljs-preprocessor"/>
    <w:basedOn w:val="a5"/>
    <w:rsid w:val="00256110"/>
  </w:style>
  <w:style w:type="character" w:customStyle="1" w:styleId="c">
    <w:name w:val="c"/>
    <w:basedOn w:val="a5"/>
    <w:rsid w:val="00C86A8D"/>
  </w:style>
  <w:style w:type="character" w:customStyle="1" w:styleId="n">
    <w:name w:val="n"/>
    <w:basedOn w:val="a5"/>
    <w:rsid w:val="00C86A8D"/>
  </w:style>
  <w:style w:type="character" w:customStyle="1" w:styleId="p">
    <w:name w:val="p"/>
    <w:basedOn w:val="a5"/>
    <w:rsid w:val="00C86A8D"/>
  </w:style>
  <w:style w:type="character" w:customStyle="1" w:styleId="s1">
    <w:name w:val="s1"/>
    <w:basedOn w:val="a5"/>
    <w:rsid w:val="00C86A8D"/>
  </w:style>
  <w:style w:type="character" w:customStyle="1" w:styleId="o">
    <w:name w:val="o"/>
    <w:basedOn w:val="a5"/>
    <w:rsid w:val="00C86A8D"/>
  </w:style>
  <w:style w:type="paragraph" w:customStyle="1" w:styleId="-comment-block">
    <w:name w:val="自定义-comment-block"/>
    <w:basedOn w:val="HTML"/>
    <w:link w:val="-comment-blockChar"/>
    <w:qFormat/>
    <w:rsid w:val="00EE544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ind w:leftChars="200" w:left="200"/>
    </w:pPr>
    <w:rPr>
      <w:rFonts w:ascii="Consolas" w:hAnsi="Consolas" w:cs="Consolas"/>
      <w:color w:val="555555"/>
      <w:sz w:val="21"/>
    </w:rPr>
  </w:style>
  <w:style w:type="character" w:customStyle="1" w:styleId="-comment-blockChar">
    <w:name w:val="自定义-comment-block Char"/>
    <w:basedOn w:val="HTMLChar"/>
    <w:link w:val="-comment-block"/>
    <w:rsid w:val="00EE5443"/>
    <w:rPr>
      <w:rFonts w:ascii="Consolas" w:eastAsia="宋体" w:hAnsi="Consolas" w:cs="Consolas"/>
      <w:color w:val="555555"/>
      <w:kern w:val="0"/>
      <w:sz w:val="24"/>
      <w:szCs w:val="24"/>
      <w:shd w:val="clear" w:color="auto" w:fill="F5F5F5"/>
    </w:rPr>
  </w:style>
  <w:style w:type="paragraph" w:customStyle="1" w:styleId="-comment-block-2">
    <w:name w:val="自定义-comment-block-2"/>
    <w:basedOn w:val="-comment-block"/>
    <w:link w:val="-comment-block-2Char"/>
    <w:qFormat/>
    <w:rsid w:val="00AD1583"/>
    <w:pPr>
      <w:ind w:leftChars="400" w:left="840"/>
    </w:pPr>
    <w:rPr>
      <w:shd w:val="clear" w:color="auto" w:fill="FFFFFF"/>
    </w:rPr>
  </w:style>
  <w:style w:type="paragraph" w:customStyle="1" w:styleId="-comment-block-3">
    <w:name w:val="自定义-comment-block-3"/>
    <w:basedOn w:val="-comment-block-2"/>
    <w:link w:val="-comment-block-3Char"/>
    <w:qFormat/>
    <w:rsid w:val="0015014A"/>
    <w:pPr>
      <w:ind w:leftChars="600" w:left="1260"/>
    </w:pPr>
    <w:rPr>
      <w:bdr w:val="none" w:sz="0" w:space="0" w:color="auto" w:frame="1"/>
    </w:rPr>
  </w:style>
  <w:style w:type="character" w:customStyle="1" w:styleId="-comment-block-2Char">
    <w:name w:val="自定义-comment-block-2 Char"/>
    <w:basedOn w:val="-comment-blockChar"/>
    <w:link w:val="-comment-block-2"/>
    <w:rsid w:val="00AD1583"/>
    <w:rPr>
      <w:rFonts w:ascii="Consolas" w:eastAsia="宋体" w:hAnsi="Consolas" w:cs="Consolas"/>
      <w:color w:val="555555"/>
      <w:kern w:val="0"/>
      <w:sz w:val="24"/>
      <w:szCs w:val="24"/>
      <w:shd w:val="clear" w:color="auto" w:fill="F5F5F5"/>
    </w:rPr>
  </w:style>
  <w:style w:type="character" w:customStyle="1" w:styleId="-comment-block-3Char">
    <w:name w:val="自定义-comment-block-3 Char"/>
    <w:basedOn w:val="-comment-block-2Char"/>
    <w:link w:val="-comment-block-3"/>
    <w:rsid w:val="0015014A"/>
    <w:rPr>
      <w:rFonts w:ascii="Consolas" w:eastAsia="宋体" w:hAnsi="Consolas" w:cs="Consolas"/>
      <w:color w:val="555555"/>
      <w:kern w:val="0"/>
      <w:sz w:val="24"/>
      <w:szCs w:val="24"/>
      <w:bdr w:val="none" w:sz="0" w:space="0" w:color="auto" w:frame="1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8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3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79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1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31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1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96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8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305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1330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4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204178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9147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4791124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36590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6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8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6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1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5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0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5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22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27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0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1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5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5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597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61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15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1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668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7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33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66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3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774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3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9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5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3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8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071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2043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739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596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DFDFDF"/>
              </w:divBdr>
            </w:div>
          </w:divsChild>
        </w:div>
      </w:divsChild>
    </w:div>
    <w:div w:id="1675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0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2026848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821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9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2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4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9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9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15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487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73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86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54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6091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48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35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9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7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12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9083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39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00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41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083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18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51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43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8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6665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9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5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3944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1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364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6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87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330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3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35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4427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48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74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24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7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32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4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9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6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2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9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6467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9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1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2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075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06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7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5790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2727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62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1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32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06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1964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8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16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8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643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88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44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91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0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5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3832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29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57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6908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08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8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84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8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69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4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2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6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797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9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7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05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33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101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8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3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0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5473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8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8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2123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3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83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0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3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4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3325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2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3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0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1255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40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44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99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15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7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4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0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48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3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3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019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87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5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3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935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4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3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944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51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8993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368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28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25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28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8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411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8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49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6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7202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77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79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08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4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6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396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15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3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060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79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55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4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5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0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41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234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5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4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822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6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5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4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66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6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2324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4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274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6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6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5045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8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4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33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9206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1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116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8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88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7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5982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03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3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6056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19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738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4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8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0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7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10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0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7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5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63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3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7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5286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66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84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3709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47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06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73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7621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38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9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109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647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69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2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19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9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22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20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2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1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9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40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5055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4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71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5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0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2365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7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29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88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658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32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4216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564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69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4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9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479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06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86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8018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1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28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73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2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3511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87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91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08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0372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9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34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06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7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352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5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101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8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23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8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5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46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0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4107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13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95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39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0357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19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0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03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26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6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7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9011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97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28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8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803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14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79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97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40244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04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7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50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0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9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22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2674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84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4012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1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5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784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9276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24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56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51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0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2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7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103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1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63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1647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9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8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9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7659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732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51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87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12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4217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20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56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6484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34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838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84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7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49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650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76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42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97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0588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55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398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83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32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4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2852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2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77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1023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86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15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57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3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92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23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2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591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5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751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8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1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62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33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57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51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03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0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9727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0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07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01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8763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95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0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27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89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05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5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4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855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4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98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3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18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07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4191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7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1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53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54340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8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6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05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9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18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7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0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5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423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57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660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69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1655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36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19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0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43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988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741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62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94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7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926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32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7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6194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65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20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67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8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412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45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08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0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60459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37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69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7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2326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36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2861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19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913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00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9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0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1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19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6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2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1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6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16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9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3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4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0648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8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39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903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01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08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35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45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9065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68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0412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12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580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63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874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6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5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197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1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6344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62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89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93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41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62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2309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3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8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19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647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00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41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68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0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6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52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8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556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7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5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597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55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2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371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62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95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6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82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8679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74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88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64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889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05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5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2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4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83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3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638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4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1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2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0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5487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25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82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5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915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799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28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0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8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0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597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29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24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27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9539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49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4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5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10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46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55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4274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8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99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947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7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0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96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3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2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5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5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34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50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46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5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3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4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968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9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34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01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1458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70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71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67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63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0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79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9997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62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67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19370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6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07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5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2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0331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9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70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1855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76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84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0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84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9148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7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2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59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4224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5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43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53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1043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45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63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917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0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9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7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04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1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2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4880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1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644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48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6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0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56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77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8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032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1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9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0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2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7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10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37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53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89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7039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45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03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8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71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7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7395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9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2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2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1052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95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8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61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24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7751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9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03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59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956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45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40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05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2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5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8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756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1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9758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76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7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99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4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9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2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4598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07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80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2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8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8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5464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1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76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37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942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63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26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43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70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9758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3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9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8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9848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59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36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58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8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1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4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8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441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235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6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6529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80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93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41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6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9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2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0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641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0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0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83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16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5529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9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7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9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3478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363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67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58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21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3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8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8429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7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3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0029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32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48172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67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854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21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1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0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2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9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4952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8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75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7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6013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1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1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447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3500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159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8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1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91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1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7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0219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93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1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74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4486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66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60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54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88480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8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8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7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9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439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16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58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601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67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62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42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83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559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9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1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9497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41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36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96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5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6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1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758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0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5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9596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91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6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5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8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220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2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7887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8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66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8857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65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484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00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96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3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22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0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36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77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4697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71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00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7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98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4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7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567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27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4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7898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6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44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84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11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3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511">
              <w:marLeft w:val="45"/>
              <w:marRight w:val="45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40011682">
              <w:marLeft w:val="45"/>
              <w:marRight w:val="4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6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wanli\Desktop\Word&#22521;&#35757;&#26448;&#26009;\&#20013;&#25991;&#20889;&#20316;&#35268;&#33539;&#27169;&#26495;&#65288;&#25551;&#36848;&#31867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天云科技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13893-0E3E-43D5-8BE0-91A1C09D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中文写作规范模板（描述类）.dotm</Template>
  <TotalTime>15904</TotalTime>
  <Pages>1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产品需求文档模板</dc:title>
  <dc:subject/>
  <dc:creator>caiwanli</dc:creator>
  <cp:keywords>产品需求文档模板</cp:keywords>
  <dc:description/>
  <cp:lastModifiedBy>蔡万里</cp:lastModifiedBy>
  <cp:revision>341</cp:revision>
  <dcterms:created xsi:type="dcterms:W3CDTF">2017-02-04T11:01:00Z</dcterms:created>
  <dcterms:modified xsi:type="dcterms:W3CDTF">2017-10-17T07:49:00Z</dcterms:modified>
</cp:coreProperties>
</file>